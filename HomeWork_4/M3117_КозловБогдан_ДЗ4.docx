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21665E" w:rsidRDefault="0021665E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№4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21665E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BD3059">
        <w:rPr>
          <w:rFonts w:ascii="Times New Roman" w:hAnsi="Times New Roman" w:cs="Times New Roman"/>
          <w:sz w:val="24"/>
          <w:szCs w:val="24"/>
        </w:rPr>
        <w:t>1</w:t>
      </w:r>
    </w:p>
    <w:p w:rsidR="001315DD" w:rsidRPr="0021665E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21665E">
        <w:rPr>
          <w:rFonts w:ascii="Times New Roman" w:hAnsi="Times New Roman" w:cs="Times New Roman"/>
        </w:rPr>
        <w:t>М3117</w:t>
      </w:r>
    </w:p>
    <w:p w:rsidR="001315DD" w:rsidRPr="00860FD2" w:rsidRDefault="0021665E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21665E" w:rsidRDefault="0021665E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21665E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21665E">
        <w:rPr>
          <w:rFonts w:ascii="Times New Roman" w:hAnsi="Times New Roman" w:cs="Times New Roman"/>
        </w:rPr>
        <w:t>202</w:t>
      </w:r>
      <w:r w:rsidR="002C7D8E" w:rsidRPr="0021665E">
        <w:rPr>
          <w:rFonts w:ascii="Times New Roman" w:hAnsi="Times New Roman" w:cs="Times New Roman"/>
        </w:rPr>
        <w:t>4</w:t>
      </w:r>
      <w:r w:rsidRPr="0021665E">
        <w:rPr>
          <w:rFonts w:ascii="Times New Roman" w:hAnsi="Times New Roman" w:cs="Times New Roman"/>
        </w:rPr>
        <w:br w:type="page"/>
      </w:r>
    </w:p>
    <w:p w:rsidR="00B830D5" w:rsidRPr="0021665E" w:rsidRDefault="00B830D5" w:rsidP="008B4CCB">
      <w:pPr>
        <w:pStyle w:val="a9"/>
        <w:rPr>
          <w:lang w:val="ru-RU"/>
        </w:rPr>
      </w:pPr>
    </w:p>
    <w:p w:rsidR="00C84347" w:rsidRDefault="0021665E" w:rsidP="0086732C">
      <w:pPr>
        <w:pStyle w:val="a5"/>
      </w:pPr>
      <w:r>
        <w:t>Цель задания</w:t>
      </w:r>
      <w:r w:rsidRPr="0021665E">
        <w:t xml:space="preserve">: </w:t>
      </w:r>
      <w:r>
        <w:t xml:space="preserve">Изучение микрокоманд базовой ЭВМ, микропрограмм выполнения отдельных команд, а </w:t>
      </w:r>
      <w:proofErr w:type="gramStart"/>
      <w:r>
        <w:t>так же</w:t>
      </w:r>
      <w:proofErr w:type="gramEnd"/>
      <w:r>
        <w:t xml:space="preserve"> овладение навыками микропрограмм для новых команд</w:t>
      </w:r>
    </w:p>
    <w:p w:rsidR="0021665E" w:rsidRDefault="0021665E" w:rsidP="0086732C">
      <w:pPr>
        <w:pStyle w:val="a5"/>
      </w:pPr>
    </w:p>
    <w:p w:rsidR="0021665E" w:rsidRDefault="0021665E" w:rsidP="0086732C">
      <w:pPr>
        <w:pStyle w:val="a5"/>
      </w:pPr>
      <w:r w:rsidRPr="0021665E">
        <w:t>Часть 1</w:t>
      </w:r>
    </w:p>
    <w:p w:rsidR="0021665E" w:rsidRDefault="0021665E" w:rsidP="0086732C">
      <w:pPr>
        <w:pStyle w:val="a5"/>
        <w:rPr>
          <w:lang w:val="en-GB"/>
        </w:rPr>
      </w:pPr>
      <w:r>
        <w:t>Заданный код программы</w:t>
      </w:r>
      <w:r>
        <w:rPr>
          <w:lang w:val="en-GB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</w:tblGrid>
      <w:tr w:rsidR="001E4E8A" w:rsidTr="001E4E8A">
        <w:tc>
          <w:tcPr>
            <w:tcW w:w="127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E4E8A" w:rsidTr="001E4E8A">
        <w:tc>
          <w:tcPr>
            <w:tcW w:w="127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F400</w:t>
            </w:r>
          </w:p>
        </w:tc>
        <w:tc>
          <w:tcPr>
            <w:tcW w:w="170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CMA</w:t>
            </w:r>
          </w:p>
        </w:tc>
      </w:tr>
      <w:tr w:rsidR="001E4E8A" w:rsidTr="001E4E8A">
        <w:tc>
          <w:tcPr>
            <w:tcW w:w="127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A005</w:t>
            </w:r>
          </w:p>
        </w:tc>
        <w:tc>
          <w:tcPr>
            <w:tcW w:w="170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BMI 05</w:t>
            </w:r>
          </w:p>
        </w:tc>
      </w:tr>
      <w:tr w:rsidR="001E4E8A" w:rsidTr="001E4E8A">
        <w:tc>
          <w:tcPr>
            <w:tcW w:w="127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F100</w:t>
            </w:r>
          </w:p>
        </w:tc>
        <w:tc>
          <w:tcPr>
            <w:tcW w:w="170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NOP</w:t>
            </w:r>
          </w:p>
        </w:tc>
      </w:tr>
      <w:tr w:rsidR="001E4E8A" w:rsidTr="001E4E8A">
        <w:tc>
          <w:tcPr>
            <w:tcW w:w="127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3001</w:t>
            </w:r>
          </w:p>
        </w:tc>
        <w:tc>
          <w:tcPr>
            <w:tcW w:w="1701" w:type="dxa"/>
          </w:tcPr>
          <w:p w:rsid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MOV 01</w:t>
            </w:r>
          </w:p>
        </w:tc>
      </w:tr>
    </w:tbl>
    <w:p w:rsidR="0021665E" w:rsidRPr="0021665E" w:rsidRDefault="0021665E" w:rsidP="0086732C">
      <w:pPr>
        <w:pStyle w:val="a5"/>
        <w:rPr>
          <w:lang w:val="en-GB"/>
        </w:rPr>
      </w:pPr>
    </w:p>
    <w:p w:rsidR="0021665E" w:rsidRDefault="0021665E" w:rsidP="0086732C">
      <w:pPr>
        <w:pStyle w:val="a5"/>
      </w:pPr>
    </w:p>
    <w:p w:rsidR="0021665E" w:rsidRPr="0021665E" w:rsidRDefault="0021665E" w:rsidP="0086732C">
      <w:pPr>
        <w:pStyle w:val="a5"/>
      </w:pPr>
      <w:r>
        <w:t>Последовательность адресов микрокоманд</w:t>
      </w:r>
      <w:r w:rsidRPr="0021665E">
        <w:t>:</w:t>
      </w:r>
    </w:p>
    <w:p w:rsidR="0021665E" w:rsidRPr="0021665E" w:rsidRDefault="0021665E" w:rsidP="0086732C">
      <w:pPr>
        <w:pStyle w:val="a5"/>
      </w:pPr>
    </w:p>
    <w:tbl>
      <w:tblPr>
        <w:tblStyle w:val="af0"/>
        <w:tblW w:w="0" w:type="auto"/>
        <w:tblInd w:w="-856" w:type="dxa"/>
        <w:tblLook w:val="04A0" w:firstRow="1" w:lastRow="0" w:firstColumn="1" w:lastColumn="0" w:noHBand="0" w:noVBand="1"/>
      </w:tblPr>
      <w:tblGrid>
        <w:gridCol w:w="1690"/>
        <w:gridCol w:w="3981"/>
        <w:gridCol w:w="4530"/>
      </w:tblGrid>
      <w:tr w:rsidR="001E4E8A" w:rsidTr="00140844">
        <w:tc>
          <w:tcPr>
            <w:tcW w:w="1690" w:type="dxa"/>
          </w:tcPr>
          <w:p w:rsidR="001E4E8A" w:rsidRPr="001E4E8A" w:rsidRDefault="001E4E8A" w:rsidP="0086732C">
            <w:pPr>
              <w:pStyle w:val="a5"/>
            </w:pPr>
            <w:r>
              <w:t>команды</w:t>
            </w:r>
          </w:p>
        </w:tc>
        <w:tc>
          <w:tcPr>
            <w:tcW w:w="3981" w:type="dxa"/>
          </w:tcPr>
          <w:p w:rsidR="001E4E8A" w:rsidRPr="001E4E8A" w:rsidRDefault="006317C4" w:rsidP="0086732C">
            <w:pPr>
              <w:pStyle w:val="a5"/>
            </w:pPr>
            <w:r>
              <w:t>Машинный цикл</w:t>
            </w:r>
          </w:p>
        </w:tc>
        <w:tc>
          <w:tcPr>
            <w:tcW w:w="4530" w:type="dxa"/>
          </w:tcPr>
          <w:p w:rsidR="001E4E8A" w:rsidRDefault="001E4E8A" w:rsidP="0086732C">
            <w:pPr>
              <w:pStyle w:val="a5"/>
            </w:pPr>
            <w:r>
              <w:t xml:space="preserve">Последовательность адресов микрокоманд </w:t>
            </w:r>
          </w:p>
        </w:tc>
      </w:tr>
      <w:tr w:rsidR="001E4E8A" w:rsidTr="00140844">
        <w:tc>
          <w:tcPr>
            <w:tcW w:w="1690" w:type="dxa"/>
          </w:tcPr>
          <w:p w:rsidR="001E4E8A" w:rsidRP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CMA</w:t>
            </w:r>
          </w:p>
        </w:tc>
        <w:tc>
          <w:tcPr>
            <w:tcW w:w="3981" w:type="dxa"/>
          </w:tcPr>
          <w:p w:rsidR="006317C4" w:rsidRDefault="006317C4" w:rsidP="0086732C">
            <w:pPr>
              <w:pStyle w:val="a5"/>
            </w:pPr>
            <w:r>
              <w:t>МК перехода</w:t>
            </w:r>
          </w:p>
          <w:p w:rsidR="006317C4" w:rsidRDefault="006317C4" w:rsidP="0086732C">
            <w:pPr>
              <w:pStyle w:val="a5"/>
            </w:pPr>
            <w:r>
              <w:t>Выборка команды</w:t>
            </w:r>
          </w:p>
          <w:p w:rsidR="00140844" w:rsidRDefault="00140844" w:rsidP="0086732C">
            <w:pPr>
              <w:pStyle w:val="a5"/>
            </w:pPr>
            <w:r>
              <w:t>Определение типа команды</w:t>
            </w:r>
          </w:p>
          <w:p w:rsidR="006317C4" w:rsidRDefault="006317C4" w:rsidP="0086732C">
            <w:pPr>
              <w:pStyle w:val="a5"/>
            </w:pPr>
            <w:r>
              <w:t>Исполнение</w:t>
            </w:r>
          </w:p>
          <w:p w:rsidR="006317C4" w:rsidRPr="006317C4" w:rsidRDefault="006317C4" w:rsidP="0086732C">
            <w:pPr>
              <w:pStyle w:val="a5"/>
            </w:pPr>
            <w:r>
              <w:t>МК перехода</w:t>
            </w:r>
          </w:p>
        </w:tc>
        <w:tc>
          <w:tcPr>
            <w:tcW w:w="4530" w:type="dxa"/>
          </w:tcPr>
          <w:p w:rsidR="001E4E8A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  <w:p w:rsidR="00140844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01, 02, 03, 04, 05, 06, </w:t>
            </w:r>
          </w:p>
          <w:p w:rsidR="00140844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07, 08, 09, 0A, </w:t>
            </w:r>
          </w:p>
          <w:p w:rsidR="00A22738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5E, 61, 62, 65, 7B, 7C, 7D, 8F, 90, F5</w:t>
            </w:r>
          </w:p>
          <w:p w:rsidR="00A22738" w:rsidRPr="00A22738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</w:tr>
      <w:tr w:rsidR="001E4E8A" w:rsidTr="00140844">
        <w:tc>
          <w:tcPr>
            <w:tcW w:w="1690" w:type="dxa"/>
          </w:tcPr>
          <w:p w:rsidR="001E4E8A" w:rsidRP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BMI 05</w:t>
            </w:r>
          </w:p>
        </w:tc>
        <w:tc>
          <w:tcPr>
            <w:tcW w:w="3981" w:type="dxa"/>
          </w:tcPr>
          <w:p w:rsidR="006317C4" w:rsidRPr="006317C4" w:rsidRDefault="006317C4" w:rsidP="0086732C">
            <w:pPr>
              <w:pStyle w:val="a5"/>
            </w:pPr>
            <w:r w:rsidRPr="006317C4">
              <w:t>МК перехода</w:t>
            </w:r>
          </w:p>
          <w:p w:rsidR="006317C4" w:rsidRDefault="006317C4" w:rsidP="0086732C">
            <w:pPr>
              <w:pStyle w:val="a5"/>
            </w:pPr>
            <w:r>
              <w:t>Выборка команды</w:t>
            </w:r>
          </w:p>
          <w:p w:rsidR="00140844" w:rsidRDefault="00140844" w:rsidP="0086732C">
            <w:pPr>
              <w:pStyle w:val="a5"/>
            </w:pPr>
            <w:r>
              <w:t>Определение типа команды</w:t>
            </w:r>
          </w:p>
          <w:p w:rsidR="00140844" w:rsidRDefault="00140844" w:rsidP="0086732C">
            <w:pPr>
              <w:pStyle w:val="a5"/>
            </w:pPr>
            <w:r>
              <w:t>Определение вида адресации</w:t>
            </w:r>
          </w:p>
          <w:p w:rsidR="00140844" w:rsidRPr="00140844" w:rsidRDefault="00140844" w:rsidP="0086732C">
            <w:pPr>
              <w:pStyle w:val="a5"/>
            </w:pPr>
            <w:r>
              <w:t>Цикл исполнения/декодирование адресных команд</w:t>
            </w:r>
          </w:p>
          <w:p w:rsidR="006317C4" w:rsidRDefault="006317C4" w:rsidP="0086732C">
            <w:pPr>
              <w:pStyle w:val="a5"/>
            </w:pPr>
            <w:r>
              <w:t>МК перехода</w:t>
            </w:r>
          </w:p>
        </w:tc>
        <w:tc>
          <w:tcPr>
            <w:tcW w:w="4530" w:type="dxa"/>
          </w:tcPr>
          <w:p w:rsidR="001E4E8A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  <w:p w:rsidR="00140844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01, 02, 03, 04, 05, 06, </w:t>
            </w:r>
          </w:p>
          <w:p w:rsidR="00140844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07, 08, </w:t>
            </w:r>
          </w:p>
          <w:p w:rsidR="00140844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0C,</w:t>
            </w:r>
          </w:p>
          <w:p w:rsidR="00A22738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 1D, 2D, 30, 31, 4C, 4D, 47, 48, 49, 8F, 90, F5</w:t>
            </w:r>
          </w:p>
          <w:p w:rsidR="00A22738" w:rsidRPr="00A22738" w:rsidRDefault="00A22738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</w:tr>
      <w:tr w:rsidR="001E4E8A" w:rsidTr="00140844">
        <w:tc>
          <w:tcPr>
            <w:tcW w:w="1690" w:type="dxa"/>
          </w:tcPr>
          <w:p w:rsidR="001E4E8A" w:rsidRP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NOP</w:t>
            </w:r>
          </w:p>
        </w:tc>
        <w:tc>
          <w:tcPr>
            <w:tcW w:w="3981" w:type="dxa"/>
          </w:tcPr>
          <w:p w:rsidR="001E4E8A" w:rsidRDefault="00AE0EE1" w:rsidP="0086732C">
            <w:pPr>
              <w:pStyle w:val="a5"/>
            </w:pPr>
            <w:r>
              <w:t>МК перехода</w:t>
            </w:r>
          </w:p>
          <w:p w:rsidR="00AE0EE1" w:rsidRDefault="00140844" w:rsidP="0086732C">
            <w:pPr>
              <w:pStyle w:val="a5"/>
            </w:pPr>
            <w:r>
              <w:t>Выборка команды</w:t>
            </w:r>
          </w:p>
          <w:p w:rsidR="00AE0EE1" w:rsidRDefault="00140844" w:rsidP="0086732C">
            <w:pPr>
              <w:pStyle w:val="a5"/>
            </w:pPr>
            <w:r>
              <w:t>Определение типа команды</w:t>
            </w:r>
          </w:p>
          <w:p w:rsidR="00140844" w:rsidRDefault="00140844" w:rsidP="0086732C">
            <w:pPr>
              <w:pStyle w:val="a5"/>
            </w:pPr>
            <w:r>
              <w:t>Определение вида адресации</w:t>
            </w:r>
          </w:p>
          <w:p w:rsidR="00140844" w:rsidRDefault="00140844" w:rsidP="0086732C">
            <w:pPr>
              <w:pStyle w:val="a5"/>
            </w:pPr>
            <w:r>
              <w:t>Цикл исполнения/декодирование адресных команд</w:t>
            </w:r>
          </w:p>
          <w:p w:rsidR="00AE0EE1" w:rsidRPr="00AE0EE1" w:rsidRDefault="00AE0EE1" w:rsidP="0086732C">
            <w:pPr>
              <w:pStyle w:val="a5"/>
            </w:pPr>
            <w:r>
              <w:t>МК перехода</w:t>
            </w:r>
          </w:p>
        </w:tc>
        <w:tc>
          <w:tcPr>
            <w:tcW w:w="4530" w:type="dxa"/>
          </w:tcPr>
          <w:p w:rsidR="00A22738" w:rsidRDefault="00BD3059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  <w:p w:rsidR="00140844" w:rsidRDefault="00BD3059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01, 02, 03, 04, 05, 06, </w:t>
            </w:r>
          </w:p>
          <w:p w:rsidR="00140844" w:rsidRDefault="00BD3059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07, 08, </w:t>
            </w:r>
          </w:p>
          <w:p w:rsidR="00140844" w:rsidRDefault="00BD3059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0C, </w:t>
            </w:r>
          </w:p>
          <w:p w:rsidR="00BD3059" w:rsidRDefault="00BD3059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1D, 2D, 30, 31, 4C, 8F, 90, F5,</w:t>
            </w:r>
          </w:p>
          <w:p w:rsidR="00BD3059" w:rsidRPr="00BD3059" w:rsidRDefault="00BD3059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</w:tr>
      <w:tr w:rsidR="001E4E8A" w:rsidTr="00140844">
        <w:tc>
          <w:tcPr>
            <w:tcW w:w="1690" w:type="dxa"/>
          </w:tcPr>
          <w:p w:rsidR="001E4E8A" w:rsidRPr="001E4E8A" w:rsidRDefault="001E4E8A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MOV 01</w:t>
            </w:r>
          </w:p>
        </w:tc>
        <w:tc>
          <w:tcPr>
            <w:tcW w:w="3981" w:type="dxa"/>
          </w:tcPr>
          <w:p w:rsidR="001E4E8A" w:rsidRDefault="00AE0EE1" w:rsidP="0086732C">
            <w:pPr>
              <w:pStyle w:val="a5"/>
            </w:pPr>
            <w:r>
              <w:t>МК перехода</w:t>
            </w:r>
          </w:p>
          <w:p w:rsidR="00AE0EE1" w:rsidRDefault="00140844" w:rsidP="0086732C">
            <w:pPr>
              <w:pStyle w:val="a5"/>
            </w:pPr>
            <w:r>
              <w:t>Выборка команды</w:t>
            </w:r>
          </w:p>
          <w:p w:rsidR="00AE0EE1" w:rsidRDefault="00140844" w:rsidP="0086732C">
            <w:pPr>
              <w:pStyle w:val="a5"/>
            </w:pPr>
            <w:r>
              <w:t>Определение типа команды</w:t>
            </w:r>
          </w:p>
          <w:p w:rsidR="00140844" w:rsidRPr="00140844" w:rsidRDefault="00140844" w:rsidP="0086732C">
            <w:pPr>
              <w:pStyle w:val="a5"/>
            </w:pPr>
            <w:r>
              <w:lastRenderedPageBreak/>
              <w:t>Продолжение цикла выборки команды</w:t>
            </w:r>
            <w:r w:rsidRPr="00140844">
              <w:t xml:space="preserve">, </w:t>
            </w:r>
            <w:r>
              <w:t>декодирование и исполнение безадресных команд</w:t>
            </w:r>
          </w:p>
          <w:p w:rsidR="00AE0EE1" w:rsidRDefault="00AE0EE1" w:rsidP="0086732C">
            <w:pPr>
              <w:pStyle w:val="a5"/>
            </w:pPr>
            <w:r>
              <w:t>МК перехода</w:t>
            </w:r>
          </w:p>
        </w:tc>
        <w:tc>
          <w:tcPr>
            <w:tcW w:w="4530" w:type="dxa"/>
          </w:tcPr>
          <w:p w:rsidR="00A22738" w:rsidRDefault="00AE0EE1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lastRenderedPageBreak/>
              <w:t>89</w:t>
            </w:r>
          </w:p>
          <w:p w:rsidR="00140844" w:rsidRDefault="00AE0EE1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01, 02, 03, 04, 05, 06, </w:t>
            </w:r>
          </w:p>
          <w:p w:rsidR="0086732C" w:rsidRDefault="00AE0EE1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07, </w:t>
            </w:r>
            <w:r w:rsidR="0086732C">
              <w:rPr>
                <w:lang w:val="en-GB"/>
              </w:rPr>
              <w:t xml:space="preserve">0C, 1D, 1E, 1F, 20, 21, 22, 23, 38, </w:t>
            </w:r>
            <w:r w:rsidR="0086732C" w:rsidRPr="0086732C">
              <w:rPr>
                <w:b/>
                <w:bCs/>
                <w:lang w:val="en-GB"/>
              </w:rPr>
              <w:t>39, 3A, 3B, 8F, 90, F5</w:t>
            </w:r>
          </w:p>
          <w:p w:rsidR="00AE0EE1" w:rsidRPr="00A22738" w:rsidRDefault="00AE0EE1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lastRenderedPageBreak/>
              <w:t>88</w:t>
            </w:r>
          </w:p>
        </w:tc>
      </w:tr>
    </w:tbl>
    <w:p w:rsidR="0021665E" w:rsidRDefault="00BD3059" w:rsidP="0086732C">
      <w:pPr>
        <w:pStyle w:val="a5"/>
      </w:pPr>
      <w:r>
        <w:lastRenderedPageBreak/>
        <w:t xml:space="preserve">Программа перепрыгнет данную ячейку, так как команда </w:t>
      </w:r>
      <w:r>
        <w:rPr>
          <w:lang w:val="en-GB"/>
        </w:rPr>
        <w:t>BMI</w:t>
      </w:r>
      <w:r w:rsidRPr="00A22738">
        <w:t xml:space="preserve"> </w:t>
      </w:r>
      <w:r>
        <w:t>присвоит СК -&gt;</w:t>
      </w:r>
      <w:r w:rsidRPr="00A22738">
        <w:t xml:space="preserve"> 05</w:t>
      </w:r>
    </w:p>
    <w:p w:rsidR="00F26D40" w:rsidRPr="00F26D40" w:rsidRDefault="00AE0EE1" w:rsidP="0086732C">
      <w:pPr>
        <w:pStyle w:val="a5"/>
      </w:pPr>
      <w:r>
        <w:t xml:space="preserve">Опишем поля шести последних </w:t>
      </w:r>
      <w:r w:rsidR="00140844">
        <w:t>м</w:t>
      </w:r>
      <w:r>
        <w:t xml:space="preserve">икрокоманд цикла «Исполнение» команды </w:t>
      </w:r>
      <w:r>
        <w:rPr>
          <w:lang w:val="en-GB"/>
        </w:rPr>
        <w:t>MOV</w:t>
      </w:r>
      <w:r w:rsidRPr="00AE0EE1">
        <w:t xml:space="preserve"> 01:</w:t>
      </w:r>
    </w:p>
    <w:p w:rsidR="00F26D40" w:rsidRDefault="00F26D40" w:rsidP="0086732C">
      <w:pPr>
        <w:pStyle w:val="a5"/>
        <w:rPr>
          <w:lang w:val="en-GB"/>
        </w:rPr>
      </w:pPr>
      <w:proofErr w:type="spellStart"/>
      <w:r>
        <w:t>Адресс</w:t>
      </w:r>
      <w:proofErr w:type="spellEnd"/>
      <w:r>
        <w:t xml:space="preserve"> - 3</w:t>
      </w:r>
      <w:r w:rsidR="0086732C">
        <w:rPr>
          <w:lang w:val="en-GB"/>
        </w:rPr>
        <w:t xml:space="preserve">9 </w:t>
      </w:r>
    </w:p>
    <w:p w:rsidR="00273C10" w:rsidRDefault="00F26D40" w:rsidP="0086732C">
      <w:pPr>
        <w:pStyle w:val="a5"/>
      </w:pPr>
      <w:r>
        <w:t xml:space="preserve">Мнемоника - </w:t>
      </w:r>
      <w:r w:rsidR="0086732C">
        <w:t>РД = БР</w:t>
      </w:r>
    </w:p>
    <w:p w:rsidR="0086732C" w:rsidRDefault="008F34B2" w:rsidP="0086732C">
      <w:pPr>
        <w:pStyle w:val="a5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743E0" wp14:editId="77D3D997">
                <wp:simplePos x="0" y="0"/>
                <wp:positionH relativeFrom="column">
                  <wp:posOffset>3034030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70911902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Pr="008F34B2" w:rsidRDefault="008F34B2" w:rsidP="008F34B2">
                            <w:r>
                              <w:t>Выход АЛУ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43E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38.9pt;margin-top:37.3pt;width:28.95pt;height:1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5HJOgIAAH4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" fillcolor="white [3201]" strokeweight=".5pt">
                <v:textbox style="layout-flow:vertical-ideographic">
                  <w:txbxContent>
                    <w:p w:rsidR="008F34B2" w:rsidRPr="008F34B2" w:rsidRDefault="008F34B2" w:rsidP="008F34B2">
                      <w:r>
                        <w:t>Выход АЛУ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3FBA9" wp14:editId="20DA544B">
                <wp:simplePos x="0" y="0"/>
                <wp:positionH relativeFrom="column">
                  <wp:posOffset>2666925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32118818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Pr="008F34B2" w:rsidRDefault="008F34B2" w:rsidP="008F34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HTL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FBA9" id="_x0000_s1027" type="#_x0000_t202" style="position:absolute;left:0;text-align:left;margin-left:210pt;margin-top:37.3pt;width:28.95pt;height:12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Qe9PQIAAIU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" fillcolor="white [3201]" strokeweight=".5pt">
                <v:textbox style="layout-flow:vertical-ideographic">
                  <w:txbxContent>
                    <w:p w:rsidR="008F34B2" w:rsidRPr="008F34B2" w:rsidRDefault="008F34B2" w:rsidP="008F34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19094" wp14:editId="33943C2F">
                <wp:simplePos x="0" y="0"/>
                <wp:positionH relativeFrom="column">
                  <wp:posOffset>2370791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53063230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Pr="008F34B2" w:rsidRDefault="008F34B2" w:rsidP="008F34B2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Регистр </w:t>
                            </w:r>
                            <w:r>
                              <w:rPr>
                                <w:lang w:val="en-GB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9094" id="_x0000_s1028" type="#_x0000_t202" style="position:absolute;left:0;text-align:left;margin-left:186.7pt;margin-top:37.3pt;width:28.95pt;height:1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C7wPwIAAIU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" fillcolor="white [3201]" strokeweight=".5pt">
                <v:textbox style="layout-flow:vertical-ideographic">
                  <w:txbxContent>
                    <w:p w:rsidR="008F34B2" w:rsidRPr="008F34B2" w:rsidRDefault="008F34B2" w:rsidP="008F34B2">
                      <w:pPr>
                        <w:rPr>
                          <w:lang w:val="en-GB"/>
                        </w:rPr>
                      </w:pPr>
                      <w:r>
                        <w:t xml:space="preserve">Регистр </w:t>
                      </w:r>
                      <w:r>
                        <w:rPr>
                          <w:lang w:val="en-GB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E3184" wp14:editId="444E5CE2">
                <wp:simplePos x="0" y="0"/>
                <wp:positionH relativeFrom="column">
                  <wp:posOffset>2102186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36583683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Pr="008F34B2" w:rsidRDefault="008F34B2" w:rsidP="008F34B2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Регистр </w:t>
                            </w:r>
                            <w:r>
                              <w:rPr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3184" id="_x0000_s1029" type="#_x0000_t202" style="position:absolute;left:0;text-align:left;margin-left:165.55pt;margin-top:37.3pt;width:28.95pt;height:1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uZ9PgIAAIU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" fillcolor="white [3201]" strokeweight=".5pt">
                <v:textbox style="layout-flow:vertical-ideographic">
                  <w:txbxContent>
                    <w:p w:rsidR="008F34B2" w:rsidRPr="008F34B2" w:rsidRDefault="008F34B2" w:rsidP="008F34B2">
                      <w:pPr>
                        <w:rPr>
                          <w:lang w:val="en-GB"/>
                        </w:rPr>
                      </w:pPr>
                      <w:r>
                        <w:t xml:space="preserve">Регистр </w:t>
                      </w:r>
                      <w:r>
                        <w:rPr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E692C" wp14:editId="33F569A5">
                <wp:simplePos x="0" y="0"/>
                <wp:positionH relativeFrom="column">
                  <wp:posOffset>1833095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66234276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Default="008F34B2" w:rsidP="008F34B2">
                            <w:r>
                              <w:t>Регистр 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692C" id="_x0000_s1030" type="#_x0000_t202" style="position:absolute;left:0;text-align:left;margin-left:144.35pt;margin-top:37.3pt;width:28.95pt;height:1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n1qPwIAAIU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" fillcolor="white [3201]" strokeweight=".5pt">
                <v:textbox style="layout-flow:vertical-ideographic">
                  <w:txbxContent>
                    <w:p w:rsidR="008F34B2" w:rsidRDefault="008F34B2" w:rsidP="008F34B2">
                      <w:r>
                        <w:t>Регистр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21D02" wp14:editId="3DBFB8B5">
                <wp:simplePos x="0" y="0"/>
                <wp:positionH relativeFrom="column">
                  <wp:posOffset>1546001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80428877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Default="008F34B2" w:rsidP="008F34B2">
                            <w:r>
                              <w:t>Запуск контролера ВУ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1D02" id="_x0000_s1031" type="#_x0000_t202" style="position:absolute;left:0;text-align:left;margin-left:121.75pt;margin-top:37.3pt;width:28.95pt;height:1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LXnPwIAAIU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" fillcolor="white [3201]" strokeweight=".5pt">
                <v:textbox style="layout-flow:vertical-ideographic">
                  <w:txbxContent>
                    <w:p w:rsidR="008F34B2" w:rsidRDefault="008F34B2" w:rsidP="008F34B2">
                      <w:r>
                        <w:t>Запуск контролера 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17428" wp14:editId="77C1C658">
                <wp:simplePos x="0" y="0"/>
                <wp:positionH relativeFrom="column">
                  <wp:posOffset>1268580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8899835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Default="008F34B2" w:rsidP="008F34B2">
                            <w:r>
                              <w:t>Сброс готовности ВУ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7428" id="_x0000_s1032" type="#_x0000_t202" style="position:absolute;left:0;text-align:left;margin-left:99.9pt;margin-top:37.3pt;width:28.95pt;height:1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ZyqPgIAAIU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" fillcolor="white [3201]" strokeweight=".5pt">
                <v:textbox style="layout-flow:vertical-ideographic">
                  <w:txbxContent>
                    <w:p w:rsidR="008F34B2" w:rsidRDefault="008F34B2" w:rsidP="008F34B2">
                      <w:r>
                        <w:t>Сброс готовности 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BBE86" wp14:editId="6918C71C">
                <wp:simplePos x="0" y="0"/>
                <wp:positionH relativeFrom="column">
                  <wp:posOffset>981485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96389049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Default="008F34B2" w:rsidP="008F34B2">
                            <w:proofErr w:type="spellStart"/>
                            <w:r>
                              <w:t>В</w:t>
                            </w:r>
                            <w:r>
                              <w:t>ыкл</w:t>
                            </w:r>
                            <w:proofErr w:type="spellEnd"/>
                            <w:r>
                              <w:t xml:space="preserve"> прерывания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BE86" id="_x0000_s1033" type="#_x0000_t202" style="position:absolute;left:0;text-align:left;margin-left:77.3pt;margin-top:37.3pt;width:28.95pt;height:1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" fillcolor="white [3201]" strokeweight=".5pt">
                <v:textbox style="layout-flow:vertical-ideographic">
                  <w:txbxContent>
                    <w:p w:rsidR="008F34B2" w:rsidRDefault="008F34B2" w:rsidP="008F34B2">
                      <w:proofErr w:type="spellStart"/>
                      <w:r>
                        <w:t>В</w:t>
                      </w:r>
                      <w:r>
                        <w:t>ыкл</w:t>
                      </w:r>
                      <w:proofErr w:type="spellEnd"/>
                      <w:r>
                        <w:t xml:space="preserve"> прерывания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15AA6" wp14:editId="13CF8B8B">
                <wp:simplePos x="0" y="0"/>
                <wp:positionH relativeFrom="column">
                  <wp:posOffset>702945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2975294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Default="008F34B2" w:rsidP="008F34B2">
                            <w:proofErr w:type="spellStart"/>
                            <w:r>
                              <w:t>Вкл</w:t>
                            </w:r>
                            <w:proofErr w:type="spellEnd"/>
                            <w:r>
                              <w:t xml:space="preserve"> прерывания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5AA6" id="_x0000_s1034" type="#_x0000_t202" style="position:absolute;left:0;text-align:left;margin-left:55.35pt;margin-top:37.3pt;width:28.95pt;height:1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" fillcolor="white [3201]" strokeweight=".5pt">
                <v:textbox style="layout-flow:vertical-ideographic">
                  <w:txbxContent>
                    <w:p w:rsidR="008F34B2" w:rsidRDefault="008F34B2" w:rsidP="008F34B2">
                      <w:proofErr w:type="spellStart"/>
                      <w:r>
                        <w:t>Вкл</w:t>
                      </w:r>
                      <w:proofErr w:type="spellEnd"/>
                      <w:r>
                        <w:t xml:space="preserve"> прерывания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25F76" wp14:editId="5194E6C4">
                <wp:simplePos x="0" y="0"/>
                <wp:positionH relativeFrom="column">
                  <wp:posOffset>334757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3211079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Default="008F34B2" w:rsidP="008F34B2">
                            <w:r>
                              <w:t xml:space="preserve">Пустое </w:t>
                            </w:r>
                            <w:proofErr w:type="spellStart"/>
                            <w:r>
                              <w:t>иесто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5F76" id="_x0000_s1035" type="#_x0000_t202" style="position:absolute;left:0;text-align:left;margin-left:26.35pt;margin-top:37.3pt;width:28.95pt;height:1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" fillcolor="white [3201]" strokeweight=".5pt">
                <v:textbox style="layout-flow:vertical-ideographic">
                  <w:txbxContent>
                    <w:p w:rsidR="008F34B2" w:rsidRDefault="008F34B2" w:rsidP="008F34B2">
                      <w:r>
                        <w:t xml:space="preserve">Пустое </w:t>
                      </w:r>
                      <w:proofErr w:type="spellStart"/>
                      <w:r>
                        <w:t>иесто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-30779</wp:posOffset>
                </wp:positionH>
                <wp:positionV relativeFrom="paragraph">
                  <wp:posOffset>473635</wp:posOffset>
                </wp:positionV>
                <wp:extent cx="367553" cy="1613647"/>
                <wp:effectExtent l="0" t="0" r="13970" b="12065"/>
                <wp:wrapNone/>
                <wp:docPr id="69591779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4B2" w:rsidRDefault="008F34B2">
                            <w:r>
                              <w:t>Код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.4pt;margin-top:37.3pt;width:28.95pt;height:1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5WwPgIAAIY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" fillcolor="white [3201]" strokeweight=".5pt">
                <v:textbox style="layout-flow:vertical-ideographic">
                  <w:txbxContent>
                    <w:p w:rsidR="008F34B2" w:rsidRDefault="008F34B2">
                      <w:r>
                        <w:t>Код операции</w:t>
                      </w:r>
                    </w:p>
                  </w:txbxContent>
                </v:textbox>
              </v:shape>
            </w:pict>
          </mc:Fallback>
        </mc:AlternateContent>
      </w:r>
      <w:r w:rsidR="0086732C">
        <w:t>Вертикальное представление</w:t>
      </w:r>
      <w:r w:rsidR="0086732C">
        <w:rPr>
          <w:lang w:val="en-GB"/>
        </w:rPr>
        <w:t>: 0100000 00000010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425"/>
        <w:gridCol w:w="426"/>
        <w:gridCol w:w="425"/>
        <w:gridCol w:w="425"/>
        <w:gridCol w:w="425"/>
        <w:gridCol w:w="426"/>
        <w:gridCol w:w="425"/>
        <w:gridCol w:w="567"/>
        <w:gridCol w:w="567"/>
      </w:tblGrid>
      <w:tr w:rsidR="0086732C" w:rsidTr="008F34B2">
        <w:tc>
          <w:tcPr>
            <w:tcW w:w="562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709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25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6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26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86732C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8F34B2" w:rsidRDefault="0086732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</w:tr>
      <w:tr w:rsidR="008F34B2" w:rsidTr="008F34B2">
        <w:tc>
          <w:tcPr>
            <w:tcW w:w="562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709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426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426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567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  <w:tc>
          <w:tcPr>
            <w:tcW w:w="567" w:type="dxa"/>
          </w:tcPr>
          <w:p w:rsidR="008F34B2" w:rsidRDefault="008F34B2" w:rsidP="0086732C">
            <w:pPr>
              <w:pStyle w:val="a5"/>
              <w:rPr>
                <w:lang w:val="en-GB"/>
              </w:rPr>
            </w:pPr>
          </w:p>
        </w:tc>
      </w:tr>
    </w:tbl>
    <w:p w:rsidR="0086732C" w:rsidRPr="0086732C" w:rsidRDefault="0086732C" w:rsidP="0086732C">
      <w:pPr>
        <w:pStyle w:val="a5"/>
        <w:rPr>
          <w:lang w:val="en-GB"/>
        </w:rPr>
      </w:pPr>
    </w:p>
    <w:p w:rsidR="00273C10" w:rsidRDefault="00273C10" w:rsidP="0086732C">
      <w:pPr>
        <w:pStyle w:val="a5"/>
        <w:rPr>
          <w:lang w:val="en-GB"/>
        </w:rPr>
      </w:pPr>
    </w:p>
    <w:p w:rsidR="0086732C" w:rsidRDefault="0086732C" w:rsidP="0086732C">
      <w:pPr>
        <w:pStyle w:val="a5"/>
        <w:rPr>
          <w:lang w:val="en-GB"/>
        </w:rPr>
      </w:pPr>
    </w:p>
    <w:p w:rsidR="008F34B2" w:rsidRDefault="008F34B2" w:rsidP="0086732C">
      <w:pPr>
        <w:pStyle w:val="a5"/>
        <w:rPr>
          <w:lang w:val="en-GB"/>
        </w:rPr>
      </w:pPr>
    </w:p>
    <w:p w:rsidR="008F34B2" w:rsidRDefault="008F34B2" w:rsidP="0086732C">
      <w:pPr>
        <w:pStyle w:val="a5"/>
        <w:rPr>
          <w:lang w:val="en-GB"/>
        </w:rPr>
      </w:pPr>
    </w:p>
    <w:p w:rsidR="008F34B2" w:rsidRDefault="008F34B2" w:rsidP="0086732C">
      <w:pPr>
        <w:pStyle w:val="a5"/>
        <w:rPr>
          <w:lang w:val="en-GB"/>
        </w:rPr>
      </w:pPr>
    </w:p>
    <w:p w:rsidR="00F26D40" w:rsidRDefault="00F26D40" w:rsidP="0086732C">
      <w:pPr>
        <w:pStyle w:val="a5"/>
        <w:rPr>
          <w:lang w:val="en-GB"/>
        </w:rPr>
      </w:pPr>
    </w:p>
    <w:p w:rsidR="008F34B2" w:rsidRDefault="008F34B2" w:rsidP="0086732C">
      <w:pPr>
        <w:pStyle w:val="a5"/>
        <w:rPr>
          <w:lang w:val="en-GB"/>
        </w:rPr>
      </w:pPr>
      <w:r>
        <w:t>Горизонтальное представление</w:t>
      </w:r>
      <w:r>
        <w:rPr>
          <w:lang w:val="en-GB"/>
        </w:rPr>
        <w:t>: 0008 0000(hex)</w:t>
      </w:r>
    </w:p>
    <w:p w:rsidR="008F34B2" w:rsidRDefault="008F34B2" w:rsidP="0086732C">
      <w:pPr>
        <w:pStyle w:val="a5"/>
        <w:rPr>
          <w:lang w:val="en-GB"/>
        </w:rPr>
      </w:pPr>
      <w:r>
        <w:rPr>
          <w:lang w:val="en-GB"/>
        </w:rPr>
        <w:t>00000000 00001000 00000000 00000000(bin)</w:t>
      </w:r>
    </w:p>
    <w:tbl>
      <w:tblPr>
        <w:tblStyle w:val="11"/>
        <w:tblW w:w="10135" w:type="dxa"/>
        <w:tblInd w:w="-821" w:type="dxa"/>
        <w:tblLayout w:type="fixed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44"/>
        <w:gridCol w:w="450"/>
        <w:gridCol w:w="472"/>
        <w:gridCol w:w="447"/>
        <w:gridCol w:w="34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8F34B2" w:rsidRPr="008F4BFA" w:rsidTr="00123478">
        <w:tc>
          <w:tcPr>
            <w:tcW w:w="378" w:type="dxa"/>
          </w:tcPr>
          <w:p w:rsidR="008F34B2" w:rsidRPr="008F34B2" w:rsidRDefault="008F34B2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378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78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</w:tcPr>
          <w:p w:rsidR="008F34B2" w:rsidRPr="008F34B2" w:rsidRDefault="008F34B2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342" w:type="dxa"/>
          </w:tcPr>
          <w:p w:rsidR="008F34B2" w:rsidRPr="008F4BFA" w:rsidRDefault="008F34B2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8F34B2" w:rsidRPr="008F34B2" w:rsidRDefault="008F34B2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8F34B2" w:rsidRPr="00273C10" w:rsidRDefault="008F34B2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273C10" w:rsidRDefault="008F34B2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8F34B2" w:rsidRPr="00273C10" w:rsidRDefault="008F34B2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</w:tr>
      <w:tr w:rsidR="008F34B2" w:rsidRPr="008F4BFA" w:rsidTr="00123478">
        <w:tc>
          <w:tcPr>
            <w:tcW w:w="1134" w:type="dxa"/>
            <w:gridSpan w:val="3"/>
          </w:tcPr>
          <w:p w:rsidR="008F34B2" w:rsidRPr="008F4BFA" w:rsidRDefault="008F34B2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 xml:space="preserve">Код </w:t>
            </w:r>
          </w:p>
          <w:p w:rsidR="008F34B2" w:rsidRPr="008F4BFA" w:rsidRDefault="008F34B2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операции</w:t>
            </w:r>
          </w:p>
        </w:tc>
        <w:tc>
          <w:tcPr>
            <w:tcW w:w="344" w:type="dxa"/>
          </w:tcPr>
          <w:p w:rsidR="008F34B2" w:rsidRPr="008F4BFA" w:rsidRDefault="008F34B2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</w:t>
            </w:r>
          </w:p>
        </w:tc>
        <w:tc>
          <w:tcPr>
            <w:tcW w:w="450" w:type="dxa"/>
          </w:tcPr>
          <w:p w:rsidR="008F34B2" w:rsidRPr="008F4BFA" w:rsidRDefault="008F34B2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РК</w:t>
            </w:r>
          </w:p>
        </w:tc>
        <w:tc>
          <w:tcPr>
            <w:tcW w:w="472" w:type="dxa"/>
          </w:tcPr>
          <w:p w:rsidR="008F34B2" w:rsidRPr="008F4BFA" w:rsidRDefault="008F34B2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РД</w:t>
            </w:r>
          </w:p>
        </w:tc>
        <w:tc>
          <w:tcPr>
            <w:tcW w:w="447" w:type="dxa"/>
          </w:tcPr>
          <w:p w:rsidR="008F34B2" w:rsidRPr="008F4BFA" w:rsidRDefault="008F34B2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РС</w:t>
            </w:r>
          </w:p>
        </w:tc>
        <w:tc>
          <w:tcPr>
            <w:tcW w:w="342" w:type="dxa"/>
          </w:tcPr>
          <w:p w:rsidR="008F34B2" w:rsidRPr="00DD3840" w:rsidRDefault="008F34B2" w:rsidP="00123478">
            <w:pPr>
              <w:rPr>
                <w:lang w:val="ru-RU"/>
              </w:rPr>
            </w:pPr>
            <w:r>
              <w:rPr>
                <w:lang w:val="ru-RU"/>
              </w:rPr>
              <w:t>ОПС</w:t>
            </w:r>
          </w:p>
        </w:tc>
        <w:tc>
          <w:tcPr>
            <w:tcW w:w="2268" w:type="dxa"/>
            <w:gridSpan w:val="8"/>
          </w:tcPr>
          <w:p w:rsidR="008F34B2" w:rsidRPr="008F4BFA" w:rsidRDefault="008F34B2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Адрес перехода</w:t>
            </w:r>
          </w:p>
        </w:tc>
        <w:tc>
          <w:tcPr>
            <w:tcW w:w="4678" w:type="dxa"/>
            <w:gridSpan w:val="16"/>
          </w:tcPr>
          <w:p w:rsidR="008F34B2" w:rsidRPr="008F4BFA" w:rsidRDefault="008F34B2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</w:t>
            </w:r>
          </w:p>
        </w:tc>
      </w:tr>
    </w:tbl>
    <w:p w:rsidR="008F34B2" w:rsidRDefault="008F34B2" w:rsidP="0086732C">
      <w:pPr>
        <w:pStyle w:val="a5"/>
        <w:rPr>
          <w:lang w:val="en-GB"/>
        </w:rPr>
      </w:pPr>
    </w:p>
    <w:p w:rsidR="00F26D40" w:rsidRPr="00F26D40" w:rsidRDefault="00F26D40" w:rsidP="0086732C">
      <w:pPr>
        <w:pStyle w:val="a5"/>
      </w:pPr>
      <w:r>
        <w:t xml:space="preserve">Адрес - </w:t>
      </w:r>
      <w:r w:rsidR="008F34B2">
        <w:t>3</w:t>
      </w:r>
      <w:r w:rsidR="008F34B2">
        <w:rPr>
          <w:lang w:val="en-GB"/>
        </w:rPr>
        <w:t>A</w:t>
      </w:r>
      <w:r w:rsidRPr="00F26D40">
        <w:t xml:space="preserve"> </w:t>
      </w:r>
    </w:p>
    <w:p w:rsidR="008F34B2" w:rsidRDefault="00F26D40" w:rsidP="0086732C">
      <w:pPr>
        <w:pStyle w:val="a5"/>
      </w:pPr>
      <w:r>
        <w:t xml:space="preserve">Мнемоника - БР = </w:t>
      </w:r>
      <w:proofErr w:type="gramStart"/>
      <w:r>
        <w:t>0 ;РА</w:t>
      </w:r>
      <w:proofErr w:type="gramEnd"/>
      <w:r>
        <w:t xml:space="preserve"> = РД</w:t>
      </w:r>
    </w:p>
    <w:p w:rsidR="00F26D40" w:rsidRPr="00F26D40" w:rsidRDefault="00F26D40" w:rsidP="00F26D40">
      <w:pPr>
        <w:pStyle w:val="a5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37655" wp14:editId="03BF8030">
                <wp:simplePos x="0" y="0"/>
                <wp:positionH relativeFrom="column">
                  <wp:posOffset>2119780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61296065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Pr="008F34B2" w:rsidRDefault="00F26D40" w:rsidP="00F26D40">
                            <w:pPr>
                              <w:rPr>
                                <w:lang w:val="en-GB"/>
                              </w:rPr>
                            </w:pPr>
                            <w:r>
                              <w:t>Память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7655" id="_x0000_s1037" type="#_x0000_t202" style="position:absolute;left:0;text-align:left;margin-left:166.9pt;margin-top:37.3pt;width:28.95pt;height:1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09PgIAAIY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" fillcolor="white [3201]" strokeweight=".5pt">
                <v:textbox style="layout-flow:vertical-ideographic">
                  <w:txbxContent>
                    <w:p w:rsidR="00F26D40" w:rsidRPr="008F34B2" w:rsidRDefault="00F26D40" w:rsidP="00F26D40">
                      <w:pPr>
                        <w:rPr>
                          <w:lang w:val="en-GB"/>
                        </w:rPr>
                      </w:pPr>
                      <w:r>
                        <w:t>Память</w:t>
                      </w:r>
                    </w:p>
                  </w:txbxContent>
                </v:textbox>
              </v:shape>
            </w:pict>
          </mc:Fallback>
        </mc:AlternateContent>
      </w:r>
      <w:r>
        <w:t>Вертикальное представление</w:t>
      </w:r>
      <w:r>
        <w:rPr>
          <w:lang w:val="en-GB"/>
        </w:rPr>
        <w:t>: 00000000 00000010</w: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02009" wp14:editId="6B59C5D8">
                <wp:simplePos x="0" y="0"/>
                <wp:positionH relativeFrom="column">
                  <wp:posOffset>1833095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90111150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Default="00F26D40" w:rsidP="00F26D40">
                            <w:r>
                              <w:t>Сдвиг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2009" id="_x0000_s1038" type="#_x0000_t202" style="position:absolute;left:0;text-align:left;margin-left:144.35pt;margin-top:37.3pt;width:28.95pt;height:1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HRwPwIAAIY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" fillcolor="white [3201]" strokeweight=".5pt">
                <v:textbox style="layout-flow:vertical-ideographic">
                  <w:txbxContent>
                    <w:p w:rsidR="00F26D40" w:rsidRDefault="00F26D40" w:rsidP="00F26D40">
                      <w:r>
                        <w:t>Сдвиг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736D95" wp14:editId="113FB237">
                <wp:simplePos x="0" y="0"/>
                <wp:positionH relativeFrom="column">
                  <wp:posOffset>1546001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37758732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Default="00F26D40" w:rsidP="00F26D40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6D95" id="_x0000_s1039" type="#_x0000_t202" style="position:absolute;left:0;text-align:left;margin-left:121.75pt;margin-top:37.3pt;width:28.95pt;height:12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rz9PwIAAIY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" fillcolor="white [3201]" strokeweight=".5pt">
                <v:textbox style="layout-flow:vertical-ideographic">
                  <w:txbxContent>
                    <w:p w:rsidR="00F26D40" w:rsidRDefault="00F26D40" w:rsidP="00F26D40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1C363" wp14:editId="6C617591">
                <wp:simplePos x="0" y="0"/>
                <wp:positionH relativeFrom="column">
                  <wp:posOffset>1268580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32152373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Default="00F26D40" w:rsidP="00F26D40">
                            <w:r>
                              <w:t>Обратный код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C363" id="_x0000_s1040" type="#_x0000_t202" style="position:absolute;left:0;text-align:left;margin-left:99.9pt;margin-top:37.3pt;width:28.95pt;height:12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ifqPwIAAIY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" fillcolor="white [3201]" strokeweight=".5pt">
                <v:textbox style="layout-flow:vertical-ideographic">
                  <w:txbxContent>
                    <w:p w:rsidR="00F26D40" w:rsidRDefault="00F26D40" w:rsidP="00F26D40">
                      <w:r>
                        <w:t>Обратный код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23713" wp14:editId="0CD788E1">
                <wp:simplePos x="0" y="0"/>
                <wp:positionH relativeFrom="column">
                  <wp:posOffset>981485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48182162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Default="00F26D40" w:rsidP="00F26D40">
                            <w:r>
                              <w:t>Правый вход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3713" id="_x0000_s1041" type="#_x0000_t202" style="position:absolute;left:0;text-align:left;margin-left:77.3pt;margin-top:37.3pt;width:28.95pt;height:12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O9nPwIAAIY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" fillcolor="white [3201]" strokeweight=".5pt">
                <v:textbox style="layout-flow:vertical-ideographic">
                  <w:txbxContent>
                    <w:p w:rsidR="00F26D40" w:rsidRDefault="00F26D40" w:rsidP="00F26D40">
                      <w:r>
                        <w:t>Правый вход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3ABFEF" wp14:editId="49E213CF">
                <wp:simplePos x="0" y="0"/>
                <wp:positionH relativeFrom="column">
                  <wp:posOffset>702945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193253929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Default="00F26D40" w:rsidP="00F26D40">
                            <w:r>
                              <w:t>Пустое место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BFEF" id="_x0000_s1042" type="#_x0000_t202" style="position:absolute;left:0;text-align:left;margin-left:55.35pt;margin-top:37.3pt;width:28.95pt;height:12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" fillcolor="white [3201]" strokeweight=".5pt">
                <v:textbox style="layout-flow:vertical-ideographic">
                  <w:txbxContent>
                    <w:p w:rsidR="00F26D40" w:rsidRDefault="00F26D40" w:rsidP="00F26D40">
                      <w:r>
                        <w:t>Пустое место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B21DDD" wp14:editId="2B3088C5">
                <wp:simplePos x="0" y="0"/>
                <wp:positionH relativeFrom="column">
                  <wp:posOffset>334757</wp:posOffset>
                </wp:positionH>
                <wp:positionV relativeFrom="paragraph">
                  <wp:posOffset>473710</wp:posOffset>
                </wp:positionV>
                <wp:extent cx="367553" cy="1613647"/>
                <wp:effectExtent l="0" t="0" r="13970" b="12065"/>
                <wp:wrapNone/>
                <wp:docPr id="6614855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Pr="00F26D40" w:rsidRDefault="00F26D40" w:rsidP="00F26D40">
                            <w:r>
                              <w:t>Левый вход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1DDD" id="_x0000_s1043" type="#_x0000_t202" style="position:absolute;left:0;text-align:left;margin-left:26.35pt;margin-top:37.3pt;width:28.95pt;height:12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" fillcolor="white [3201]" strokeweight=".5pt">
                <v:textbox style="layout-flow:vertical-ideographic">
                  <w:txbxContent>
                    <w:p w:rsidR="00F26D40" w:rsidRPr="00F26D40" w:rsidRDefault="00F26D40" w:rsidP="00F26D40">
                      <w:r>
                        <w:t>Левый вход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95F54" wp14:editId="230AE0ED">
                <wp:simplePos x="0" y="0"/>
                <wp:positionH relativeFrom="column">
                  <wp:posOffset>-30779</wp:posOffset>
                </wp:positionH>
                <wp:positionV relativeFrom="paragraph">
                  <wp:posOffset>473635</wp:posOffset>
                </wp:positionV>
                <wp:extent cx="367553" cy="1613647"/>
                <wp:effectExtent l="0" t="0" r="13970" b="12065"/>
                <wp:wrapNone/>
                <wp:docPr id="187847024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6D40" w:rsidRDefault="00F26D40" w:rsidP="00F26D40">
                            <w:r>
                              <w:t>Код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5F54" id="_x0000_s1044" type="#_x0000_t202" style="position:absolute;left:0;text-align:left;margin-left:-2.4pt;margin-top:37.3pt;width:28.95pt;height:12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" fillcolor="white [3201]" strokeweight=".5pt">
                <v:textbox style="layout-flow:vertical-ideographic">
                  <w:txbxContent>
                    <w:p w:rsidR="00F26D40" w:rsidRDefault="00F26D40" w:rsidP="00F26D40">
                      <w:r>
                        <w:t>Код операции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426"/>
        <w:gridCol w:w="425"/>
        <w:gridCol w:w="425"/>
        <w:gridCol w:w="425"/>
        <w:gridCol w:w="567"/>
      </w:tblGrid>
      <w:tr w:rsidR="00F26D40" w:rsidTr="00F26D40">
        <w:tc>
          <w:tcPr>
            <w:tcW w:w="562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567" w:type="dxa"/>
          </w:tcPr>
          <w:p w:rsidR="00F26D40" w:rsidRPr="00F26D40" w:rsidRDefault="00F26D40" w:rsidP="00123478">
            <w:pPr>
              <w:pStyle w:val="a5"/>
            </w:pPr>
            <w:r>
              <w:t>00</w:t>
            </w:r>
          </w:p>
        </w:tc>
        <w:tc>
          <w:tcPr>
            <w:tcW w:w="426" w:type="dxa"/>
          </w:tcPr>
          <w:p w:rsidR="00F26D40" w:rsidRPr="00F26D40" w:rsidRDefault="00F26D40" w:rsidP="00123478">
            <w:pPr>
              <w:pStyle w:val="a5"/>
            </w:pPr>
            <w:r>
              <w:t>00</w:t>
            </w:r>
          </w:p>
        </w:tc>
        <w:tc>
          <w:tcPr>
            <w:tcW w:w="425" w:type="dxa"/>
          </w:tcPr>
          <w:p w:rsidR="00F26D40" w:rsidRPr="00F26D40" w:rsidRDefault="00F26D40" w:rsidP="00123478">
            <w:pPr>
              <w:pStyle w:val="a5"/>
            </w:pPr>
            <w:r>
              <w:t>00</w:t>
            </w:r>
          </w:p>
        </w:tc>
        <w:tc>
          <w:tcPr>
            <w:tcW w:w="425" w:type="dxa"/>
          </w:tcPr>
          <w:p w:rsidR="00F26D40" w:rsidRPr="00F26D40" w:rsidRDefault="00F26D40" w:rsidP="00123478">
            <w:pPr>
              <w:pStyle w:val="a5"/>
            </w:pPr>
            <w:r>
              <w:t>00</w:t>
            </w:r>
          </w:p>
        </w:tc>
        <w:tc>
          <w:tcPr>
            <w:tcW w:w="425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567" w:type="dxa"/>
          </w:tcPr>
          <w:p w:rsidR="00F26D40" w:rsidRPr="00F26D40" w:rsidRDefault="00F26D40" w:rsidP="00123478">
            <w:pPr>
              <w:pStyle w:val="a5"/>
            </w:pPr>
            <w:r>
              <w:t>10</w:t>
            </w:r>
          </w:p>
        </w:tc>
      </w:tr>
      <w:tr w:rsidR="00F26D40" w:rsidTr="00F26D40">
        <w:tc>
          <w:tcPr>
            <w:tcW w:w="562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  <w:tc>
          <w:tcPr>
            <w:tcW w:w="567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  <w:tc>
          <w:tcPr>
            <w:tcW w:w="567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  <w:tc>
          <w:tcPr>
            <w:tcW w:w="426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  <w:tc>
          <w:tcPr>
            <w:tcW w:w="425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  <w:tc>
          <w:tcPr>
            <w:tcW w:w="567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</w:p>
        </w:tc>
      </w:tr>
    </w:tbl>
    <w:p w:rsidR="00F26D40" w:rsidRPr="0086732C" w:rsidRDefault="00F26D40" w:rsidP="00F26D40">
      <w:pPr>
        <w:pStyle w:val="a5"/>
        <w:rPr>
          <w:lang w:val="en-GB"/>
        </w:rPr>
      </w:pPr>
    </w:p>
    <w:p w:rsidR="00F26D40" w:rsidRDefault="00F26D40" w:rsidP="00F26D40">
      <w:pPr>
        <w:pStyle w:val="a5"/>
        <w:rPr>
          <w:lang w:val="en-GB"/>
        </w:rPr>
      </w:pPr>
    </w:p>
    <w:p w:rsidR="00F26D40" w:rsidRDefault="00F26D40" w:rsidP="00F26D40">
      <w:pPr>
        <w:pStyle w:val="a5"/>
        <w:rPr>
          <w:lang w:val="en-GB"/>
        </w:rPr>
      </w:pPr>
    </w:p>
    <w:p w:rsidR="00F26D40" w:rsidRDefault="00F26D40" w:rsidP="00F26D40">
      <w:pPr>
        <w:pStyle w:val="a5"/>
        <w:rPr>
          <w:lang w:val="en-GB"/>
        </w:rPr>
      </w:pPr>
    </w:p>
    <w:p w:rsidR="00F26D40" w:rsidRDefault="00F26D40" w:rsidP="00F26D40">
      <w:pPr>
        <w:pStyle w:val="a5"/>
        <w:rPr>
          <w:lang w:val="en-GB"/>
        </w:rPr>
      </w:pPr>
    </w:p>
    <w:p w:rsidR="00F26D40" w:rsidRDefault="00F26D40" w:rsidP="00F26D40">
      <w:pPr>
        <w:pStyle w:val="a5"/>
        <w:rPr>
          <w:lang w:val="en-GB"/>
        </w:rPr>
      </w:pPr>
    </w:p>
    <w:p w:rsidR="00F26D40" w:rsidRDefault="00F26D40" w:rsidP="0086732C">
      <w:pPr>
        <w:pStyle w:val="a5"/>
        <w:rPr>
          <w:lang w:val="en-GB"/>
        </w:rPr>
      </w:pPr>
    </w:p>
    <w:p w:rsidR="00F26D40" w:rsidRDefault="00F26D40" w:rsidP="0086732C">
      <w:pPr>
        <w:pStyle w:val="a5"/>
        <w:rPr>
          <w:lang w:val="en-GB"/>
        </w:rPr>
      </w:pPr>
      <w:r>
        <w:t>Горизонтальное представление</w:t>
      </w:r>
      <w:r>
        <w:rPr>
          <w:lang w:val="en-GB"/>
        </w:rPr>
        <w:t>: 0100 0000(hex)</w:t>
      </w:r>
    </w:p>
    <w:p w:rsidR="00F26D40" w:rsidRDefault="00F26D40" w:rsidP="0086732C">
      <w:pPr>
        <w:pStyle w:val="a5"/>
        <w:rPr>
          <w:lang w:val="en-GB"/>
        </w:rPr>
      </w:pPr>
      <w:r>
        <w:rPr>
          <w:lang w:val="en-GB"/>
        </w:rPr>
        <w:t>00000001 00000000 00000000 00000000(bin)</w:t>
      </w:r>
    </w:p>
    <w:tbl>
      <w:tblPr>
        <w:tblStyle w:val="11"/>
        <w:tblW w:w="10135" w:type="dxa"/>
        <w:tblInd w:w="-821" w:type="dxa"/>
        <w:tblLayout w:type="fixed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44"/>
        <w:gridCol w:w="450"/>
        <w:gridCol w:w="472"/>
        <w:gridCol w:w="447"/>
        <w:gridCol w:w="34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F26D40" w:rsidRPr="008F4BFA" w:rsidTr="00123478">
        <w:tc>
          <w:tcPr>
            <w:tcW w:w="378" w:type="dxa"/>
          </w:tcPr>
          <w:p w:rsidR="00F26D40" w:rsidRPr="00F26D4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378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78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</w:tcPr>
          <w:p w:rsidR="00F26D40" w:rsidRPr="00F26D4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342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26D40" w:rsidRPr="00F26D4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F26D40" w:rsidRPr="00273C1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273C1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F26D40" w:rsidRPr="00273C1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</w:tr>
      <w:tr w:rsidR="00F26D40" w:rsidRPr="008F4BFA" w:rsidTr="00123478">
        <w:tc>
          <w:tcPr>
            <w:tcW w:w="1134" w:type="dxa"/>
            <w:gridSpan w:val="3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lastRenderedPageBreak/>
              <w:t xml:space="preserve">Код </w:t>
            </w:r>
          </w:p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операции</w:t>
            </w:r>
          </w:p>
        </w:tc>
        <w:tc>
          <w:tcPr>
            <w:tcW w:w="344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</w:t>
            </w:r>
          </w:p>
        </w:tc>
        <w:tc>
          <w:tcPr>
            <w:tcW w:w="450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РК</w:t>
            </w:r>
          </w:p>
        </w:tc>
        <w:tc>
          <w:tcPr>
            <w:tcW w:w="472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РД</w:t>
            </w:r>
          </w:p>
        </w:tc>
        <w:tc>
          <w:tcPr>
            <w:tcW w:w="447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РС</w:t>
            </w:r>
          </w:p>
        </w:tc>
        <w:tc>
          <w:tcPr>
            <w:tcW w:w="342" w:type="dxa"/>
          </w:tcPr>
          <w:p w:rsidR="00F26D40" w:rsidRPr="00DD3840" w:rsidRDefault="00F26D40" w:rsidP="00123478">
            <w:pPr>
              <w:rPr>
                <w:lang w:val="ru-RU"/>
              </w:rPr>
            </w:pPr>
            <w:r>
              <w:rPr>
                <w:lang w:val="ru-RU"/>
              </w:rPr>
              <w:t>ОПС</w:t>
            </w:r>
          </w:p>
        </w:tc>
        <w:tc>
          <w:tcPr>
            <w:tcW w:w="2268" w:type="dxa"/>
            <w:gridSpan w:val="8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Адрес перехода</w:t>
            </w:r>
          </w:p>
        </w:tc>
        <w:tc>
          <w:tcPr>
            <w:tcW w:w="4678" w:type="dxa"/>
            <w:gridSpan w:val="16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</w:t>
            </w:r>
          </w:p>
        </w:tc>
      </w:tr>
    </w:tbl>
    <w:p w:rsidR="008F34B2" w:rsidRDefault="008F34B2" w:rsidP="0086732C">
      <w:pPr>
        <w:pStyle w:val="a5"/>
        <w:rPr>
          <w:lang w:val="en-GB"/>
        </w:rPr>
      </w:pPr>
    </w:p>
    <w:p w:rsidR="00F26D40" w:rsidRPr="00F26D40" w:rsidRDefault="00F26D40" w:rsidP="0086732C">
      <w:pPr>
        <w:pStyle w:val="a5"/>
        <w:rPr>
          <w:lang w:val="en-GB"/>
        </w:rPr>
      </w:pPr>
      <w:r>
        <w:t>Адрес</w:t>
      </w:r>
      <w:r w:rsidRPr="00F26D40">
        <w:rPr>
          <w:lang w:val="en-GB"/>
        </w:rPr>
        <w:t xml:space="preserve"> - </w:t>
      </w:r>
      <w:r w:rsidR="008F34B2" w:rsidRPr="00F26D40">
        <w:rPr>
          <w:lang w:val="en-GB"/>
        </w:rPr>
        <w:t>3</w:t>
      </w:r>
      <w:r w:rsidR="008F34B2">
        <w:rPr>
          <w:lang w:val="en-GB"/>
        </w:rPr>
        <w:t>B</w:t>
      </w:r>
      <w:r w:rsidRPr="00F26D40">
        <w:rPr>
          <w:lang w:val="en-GB"/>
        </w:rPr>
        <w:t xml:space="preserve"> </w:t>
      </w:r>
    </w:p>
    <w:p w:rsidR="008F34B2" w:rsidRPr="00F26D40" w:rsidRDefault="00F26D40" w:rsidP="0086732C">
      <w:pPr>
        <w:pStyle w:val="a5"/>
        <w:rPr>
          <w:lang w:val="en-GB"/>
        </w:rPr>
      </w:pPr>
      <w:r>
        <w:t>Мнемоника</w:t>
      </w:r>
      <w:r w:rsidRPr="00F26D40">
        <w:rPr>
          <w:lang w:val="en-GB"/>
        </w:rPr>
        <w:t xml:space="preserve"> - </w:t>
      </w:r>
      <w:r>
        <w:rPr>
          <w:lang w:val="en-GB"/>
        </w:rPr>
        <w:t>IF</w:t>
      </w:r>
      <w:r w:rsidRPr="00F26D40">
        <w:rPr>
          <w:lang w:val="en-GB"/>
        </w:rPr>
        <w:t xml:space="preserve"> </w:t>
      </w:r>
      <w:proofErr w:type="gramStart"/>
      <w:r>
        <w:rPr>
          <w:lang w:val="en-GB"/>
        </w:rPr>
        <w:t>PC</w:t>
      </w:r>
      <w:r w:rsidRPr="00F26D40">
        <w:rPr>
          <w:lang w:val="en-GB"/>
        </w:rPr>
        <w:t>[</w:t>
      </w:r>
      <w:proofErr w:type="gramEnd"/>
      <w:r w:rsidRPr="00F26D40">
        <w:rPr>
          <w:lang w:val="en-GB"/>
        </w:rPr>
        <w:t xml:space="preserve">3] == 0 </w:t>
      </w:r>
      <w:r>
        <w:rPr>
          <w:lang w:val="en-GB"/>
        </w:rPr>
        <w:t>GOTO</w:t>
      </w:r>
      <w:r w:rsidRPr="00F26D40">
        <w:rPr>
          <w:lang w:val="en-GB"/>
        </w:rPr>
        <w:t xml:space="preserve"> 008</w:t>
      </w:r>
      <w:r>
        <w:rPr>
          <w:lang w:val="en-GB"/>
        </w:rPr>
        <w:t>F</w:t>
      </w:r>
    </w:p>
    <w:p w:rsidR="00F26D40" w:rsidRPr="00F26D40" w:rsidRDefault="00F26D40" w:rsidP="0086732C">
      <w:pPr>
        <w:pStyle w:val="a5"/>
      </w:pPr>
      <w:r>
        <w:t>Вертикальное представление:</w:t>
      </w:r>
      <w:r w:rsidRPr="00F26D40">
        <w:t xml:space="preserve"> 10000011 10001111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26D40" w:rsidRPr="00273C10" w:rsidTr="00123478">
        <w:tc>
          <w:tcPr>
            <w:tcW w:w="1869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69" w:type="dxa"/>
          </w:tcPr>
          <w:p w:rsidR="00F26D40" w:rsidRDefault="00F26D40" w:rsidP="00123478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69" w:type="dxa"/>
          </w:tcPr>
          <w:p w:rsidR="00F26D40" w:rsidRPr="00DD3840" w:rsidRDefault="00F26D40" w:rsidP="00123478">
            <w:pPr>
              <w:pStyle w:val="a5"/>
            </w:pPr>
            <w:r>
              <w:t>00</w:t>
            </w:r>
          </w:p>
        </w:tc>
        <w:tc>
          <w:tcPr>
            <w:tcW w:w="1869" w:type="dxa"/>
          </w:tcPr>
          <w:p w:rsidR="00F26D40" w:rsidRPr="00F26D40" w:rsidRDefault="00F26D40" w:rsidP="00123478">
            <w:pPr>
              <w:pStyle w:val="a5"/>
              <w:rPr>
                <w:lang w:val="en-GB"/>
              </w:rPr>
            </w:pPr>
            <w:r>
              <w:t>0</w:t>
            </w:r>
            <w:r>
              <w:t>011</w:t>
            </w:r>
          </w:p>
        </w:tc>
        <w:tc>
          <w:tcPr>
            <w:tcW w:w="1869" w:type="dxa"/>
          </w:tcPr>
          <w:p w:rsidR="00F26D40" w:rsidRPr="00273C10" w:rsidRDefault="00F26D40" w:rsidP="00123478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10001111</w:t>
            </w:r>
          </w:p>
        </w:tc>
      </w:tr>
      <w:tr w:rsidR="00F26D40" w:rsidRPr="006C0683" w:rsidTr="00123478">
        <w:tc>
          <w:tcPr>
            <w:tcW w:w="1869" w:type="dxa"/>
          </w:tcPr>
          <w:p w:rsidR="00F26D40" w:rsidRPr="006C0683" w:rsidRDefault="00F26D40" w:rsidP="00123478">
            <w:pPr>
              <w:pStyle w:val="a5"/>
            </w:pPr>
            <w:r>
              <w:t>Код операции</w:t>
            </w:r>
          </w:p>
        </w:tc>
        <w:tc>
          <w:tcPr>
            <w:tcW w:w="1869" w:type="dxa"/>
          </w:tcPr>
          <w:p w:rsidR="00F26D40" w:rsidRPr="006C0683" w:rsidRDefault="00F26D40" w:rsidP="00123478">
            <w:pPr>
              <w:pStyle w:val="a5"/>
            </w:pPr>
            <w:r>
              <w:t>Бит сравнения</w:t>
            </w:r>
          </w:p>
        </w:tc>
        <w:tc>
          <w:tcPr>
            <w:tcW w:w="1869" w:type="dxa"/>
          </w:tcPr>
          <w:p w:rsidR="00F26D40" w:rsidRPr="006C0683" w:rsidRDefault="00F26D40" w:rsidP="00123478">
            <w:pPr>
              <w:pStyle w:val="a5"/>
            </w:pPr>
            <w:r>
              <w:t>Проверяемый регистр</w:t>
            </w:r>
          </w:p>
        </w:tc>
        <w:tc>
          <w:tcPr>
            <w:tcW w:w="1869" w:type="dxa"/>
          </w:tcPr>
          <w:p w:rsidR="00F26D40" w:rsidRPr="006C0683" w:rsidRDefault="00F26D40" w:rsidP="00123478">
            <w:pPr>
              <w:pStyle w:val="a5"/>
            </w:pPr>
            <w:r>
              <w:t>Проверяемый бит</w:t>
            </w:r>
          </w:p>
        </w:tc>
        <w:tc>
          <w:tcPr>
            <w:tcW w:w="1869" w:type="dxa"/>
          </w:tcPr>
          <w:p w:rsidR="00F26D40" w:rsidRPr="006C0683" w:rsidRDefault="00F26D40" w:rsidP="00123478">
            <w:pPr>
              <w:pStyle w:val="a5"/>
            </w:pPr>
            <w:r>
              <w:t>Адрес перехода</w:t>
            </w:r>
          </w:p>
        </w:tc>
      </w:tr>
    </w:tbl>
    <w:p w:rsidR="00F26D40" w:rsidRDefault="00F26D40" w:rsidP="0086732C">
      <w:pPr>
        <w:pStyle w:val="a5"/>
        <w:rPr>
          <w:lang w:val="en-GB"/>
        </w:rPr>
      </w:pPr>
    </w:p>
    <w:p w:rsidR="00F26D40" w:rsidRDefault="00F26D40" w:rsidP="0086732C">
      <w:pPr>
        <w:pStyle w:val="a5"/>
        <w:rPr>
          <w:lang w:val="en-GB"/>
        </w:rPr>
      </w:pPr>
      <w:r>
        <w:rPr>
          <w:lang w:val="en-GB"/>
        </w:rPr>
        <w:t>Г</w:t>
      </w:r>
      <w:proofErr w:type="spellStart"/>
      <w:r>
        <w:t>оризонтальное</w:t>
      </w:r>
      <w:proofErr w:type="spellEnd"/>
      <w:r>
        <w:t xml:space="preserve"> представление</w:t>
      </w:r>
      <w:r>
        <w:rPr>
          <w:lang w:val="en-GB"/>
        </w:rPr>
        <w:t>: 8</w:t>
      </w:r>
      <w:r>
        <w:t>28</w:t>
      </w:r>
      <w:r>
        <w:rPr>
          <w:lang w:val="en-GB"/>
        </w:rPr>
        <w:t>f 0008(hex)</w:t>
      </w:r>
    </w:p>
    <w:p w:rsidR="00F26D40" w:rsidRDefault="00F26D40" w:rsidP="0086732C">
      <w:pPr>
        <w:pStyle w:val="a5"/>
        <w:rPr>
          <w:lang w:val="en-GB"/>
        </w:rPr>
      </w:pPr>
      <w:r>
        <w:rPr>
          <w:lang w:val="en-GB"/>
        </w:rPr>
        <w:t>10000010 10001111 00000000 00001000(bin)</w:t>
      </w:r>
    </w:p>
    <w:tbl>
      <w:tblPr>
        <w:tblStyle w:val="11"/>
        <w:tblW w:w="10135" w:type="dxa"/>
        <w:tblInd w:w="-821" w:type="dxa"/>
        <w:tblLayout w:type="fixed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44"/>
        <w:gridCol w:w="450"/>
        <w:gridCol w:w="472"/>
        <w:gridCol w:w="447"/>
        <w:gridCol w:w="34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F26D40" w:rsidRPr="008F4BFA" w:rsidTr="00123478">
        <w:tc>
          <w:tcPr>
            <w:tcW w:w="378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1</w:t>
            </w:r>
          </w:p>
        </w:tc>
        <w:tc>
          <w:tcPr>
            <w:tcW w:w="378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78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42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F26D40" w:rsidRPr="00273C1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3" w:type="dxa"/>
          </w:tcPr>
          <w:p w:rsidR="00F26D40" w:rsidRPr="00F26D4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273C1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F26D40" w:rsidRPr="00273C1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F26D40" w:rsidRDefault="00F26D4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3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</w:tr>
      <w:tr w:rsidR="00F26D40" w:rsidRPr="008F4BFA" w:rsidTr="00123478">
        <w:tc>
          <w:tcPr>
            <w:tcW w:w="1134" w:type="dxa"/>
            <w:gridSpan w:val="3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 xml:space="preserve">Код </w:t>
            </w:r>
          </w:p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операции</w:t>
            </w:r>
          </w:p>
        </w:tc>
        <w:tc>
          <w:tcPr>
            <w:tcW w:w="344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</w:t>
            </w:r>
          </w:p>
        </w:tc>
        <w:tc>
          <w:tcPr>
            <w:tcW w:w="450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РК</w:t>
            </w:r>
          </w:p>
        </w:tc>
        <w:tc>
          <w:tcPr>
            <w:tcW w:w="472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РД</w:t>
            </w:r>
          </w:p>
        </w:tc>
        <w:tc>
          <w:tcPr>
            <w:tcW w:w="447" w:type="dxa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РС</w:t>
            </w:r>
          </w:p>
        </w:tc>
        <w:tc>
          <w:tcPr>
            <w:tcW w:w="342" w:type="dxa"/>
          </w:tcPr>
          <w:p w:rsidR="00F26D40" w:rsidRPr="00DD3840" w:rsidRDefault="00F26D40" w:rsidP="00123478">
            <w:pPr>
              <w:rPr>
                <w:lang w:val="ru-RU"/>
              </w:rPr>
            </w:pPr>
            <w:r>
              <w:rPr>
                <w:lang w:val="ru-RU"/>
              </w:rPr>
              <w:t>ОПС</w:t>
            </w:r>
          </w:p>
        </w:tc>
        <w:tc>
          <w:tcPr>
            <w:tcW w:w="2268" w:type="dxa"/>
            <w:gridSpan w:val="8"/>
          </w:tcPr>
          <w:p w:rsidR="00F26D40" w:rsidRPr="008F4BFA" w:rsidRDefault="00F26D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Адрес перехода</w:t>
            </w:r>
          </w:p>
        </w:tc>
        <w:tc>
          <w:tcPr>
            <w:tcW w:w="4678" w:type="dxa"/>
            <w:gridSpan w:val="16"/>
          </w:tcPr>
          <w:p w:rsidR="00F26D40" w:rsidRPr="008F4BFA" w:rsidRDefault="00F26D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</w:t>
            </w:r>
          </w:p>
        </w:tc>
      </w:tr>
    </w:tbl>
    <w:p w:rsidR="008F34B2" w:rsidRPr="00273C10" w:rsidRDefault="008F34B2" w:rsidP="0086732C">
      <w:pPr>
        <w:pStyle w:val="a5"/>
        <w:rPr>
          <w:lang w:val="en-GB"/>
        </w:rPr>
      </w:pPr>
    </w:p>
    <w:p w:rsidR="00F26D40" w:rsidRDefault="00F26D40" w:rsidP="0086732C">
      <w:pPr>
        <w:pStyle w:val="a5"/>
        <w:rPr>
          <w:lang w:val="en-GB"/>
        </w:rPr>
      </w:pPr>
      <w:r>
        <w:t xml:space="preserve">Адрес - </w:t>
      </w:r>
      <w:r w:rsidR="0070438B">
        <w:rPr>
          <w:lang w:val="en-GB"/>
        </w:rPr>
        <w:t xml:space="preserve">8F </w:t>
      </w:r>
    </w:p>
    <w:p w:rsidR="0070438B" w:rsidRPr="0070438B" w:rsidRDefault="00F26D40" w:rsidP="0086732C">
      <w:pPr>
        <w:pStyle w:val="a5"/>
      </w:pPr>
      <w:r>
        <w:t xml:space="preserve">Мнемоника - </w:t>
      </w:r>
      <w:r w:rsidR="00273C10">
        <w:rPr>
          <w:lang w:val="en-GB"/>
        </w:rPr>
        <w:t xml:space="preserve">IF </w:t>
      </w:r>
      <w:proofErr w:type="gramStart"/>
      <w:r w:rsidR="00273C10">
        <w:rPr>
          <w:lang w:val="en-GB"/>
        </w:rPr>
        <w:t>PC[</w:t>
      </w:r>
      <w:proofErr w:type="gramEnd"/>
      <w:r w:rsidR="00273C10">
        <w:rPr>
          <w:lang w:val="en-GB"/>
        </w:rPr>
        <w:t>5] == 1 GOTO 0091</w:t>
      </w:r>
    </w:p>
    <w:p w:rsidR="00AE0EE1" w:rsidRPr="00273C10" w:rsidRDefault="00DD3840" w:rsidP="0086732C">
      <w:pPr>
        <w:pStyle w:val="a5"/>
        <w:rPr>
          <w:lang w:val="en-GB"/>
        </w:rPr>
      </w:pPr>
      <w:r>
        <w:t>Вертикальное представление:</w:t>
      </w:r>
      <w:r>
        <w:rPr>
          <w:lang w:val="en-GB"/>
        </w:rPr>
        <w:t xml:space="preserve"> </w:t>
      </w:r>
      <w:r w:rsidR="00273C10">
        <w:rPr>
          <w:lang w:val="en-GB"/>
        </w:rPr>
        <w:t>11000101 10010001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D3840" w:rsidTr="00123478">
        <w:tc>
          <w:tcPr>
            <w:tcW w:w="1869" w:type="dxa"/>
          </w:tcPr>
          <w:p w:rsidR="00DD3840" w:rsidRDefault="00DD3840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69" w:type="dxa"/>
          </w:tcPr>
          <w:p w:rsidR="00DD3840" w:rsidRDefault="00273C10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69" w:type="dxa"/>
          </w:tcPr>
          <w:p w:rsidR="00DD3840" w:rsidRPr="00DD3840" w:rsidRDefault="00DD3840" w:rsidP="0086732C">
            <w:pPr>
              <w:pStyle w:val="a5"/>
            </w:pPr>
            <w:r>
              <w:t>00</w:t>
            </w:r>
          </w:p>
        </w:tc>
        <w:tc>
          <w:tcPr>
            <w:tcW w:w="1869" w:type="dxa"/>
          </w:tcPr>
          <w:p w:rsidR="00DD3840" w:rsidRPr="00273C10" w:rsidRDefault="00DD3840" w:rsidP="0086732C">
            <w:pPr>
              <w:pStyle w:val="a5"/>
              <w:rPr>
                <w:lang w:val="en-GB"/>
              </w:rPr>
            </w:pPr>
            <w:r>
              <w:t>0</w:t>
            </w:r>
            <w:r w:rsidR="00273C10">
              <w:rPr>
                <w:lang w:val="en-GB"/>
              </w:rPr>
              <w:t>101</w:t>
            </w:r>
          </w:p>
        </w:tc>
        <w:tc>
          <w:tcPr>
            <w:tcW w:w="1869" w:type="dxa"/>
          </w:tcPr>
          <w:p w:rsidR="00DD3840" w:rsidRPr="00273C10" w:rsidRDefault="00273C10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10010001</w:t>
            </w:r>
          </w:p>
        </w:tc>
      </w:tr>
      <w:tr w:rsidR="00DD3840" w:rsidTr="00123478">
        <w:tc>
          <w:tcPr>
            <w:tcW w:w="1869" w:type="dxa"/>
          </w:tcPr>
          <w:p w:rsidR="00DD3840" w:rsidRPr="006C0683" w:rsidRDefault="00DD3840" w:rsidP="0086732C">
            <w:pPr>
              <w:pStyle w:val="a5"/>
            </w:pPr>
            <w:r>
              <w:t>Код операции</w:t>
            </w:r>
          </w:p>
        </w:tc>
        <w:tc>
          <w:tcPr>
            <w:tcW w:w="1869" w:type="dxa"/>
          </w:tcPr>
          <w:p w:rsidR="00DD3840" w:rsidRPr="006C0683" w:rsidRDefault="00DD3840" w:rsidP="0086732C">
            <w:pPr>
              <w:pStyle w:val="a5"/>
            </w:pPr>
            <w:r>
              <w:t>Бит сравнения</w:t>
            </w:r>
          </w:p>
        </w:tc>
        <w:tc>
          <w:tcPr>
            <w:tcW w:w="1869" w:type="dxa"/>
          </w:tcPr>
          <w:p w:rsidR="00DD3840" w:rsidRPr="006C0683" w:rsidRDefault="00DD3840" w:rsidP="0086732C">
            <w:pPr>
              <w:pStyle w:val="a5"/>
            </w:pPr>
            <w:r>
              <w:t>Проверяемый регистр</w:t>
            </w:r>
          </w:p>
        </w:tc>
        <w:tc>
          <w:tcPr>
            <w:tcW w:w="1869" w:type="dxa"/>
          </w:tcPr>
          <w:p w:rsidR="00DD3840" w:rsidRPr="006C0683" w:rsidRDefault="00DD3840" w:rsidP="0086732C">
            <w:pPr>
              <w:pStyle w:val="a5"/>
            </w:pPr>
            <w:r>
              <w:t>Проверяемый бит</w:t>
            </w:r>
          </w:p>
        </w:tc>
        <w:tc>
          <w:tcPr>
            <w:tcW w:w="1869" w:type="dxa"/>
          </w:tcPr>
          <w:p w:rsidR="00DD3840" w:rsidRPr="006C0683" w:rsidRDefault="00DD3840" w:rsidP="0086732C">
            <w:pPr>
              <w:pStyle w:val="a5"/>
            </w:pPr>
            <w:r>
              <w:t>Адрес перехода</w:t>
            </w:r>
          </w:p>
        </w:tc>
      </w:tr>
    </w:tbl>
    <w:p w:rsidR="00DD3840" w:rsidRPr="00DD3840" w:rsidRDefault="00DD3840" w:rsidP="0086732C">
      <w:pPr>
        <w:pStyle w:val="a5"/>
      </w:pPr>
      <w:r>
        <w:t>Горизонтальное представление</w:t>
      </w:r>
      <w:r w:rsidRPr="00DD3840">
        <w:t xml:space="preserve">: </w:t>
      </w:r>
      <w:r w:rsidR="00273C10">
        <w:rPr>
          <w:lang w:val="en-GB"/>
        </w:rPr>
        <w:t>8391 0020</w:t>
      </w:r>
      <w:r>
        <w:t>(</w:t>
      </w:r>
      <w:r>
        <w:rPr>
          <w:lang w:val="en-GB"/>
        </w:rPr>
        <w:t>hex</w:t>
      </w:r>
      <w:r w:rsidRPr="00DD3840">
        <w:t>)</w:t>
      </w:r>
    </w:p>
    <w:p w:rsidR="00DD3840" w:rsidRDefault="00273C10" w:rsidP="0086732C">
      <w:pPr>
        <w:pStyle w:val="a5"/>
        <w:rPr>
          <w:lang w:val="en-GB"/>
        </w:rPr>
      </w:pPr>
      <w:r>
        <w:rPr>
          <w:lang w:val="en-GB"/>
        </w:rPr>
        <w:t>10000011 10010001 00000000 00100000</w:t>
      </w:r>
      <w:r w:rsidR="00DD3840" w:rsidRPr="00DD3840">
        <w:t>(</w:t>
      </w:r>
      <w:r w:rsidR="00DD3840">
        <w:rPr>
          <w:lang w:val="en-GB"/>
        </w:rPr>
        <w:t>bin)</w:t>
      </w:r>
    </w:p>
    <w:tbl>
      <w:tblPr>
        <w:tblStyle w:val="11"/>
        <w:tblW w:w="10135" w:type="dxa"/>
        <w:tblInd w:w="-821" w:type="dxa"/>
        <w:tblLayout w:type="fixed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44"/>
        <w:gridCol w:w="450"/>
        <w:gridCol w:w="472"/>
        <w:gridCol w:w="447"/>
        <w:gridCol w:w="34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DD3840" w:rsidRPr="008F4BFA" w:rsidTr="00DD3840">
        <w:tc>
          <w:tcPr>
            <w:tcW w:w="378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1</w:t>
            </w:r>
          </w:p>
        </w:tc>
        <w:tc>
          <w:tcPr>
            <w:tcW w:w="378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78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42" w:type="dxa"/>
          </w:tcPr>
          <w:p w:rsidR="00DD3840" w:rsidRPr="008F4BFA" w:rsidRDefault="00273C10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DD3840" w:rsidRPr="008F4BFA" w:rsidRDefault="00273C10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DD3840" w:rsidRPr="00273C10" w:rsidRDefault="00273C1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DD3840" w:rsidRPr="008F4BFA" w:rsidRDefault="00273C10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273C10" w:rsidRDefault="00273C1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DD3840" w:rsidRPr="00273C10" w:rsidRDefault="00273C10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</w:tr>
      <w:tr w:rsidR="00DD3840" w:rsidRPr="008F4BFA" w:rsidTr="00DD3840">
        <w:tc>
          <w:tcPr>
            <w:tcW w:w="1134" w:type="dxa"/>
            <w:gridSpan w:val="3"/>
          </w:tcPr>
          <w:p w:rsidR="00DD3840" w:rsidRPr="008F4BFA" w:rsidRDefault="00DD38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 xml:space="preserve">Код </w:t>
            </w:r>
          </w:p>
          <w:p w:rsidR="00DD3840" w:rsidRPr="008F4BFA" w:rsidRDefault="00DD38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операции</w:t>
            </w:r>
          </w:p>
        </w:tc>
        <w:tc>
          <w:tcPr>
            <w:tcW w:w="344" w:type="dxa"/>
          </w:tcPr>
          <w:p w:rsidR="00DD3840" w:rsidRPr="008F4BFA" w:rsidRDefault="00DD38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</w:t>
            </w:r>
          </w:p>
        </w:tc>
        <w:tc>
          <w:tcPr>
            <w:tcW w:w="450" w:type="dxa"/>
          </w:tcPr>
          <w:p w:rsidR="00DD3840" w:rsidRPr="008F4BFA" w:rsidRDefault="00DD38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РК</w:t>
            </w:r>
          </w:p>
        </w:tc>
        <w:tc>
          <w:tcPr>
            <w:tcW w:w="472" w:type="dxa"/>
          </w:tcPr>
          <w:p w:rsidR="00DD3840" w:rsidRPr="008F4BFA" w:rsidRDefault="00DD38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РД</w:t>
            </w:r>
          </w:p>
        </w:tc>
        <w:tc>
          <w:tcPr>
            <w:tcW w:w="447" w:type="dxa"/>
          </w:tcPr>
          <w:p w:rsidR="00DD3840" w:rsidRPr="008F4BFA" w:rsidRDefault="00DD38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РС</w:t>
            </w:r>
          </w:p>
        </w:tc>
        <w:tc>
          <w:tcPr>
            <w:tcW w:w="342" w:type="dxa"/>
          </w:tcPr>
          <w:p w:rsidR="00DD3840" w:rsidRPr="00DD3840" w:rsidRDefault="00DD3840" w:rsidP="00123478">
            <w:pPr>
              <w:rPr>
                <w:lang w:val="ru-RU"/>
              </w:rPr>
            </w:pPr>
            <w:r>
              <w:rPr>
                <w:lang w:val="ru-RU"/>
              </w:rPr>
              <w:t>ОПС</w:t>
            </w:r>
          </w:p>
        </w:tc>
        <w:tc>
          <w:tcPr>
            <w:tcW w:w="2268" w:type="dxa"/>
            <w:gridSpan w:val="8"/>
          </w:tcPr>
          <w:p w:rsidR="00DD3840" w:rsidRPr="008F4BFA" w:rsidRDefault="00DD3840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Адрес перехода</w:t>
            </w:r>
          </w:p>
        </w:tc>
        <w:tc>
          <w:tcPr>
            <w:tcW w:w="4678" w:type="dxa"/>
            <w:gridSpan w:val="16"/>
          </w:tcPr>
          <w:p w:rsidR="00DD3840" w:rsidRPr="008F4BFA" w:rsidRDefault="00DD3840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</w:t>
            </w:r>
          </w:p>
        </w:tc>
      </w:tr>
    </w:tbl>
    <w:p w:rsidR="00DD3840" w:rsidRDefault="00DD3840" w:rsidP="0086732C">
      <w:pPr>
        <w:pStyle w:val="a5"/>
      </w:pPr>
    </w:p>
    <w:p w:rsidR="00F26D40" w:rsidRDefault="00F26D40" w:rsidP="0086732C">
      <w:pPr>
        <w:pStyle w:val="a5"/>
        <w:rPr>
          <w:lang w:val="en-GB"/>
        </w:rPr>
      </w:pPr>
      <w:r>
        <w:t xml:space="preserve">Адрес - </w:t>
      </w:r>
      <w:r w:rsidR="00532E5D" w:rsidRPr="00532E5D">
        <w:rPr>
          <w:lang w:val="en-GB"/>
        </w:rPr>
        <w:t xml:space="preserve">90 </w:t>
      </w:r>
    </w:p>
    <w:p w:rsidR="00532E5D" w:rsidRPr="00532E5D" w:rsidRDefault="00F26D40" w:rsidP="0086732C">
      <w:pPr>
        <w:pStyle w:val="a5"/>
        <w:rPr>
          <w:lang w:val="en-GB"/>
        </w:rPr>
      </w:pPr>
      <w:r>
        <w:t xml:space="preserve">Мнемоника - </w:t>
      </w:r>
      <w:r w:rsidR="00532E5D" w:rsidRPr="00532E5D">
        <w:rPr>
          <w:lang w:val="en-GB"/>
        </w:rPr>
        <w:t>IF</w:t>
      </w:r>
      <w:r w:rsidR="00532E5D" w:rsidRPr="00532E5D">
        <w:rPr>
          <w:lang w:val="en-US"/>
        </w:rPr>
        <w:t xml:space="preserve"> </w:t>
      </w:r>
      <w:proofErr w:type="gramStart"/>
      <w:r w:rsidR="00532E5D" w:rsidRPr="00532E5D">
        <w:t>РС</w:t>
      </w:r>
      <w:r w:rsidR="00532E5D" w:rsidRPr="00532E5D">
        <w:rPr>
          <w:lang w:val="en-GB"/>
        </w:rPr>
        <w:t>[</w:t>
      </w:r>
      <w:proofErr w:type="gramEnd"/>
      <w:r w:rsidR="00532E5D" w:rsidRPr="00532E5D">
        <w:rPr>
          <w:lang w:val="en-US"/>
        </w:rPr>
        <w:t>3</w:t>
      </w:r>
      <w:r w:rsidR="00532E5D" w:rsidRPr="00532E5D">
        <w:rPr>
          <w:lang w:val="en-GB"/>
        </w:rPr>
        <w:t>] == 0 GOTO 00F5</w:t>
      </w:r>
    </w:p>
    <w:p w:rsidR="00532E5D" w:rsidRDefault="00532E5D" w:rsidP="0086732C">
      <w:pPr>
        <w:pStyle w:val="a5"/>
      </w:pPr>
      <w:r>
        <w:t>Вертикальное преставление</w:t>
      </w:r>
      <w:r>
        <w:rPr>
          <w:lang w:val="en-GB"/>
        </w:rPr>
        <w:t xml:space="preserve">: </w:t>
      </w:r>
      <w:r>
        <w:t>10000011 11110101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2E5D" w:rsidTr="00123478">
        <w:tc>
          <w:tcPr>
            <w:tcW w:w="1869" w:type="dxa"/>
          </w:tcPr>
          <w:p w:rsidR="00532E5D" w:rsidRDefault="00532E5D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69" w:type="dxa"/>
          </w:tcPr>
          <w:p w:rsidR="00532E5D" w:rsidRDefault="00532E5D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69" w:type="dxa"/>
          </w:tcPr>
          <w:p w:rsidR="00532E5D" w:rsidRPr="00DD3840" w:rsidRDefault="00532E5D" w:rsidP="0086732C">
            <w:pPr>
              <w:pStyle w:val="a5"/>
            </w:pPr>
            <w:r>
              <w:t>00</w:t>
            </w:r>
          </w:p>
        </w:tc>
        <w:tc>
          <w:tcPr>
            <w:tcW w:w="1869" w:type="dxa"/>
          </w:tcPr>
          <w:p w:rsidR="00532E5D" w:rsidRPr="00DD3840" w:rsidRDefault="00532E5D" w:rsidP="0086732C">
            <w:pPr>
              <w:pStyle w:val="a5"/>
            </w:pPr>
            <w:r>
              <w:t>0</w:t>
            </w:r>
            <w:r>
              <w:t>011</w:t>
            </w:r>
          </w:p>
        </w:tc>
        <w:tc>
          <w:tcPr>
            <w:tcW w:w="1869" w:type="dxa"/>
          </w:tcPr>
          <w:p w:rsidR="00532E5D" w:rsidRPr="00DD3840" w:rsidRDefault="00532E5D" w:rsidP="0086732C">
            <w:pPr>
              <w:pStyle w:val="a5"/>
            </w:pPr>
            <w:r>
              <w:t>11110101</w:t>
            </w:r>
          </w:p>
        </w:tc>
      </w:tr>
      <w:tr w:rsidR="00532E5D" w:rsidTr="00123478"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Код операции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Бит сравнения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Проверяемый регистр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Проверяемый бит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Адрес перехода</w:t>
            </w:r>
          </w:p>
        </w:tc>
      </w:tr>
    </w:tbl>
    <w:p w:rsidR="00532E5D" w:rsidRDefault="00532E5D" w:rsidP="0086732C">
      <w:pPr>
        <w:pStyle w:val="a5"/>
        <w:rPr>
          <w:lang w:val="en-GB"/>
        </w:rPr>
      </w:pPr>
      <w:r>
        <w:t>Горизонтальное представление</w:t>
      </w:r>
      <w:r>
        <w:rPr>
          <w:lang w:val="en-GB"/>
        </w:rPr>
        <w:t>: 82F5 0008(hex)</w:t>
      </w:r>
    </w:p>
    <w:p w:rsidR="00532E5D" w:rsidRDefault="00532E5D" w:rsidP="0086732C">
      <w:pPr>
        <w:pStyle w:val="a5"/>
        <w:rPr>
          <w:lang w:val="en-GB"/>
        </w:rPr>
      </w:pPr>
      <w:r>
        <w:rPr>
          <w:lang w:val="en-GB"/>
        </w:rPr>
        <w:t>10000010 11110101 00000000 00001000(bin)</w:t>
      </w:r>
    </w:p>
    <w:tbl>
      <w:tblPr>
        <w:tblStyle w:val="11"/>
        <w:tblW w:w="10135" w:type="dxa"/>
        <w:tblInd w:w="-821" w:type="dxa"/>
        <w:tblLayout w:type="fixed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44"/>
        <w:gridCol w:w="450"/>
        <w:gridCol w:w="472"/>
        <w:gridCol w:w="447"/>
        <w:gridCol w:w="34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532E5D" w:rsidRPr="008F4BFA" w:rsidTr="00123478">
        <w:tc>
          <w:tcPr>
            <w:tcW w:w="378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1</w:t>
            </w:r>
          </w:p>
        </w:tc>
        <w:tc>
          <w:tcPr>
            <w:tcW w:w="378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78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42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83" w:type="dxa"/>
          </w:tcPr>
          <w:p w:rsidR="00532E5D" w:rsidRPr="00532E5D" w:rsidRDefault="00532E5D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532E5D" w:rsidRPr="00532E5D" w:rsidRDefault="00532E5D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532E5D" w:rsidRPr="00532E5D" w:rsidRDefault="00532E5D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532E5D" w:rsidRDefault="00532E5D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532E5D" w:rsidRDefault="00532E5D" w:rsidP="0012347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</w:tr>
      <w:tr w:rsidR="00532E5D" w:rsidRPr="008F4BFA" w:rsidTr="00123478">
        <w:tc>
          <w:tcPr>
            <w:tcW w:w="1134" w:type="dxa"/>
            <w:gridSpan w:val="3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 xml:space="preserve">Код </w:t>
            </w:r>
          </w:p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операции</w:t>
            </w:r>
          </w:p>
        </w:tc>
        <w:tc>
          <w:tcPr>
            <w:tcW w:w="344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</w:t>
            </w:r>
          </w:p>
        </w:tc>
        <w:tc>
          <w:tcPr>
            <w:tcW w:w="450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РК</w:t>
            </w:r>
          </w:p>
        </w:tc>
        <w:tc>
          <w:tcPr>
            <w:tcW w:w="472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РД</w:t>
            </w:r>
          </w:p>
        </w:tc>
        <w:tc>
          <w:tcPr>
            <w:tcW w:w="447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РС</w:t>
            </w:r>
          </w:p>
        </w:tc>
        <w:tc>
          <w:tcPr>
            <w:tcW w:w="342" w:type="dxa"/>
          </w:tcPr>
          <w:p w:rsidR="00532E5D" w:rsidRPr="00DD3840" w:rsidRDefault="00532E5D" w:rsidP="00123478">
            <w:pPr>
              <w:rPr>
                <w:lang w:val="ru-RU"/>
              </w:rPr>
            </w:pPr>
            <w:r>
              <w:rPr>
                <w:lang w:val="ru-RU"/>
              </w:rPr>
              <w:t>ОПС</w:t>
            </w:r>
          </w:p>
        </w:tc>
        <w:tc>
          <w:tcPr>
            <w:tcW w:w="2268" w:type="dxa"/>
            <w:gridSpan w:val="8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Адрес перехода</w:t>
            </w:r>
          </w:p>
        </w:tc>
        <w:tc>
          <w:tcPr>
            <w:tcW w:w="4678" w:type="dxa"/>
            <w:gridSpan w:val="16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</w:t>
            </w:r>
          </w:p>
        </w:tc>
      </w:tr>
    </w:tbl>
    <w:p w:rsidR="00532E5D" w:rsidRPr="00532E5D" w:rsidRDefault="00532E5D" w:rsidP="0086732C">
      <w:pPr>
        <w:pStyle w:val="a5"/>
        <w:rPr>
          <w:lang w:val="en-GB"/>
        </w:rPr>
      </w:pPr>
    </w:p>
    <w:p w:rsidR="00532E5D" w:rsidRPr="00532E5D" w:rsidRDefault="00532E5D" w:rsidP="0086732C">
      <w:pPr>
        <w:pStyle w:val="a5"/>
      </w:pPr>
    </w:p>
    <w:p w:rsidR="00F26D40" w:rsidRDefault="00F26D40" w:rsidP="0086732C">
      <w:pPr>
        <w:pStyle w:val="a5"/>
        <w:rPr>
          <w:lang w:val="en-US"/>
        </w:rPr>
      </w:pPr>
      <w:r>
        <w:t xml:space="preserve">Адрес - </w:t>
      </w:r>
      <w:r w:rsidR="00532E5D" w:rsidRPr="00532E5D">
        <w:rPr>
          <w:lang w:val="en-GB"/>
        </w:rPr>
        <w:t>F</w:t>
      </w:r>
      <w:r w:rsidR="00532E5D" w:rsidRPr="00532E5D">
        <w:rPr>
          <w:lang w:val="en-US"/>
        </w:rPr>
        <w:t xml:space="preserve">5 </w:t>
      </w:r>
    </w:p>
    <w:p w:rsidR="00532E5D" w:rsidRPr="00532E5D" w:rsidRDefault="00F26D40" w:rsidP="0086732C">
      <w:pPr>
        <w:pStyle w:val="a5"/>
        <w:rPr>
          <w:lang w:val="en-US"/>
        </w:rPr>
      </w:pPr>
      <w:r>
        <w:t xml:space="preserve">Мнемоника - </w:t>
      </w:r>
      <w:r w:rsidR="00532E5D" w:rsidRPr="00532E5D">
        <w:rPr>
          <w:lang w:val="en-GB"/>
        </w:rPr>
        <w:t>IF</w:t>
      </w:r>
      <w:r w:rsidR="00532E5D" w:rsidRPr="00532E5D">
        <w:rPr>
          <w:lang w:val="en-US"/>
        </w:rPr>
        <w:t xml:space="preserve"> </w:t>
      </w:r>
      <w:proofErr w:type="gramStart"/>
      <w:r w:rsidR="00532E5D" w:rsidRPr="00532E5D">
        <w:t>РС</w:t>
      </w:r>
      <w:r w:rsidR="00532E5D" w:rsidRPr="00532E5D">
        <w:rPr>
          <w:lang w:val="en-US"/>
        </w:rPr>
        <w:t>[</w:t>
      </w:r>
      <w:proofErr w:type="gramEnd"/>
      <w:r w:rsidR="00532E5D" w:rsidRPr="00532E5D">
        <w:rPr>
          <w:lang w:val="en-US"/>
        </w:rPr>
        <w:t xml:space="preserve">7] == 0 </w:t>
      </w:r>
      <w:r w:rsidR="00532E5D" w:rsidRPr="00532E5D">
        <w:rPr>
          <w:lang w:val="en-GB"/>
        </w:rPr>
        <w:t>GOTO</w:t>
      </w:r>
      <w:r w:rsidR="00532E5D" w:rsidRPr="00532E5D">
        <w:rPr>
          <w:lang w:val="en-US"/>
        </w:rPr>
        <w:t xml:space="preserve"> 0088</w:t>
      </w:r>
    </w:p>
    <w:p w:rsidR="00532E5D" w:rsidRDefault="00532E5D" w:rsidP="0086732C">
      <w:pPr>
        <w:pStyle w:val="a5"/>
      </w:pPr>
      <w:r>
        <w:t>Вертикальное представление</w:t>
      </w:r>
      <w:r w:rsidRPr="00532E5D">
        <w:t xml:space="preserve">: </w:t>
      </w:r>
      <w:r>
        <w:t>10000111 10001000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2E5D" w:rsidTr="00123478">
        <w:tc>
          <w:tcPr>
            <w:tcW w:w="1869" w:type="dxa"/>
          </w:tcPr>
          <w:p w:rsidR="00532E5D" w:rsidRDefault="00532E5D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69" w:type="dxa"/>
          </w:tcPr>
          <w:p w:rsidR="00532E5D" w:rsidRDefault="00532E5D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69" w:type="dxa"/>
          </w:tcPr>
          <w:p w:rsidR="00532E5D" w:rsidRPr="00DD3840" w:rsidRDefault="00532E5D" w:rsidP="0086732C">
            <w:pPr>
              <w:pStyle w:val="a5"/>
            </w:pPr>
            <w:r>
              <w:t>00</w:t>
            </w:r>
          </w:p>
        </w:tc>
        <w:tc>
          <w:tcPr>
            <w:tcW w:w="1869" w:type="dxa"/>
          </w:tcPr>
          <w:p w:rsidR="00532E5D" w:rsidRPr="00DD3840" w:rsidRDefault="00532E5D" w:rsidP="0086732C">
            <w:pPr>
              <w:pStyle w:val="a5"/>
            </w:pPr>
            <w:r>
              <w:t>0</w:t>
            </w:r>
            <w:r>
              <w:t>1</w:t>
            </w:r>
            <w:r>
              <w:t>11</w:t>
            </w:r>
          </w:p>
        </w:tc>
        <w:tc>
          <w:tcPr>
            <w:tcW w:w="1869" w:type="dxa"/>
          </w:tcPr>
          <w:p w:rsidR="00532E5D" w:rsidRPr="00DD3840" w:rsidRDefault="00532E5D" w:rsidP="0086732C">
            <w:pPr>
              <w:pStyle w:val="a5"/>
            </w:pPr>
            <w:r>
              <w:t>10001000</w:t>
            </w:r>
          </w:p>
        </w:tc>
      </w:tr>
      <w:tr w:rsidR="00532E5D" w:rsidTr="00123478"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Код операции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Бит сравнения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Проверяемый регистр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Проверяемый бит</w:t>
            </w:r>
          </w:p>
        </w:tc>
        <w:tc>
          <w:tcPr>
            <w:tcW w:w="1869" w:type="dxa"/>
          </w:tcPr>
          <w:p w:rsidR="00532E5D" w:rsidRPr="006C0683" w:rsidRDefault="00532E5D" w:rsidP="0086732C">
            <w:pPr>
              <w:pStyle w:val="a5"/>
            </w:pPr>
            <w:r>
              <w:t>Адрес перехода</w:t>
            </w:r>
          </w:p>
        </w:tc>
      </w:tr>
    </w:tbl>
    <w:p w:rsidR="00532E5D" w:rsidRDefault="00532E5D" w:rsidP="0086732C">
      <w:pPr>
        <w:pStyle w:val="a5"/>
        <w:rPr>
          <w:lang w:val="en-GB"/>
        </w:rPr>
      </w:pPr>
      <w:r>
        <w:rPr>
          <w:lang w:val="en-GB"/>
        </w:rPr>
        <w:t>Г</w:t>
      </w:r>
      <w:proofErr w:type="spellStart"/>
      <w:r>
        <w:t>оризонтальное</w:t>
      </w:r>
      <w:proofErr w:type="spellEnd"/>
      <w:r>
        <w:t xml:space="preserve"> представление</w:t>
      </w:r>
      <w:r>
        <w:rPr>
          <w:lang w:val="en-GB"/>
        </w:rPr>
        <w:t>: 8288 0080(hex)</w:t>
      </w:r>
    </w:p>
    <w:p w:rsidR="00532E5D" w:rsidRDefault="00532E5D" w:rsidP="0086732C">
      <w:pPr>
        <w:pStyle w:val="a5"/>
        <w:rPr>
          <w:lang w:val="en-GB"/>
        </w:rPr>
      </w:pPr>
      <w:r>
        <w:rPr>
          <w:lang w:val="en-GB"/>
        </w:rPr>
        <w:t>10000010 10001000 00000000 10000000(bin)</w:t>
      </w:r>
    </w:p>
    <w:tbl>
      <w:tblPr>
        <w:tblStyle w:val="11"/>
        <w:tblW w:w="10135" w:type="dxa"/>
        <w:tblInd w:w="-821" w:type="dxa"/>
        <w:tblLayout w:type="fixed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44"/>
        <w:gridCol w:w="450"/>
        <w:gridCol w:w="472"/>
        <w:gridCol w:w="447"/>
        <w:gridCol w:w="34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</w:tblGrid>
      <w:tr w:rsidR="00532E5D" w:rsidRPr="008F4BFA" w:rsidTr="00123478">
        <w:tc>
          <w:tcPr>
            <w:tcW w:w="378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1</w:t>
            </w:r>
          </w:p>
        </w:tc>
        <w:tc>
          <w:tcPr>
            <w:tcW w:w="378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78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34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50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472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47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342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283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284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  <w:tc>
          <w:tcPr>
            <w:tcW w:w="425" w:type="dxa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 w:rsidRPr="008F4BFA">
              <w:rPr>
                <w:sz w:val="24"/>
                <w:lang w:val="ru-RU"/>
              </w:rPr>
              <w:t>0</w:t>
            </w:r>
          </w:p>
        </w:tc>
      </w:tr>
      <w:tr w:rsidR="00532E5D" w:rsidRPr="008F4BFA" w:rsidTr="00123478">
        <w:tc>
          <w:tcPr>
            <w:tcW w:w="1134" w:type="dxa"/>
            <w:gridSpan w:val="3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 xml:space="preserve">Код </w:t>
            </w:r>
          </w:p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операции</w:t>
            </w:r>
          </w:p>
        </w:tc>
        <w:tc>
          <w:tcPr>
            <w:tcW w:w="344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А</w:t>
            </w:r>
          </w:p>
        </w:tc>
        <w:tc>
          <w:tcPr>
            <w:tcW w:w="450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РК</w:t>
            </w:r>
          </w:p>
        </w:tc>
        <w:tc>
          <w:tcPr>
            <w:tcW w:w="472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РД</w:t>
            </w:r>
          </w:p>
        </w:tc>
        <w:tc>
          <w:tcPr>
            <w:tcW w:w="447" w:type="dxa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>РС</w:t>
            </w:r>
          </w:p>
        </w:tc>
        <w:tc>
          <w:tcPr>
            <w:tcW w:w="342" w:type="dxa"/>
          </w:tcPr>
          <w:p w:rsidR="00532E5D" w:rsidRPr="00DD3840" w:rsidRDefault="00532E5D" w:rsidP="00123478">
            <w:pPr>
              <w:rPr>
                <w:lang w:val="ru-RU"/>
              </w:rPr>
            </w:pPr>
            <w:r>
              <w:rPr>
                <w:lang w:val="ru-RU"/>
              </w:rPr>
              <w:t>ОПС</w:t>
            </w:r>
          </w:p>
        </w:tc>
        <w:tc>
          <w:tcPr>
            <w:tcW w:w="2268" w:type="dxa"/>
            <w:gridSpan w:val="8"/>
          </w:tcPr>
          <w:p w:rsidR="00532E5D" w:rsidRPr="008F4BFA" w:rsidRDefault="00532E5D" w:rsidP="00123478">
            <w:pPr>
              <w:rPr>
                <w:lang w:val="ru-RU"/>
              </w:rPr>
            </w:pPr>
            <w:r w:rsidRPr="008F4BFA">
              <w:rPr>
                <w:lang w:val="ru-RU"/>
              </w:rPr>
              <w:t xml:space="preserve">Адрес перехода </w:t>
            </w:r>
            <w:r>
              <w:rPr>
                <w:lang w:val="ru-RU"/>
              </w:rPr>
              <w:t>(88</w:t>
            </w:r>
            <w:r w:rsidRPr="008F4BFA">
              <w:rPr>
                <w:lang w:val="ru-RU"/>
              </w:rPr>
              <w:t>)</w:t>
            </w:r>
          </w:p>
        </w:tc>
        <w:tc>
          <w:tcPr>
            <w:tcW w:w="4678" w:type="dxa"/>
            <w:gridSpan w:val="16"/>
          </w:tcPr>
          <w:p w:rsidR="00532E5D" w:rsidRPr="008F4BFA" w:rsidRDefault="00532E5D" w:rsidP="0012347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Поле выбора проверяемого бита (7</w:t>
            </w:r>
            <w:r w:rsidRPr="008F4BFA">
              <w:rPr>
                <w:sz w:val="24"/>
                <w:lang w:val="ru-RU"/>
              </w:rPr>
              <w:t>)</w:t>
            </w:r>
          </w:p>
        </w:tc>
      </w:tr>
    </w:tbl>
    <w:p w:rsidR="00532E5D" w:rsidRPr="00532E5D" w:rsidRDefault="00532E5D" w:rsidP="0086732C">
      <w:pPr>
        <w:pStyle w:val="a5"/>
        <w:rPr>
          <w:lang w:val="en-GB"/>
        </w:rPr>
      </w:pPr>
    </w:p>
    <w:p w:rsidR="006317C4" w:rsidRDefault="006317C4" w:rsidP="0086732C">
      <w:pPr>
        <w:pStyle w:val="a5"/>
      </w:pPr>
      <w:r w:rsidRPr="00532E5D">
        <w:rPr>
          <w:lang w:val="en-US"/>
        </w:rPr>
        <w:t xml:space="preserve">2 </w:t>
      </w:r>
      <w:r w:rsidRPr="006317C4">
        <w:t>часть</w:t>
      </w:r>
    </w:p>
    <w:p w:rsidR="0096436C" w:rsidRPr="0096436C" w:rsidRDefault="0096436C" w:rsidP="0086732C">
      <w:pPr>
        <w:pStyle w:val="a5"/>
      </w:pPr>
      <w:r>
        <w:rPr>
          <w:lang w:val="en-GB"/>
        </w:rPr>
        <w:t>A</w:t>
      </w:r>
      <w:r w:rsidRPr="0096436C">
        <w:t>.</w:t>
      </w:r>
    </w:p>
    <w:p w:rsidR="006317C4" w:rsidRPr="006317C4" w:rsidRDefault="006317C4" w:rsidP="0086732C">
      <w:pPr>
        <w:pStyle w:val="a5"/>
      </w:pPr>
      <w:r>
        <w:t>Написать завершающие вертикальные микрокоманды цикла «Исполнение» следующей команд:</w:t>
      </w:r>
    </w:p>
    <w:p w:rsidR="006317C4" w:rsidRDefault="0096436C" w:rsidP="0086732C">
      <w:pPr>
        <w:pStyle w:val="a5"/>
      </w:pPr>
      <w:r w:rsidRPr="0096436C">
        <w:t xml:space="preserve">1) </w:t>
      </w:r>
      <w:r w:rsidR="006317C4">
        <w:t>Команда 7</w:t>
      </w:r>
      <w:proofErr w:type="gramStart"/>
      <w:r w:rsidR="006317C4">
        <w:t xml:space="preserve">ххх </w:t>
      </w:r>
      <w:r w:rsidR="006317C4" w:rsidRPr="006317C4">
        <w:t>;</w:t>
      </w:r>
      <w:proofErr w:type="gramEnd"/>
      <w:r w:rsidR="006317C4" w:rsidRPr="006317C4">
        <w:t xml:space="preserve"> </w:t>
      </w:r>
      <w:r w:rsidR="006317C4">
        <w:t>ЗАГРУЗКА (Записать в аккумулятор содержимое ячейки памяти, на которую указывает адресная часть команды)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</w:tblGrid>
      <w:tr w:rsidR="0096436C" w:rsidTr="00BE5BF7">
        <w:tc>
          <w:tcPr>
            <w:tcW w:w="1129" w:type="dxa"/>
          </w:tcPr>
          <w:p w:rsidR="0096436C" w:rsidRDefault="0096436C" w:rsidP="0086732C">
            <w:pPr>
              <w:pStyle w:val="a5"/>
            </w:pPr>
            <w:r>
              <w:t>Адрес</w:t>
            </w:r>
          </w:p>
        </w:tc>
        <w:tc>
          <w:tcPr>
            <w:tcW w:w="1418" w:type="dxa"/>
          </w:tcPr>
          <w:p w:rsidR="0096436C" w:rsidRDefault="0096436C" w:rsidP="0086732C">
            <w:pPr>
              <w:pStyle w:val="a5"/>
            </w:pPr>
            <w:r>
              <w:t>Команда</w:t>
            </w:r>
          </w:p>
        </w:tc>
        <w:tc>
          <w:tcPr>
            <w:tcW w:w="2268" w:type="dxa"/>
          </w:tcPr>
          <w:p w:rsidR="0096436C" w:rsidRDefault="0009171B" w:rsidP="0086732C">
            <w:pPr>
              <w:pStyle w:val="a5"/>
            </w:pPr>
            <w:r>
              <w:t>Комментарий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B0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0001</w:t>
            </w:r>
          </w:p>
        </w:tc>
        <w:tc>
          <w:tcPr>
            <w:tcW w:w="2268" w:type="dxa"/>
          </w:tcPr>
          <w:p w:rsidR="0096436C" w:rsidRPr="00BE5BF7" w:rsidRDefault="00BE5BF7" w:rsidP="0086732C">
            <w:pPr>
              <w:pStyle w:val="a5"/>
            </w:pPr>
            <w:r>
              <w:t xml:space="preserve">РД = </w:t>
            </w:r>
            <w:r>
              <w:rPr>
                <w:lang w:val="en-GB"/>
              </w:rPr>
              <w:t>*Р</w:t>
            </w:r>
            <w:r>
              <w:t>А</w:t>
            </w:r>
            <w:r>
              <w:rPr>
                <w:lang w:val="en-GB"/>
              </w:rPr>
              <w:t xml:space="preserve">; </w:t>
            </w:r>
            <w:r>
              <w:t>БР = 0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B1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0100</w:t>
            </w:r>
          </w:p>
        </w:tc>
        <w:tc>
          <w:tcPr>
            <w:tcW w:w="2268" w:type="dxa"/>
          </w:tcPr>
          <w:p w:rsidR="0096436C" w:rsidRPr="0096436C" w:rsidRDefault="00BE5BF7" w:rsidP="0086732C">
            <w:pPr>
              <w:pStyle w:val="a5"/>
            </w:pPr>
            <w:r>
              <w:t>БР = РД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B2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4035</w:t>
            </w:r>
          </w:p>
        </w:tc>
        <w:tc>
          <w:tcPr>
            <w:tcW w:w="2268" w:type="dxa"/>
          </w:tcPr>
          <w:p w:rsidR="0096436C" w:rsidRPr="00BE5BF7" w:rsidRDefault="00BE5BF7" w:rsidP="0086732C">
            <w:pPr>
              <w:pStyle w:val="a5"/>
            </w:pPr>
            <w:r>
              <w:rPr>
                <w:lang w:val="en-GB"/>
              </w:rPr>
              <w:t xml:space="preserve">N = </w:t>
            </w:r>
            <w:r>
              <w:t xml:space="preserve">БР </w:t>
            </w:r>
            <w:r>
              <w:rPr>
                <w:lang w:val="en-GB"/>
              </w:rPr>
              <w:t xml:space="preserve">&lt; 0; Z = </w:t>
            </w:r>
            <w:r>
              <w:t>БР = 0</w:t>
            </w:r>
            <w:r>
              <w:rPr>
                <w:lang w:val="en-GB"/>
              </w:rPr>
              <w:t>; А</w:t>
            </w:r>
            <w:r>
              <w:t xml:space="preserve"> = БР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B3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838F</w:t>
            </w:r>
          </w:p>
        </w:tc>
        <w:tc>
          <w:tcPr>
            <w:tcW w:w="2268" w:type="dxa"/>
          </w:tcPr>
          <w:p w:rsidR="0096436C" w:rsidRPr="0096436C" w:rsidRDefault="00BE5BF7" w:rsidP="0086732C">
            <w:pPr>
              <w:pStyle w:val="a5"/>
              <w:rPr>
                <w:lang w:val="en-GB"/>
              </w:rPr>
            </w:pPr>
            <w:r>
              <w:t>I</w:t>
            </w:r>
            <w:r>
              <w:rPr>
                <w:lang w:val="en-GB"/>
              </w:rPr>
              <w:t xml:space="preserve">f </w:t>
            </w:r>
            <w:proofErr w:type="gramStart"/>
            <w:r>
              <w:rPr>
                <w:lang w:val="en-GB"/>
              </w:rPr>
              <w:t>PC[</w:t>
            </w:r>
            <w:proofErr w:type="gramEnd"/>
            <w:r>
              <w:rPr>
                <w:lang w:val="en-GB"/>
              </w:rPr>
              <w:t xml:space="preserve">3] == 0 </w:t>
            </w:r>
            <w:proofErr w:type="spellStart"/>
            <w:r>
              <w:rPr>
                <w:lang w:val="en-GB"/>
              </w:rPr>
              <w:t>goto</w:t>
            </w:r>
            <w:proofErr w:type="spellEnd"/>
            <w:r>
              <w:rPr>
                <w:lang w:val="en-GB"/>
              </w:rPr>
              <w:t xml:space="preserve"> 8F</w:t>
            </w:r>
          </w:p>
        </w:tc>
      </w:tr>
    </w:tbl>
    <w:p w:rsidR="0096436C" w:rsidRDefault="0096436C" w:rsidP="0086732C">
      <w:pPr>
        <w:pStyle w:val="a5"/>
      </w:pPr>
    </w:p>
    <w:p w:rsidR="006317C4" w:rsidRDefault="0096436C" w:rsidP="0086732C">
      <w:pPr>
        <w:pStyle w:val="a5"/>
      </w:pPr>
      <w:r w:rsidRPr="0096436C">
        <w:t xml:space="preserve">2) </w:t>
      </w:r>
      <w:r w:rsidR="006317C4">
        <w:t xml:space="preserve">Команды </w:t>
      </w:r>
      <w:proofErr w:type="spellStart"/>
      <w:proofErr w:type="gramStart"/>
      <w:r w:rsidR="006317C4">
        <w:rPr>
          <w:lang w:val="en-GB"/>
        </w:rPr>
        <w:t>Dxxx</w:t>
      </w:r>
      <w:proofErr w:type="spellEnd"/>
      <w:r w:rsidR="006317C4" w:rsidRPr="00F26D40">
        <w:t xml:space="preserve"> ;</w:t>
      </w:r>
      <w:proofErr w:type="gramEnd"/>
      <w:r w:rsidR="006317C4" w:rsidRPr="00F26D40">
        <w:t xml:space="preserve"> </w:t>
      </w:r>
      <w:r w:rsidR="00F26D40">
        <w:t xml:space="preserve"> Организовать переход к команде, </w:t>
      </w:r>
      <w:proofErr w:type="spellStart"/>
      <w:r w:rsidR="00F26D40">
        <w:t>расположеной</w:t>
      </w:r>
      <w:proofErr w:type="spellEnd"/>
      <w:r w:rsidR="00F26D40">
        <w:t xml:space="preserve"> по адресу, на которую указывает адресная часть команды, если аккумулятор содержит четное число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</w:tblGrid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</w:pPr>
            <w:r>
              <w:t>Адрес</w:t>
            </w:r>
          </w:p>
        </w:tc>
        <w:tc>
          <w:tcPr>
            <w:tcW w:w="1418" w:type="dxa"/>
          </w:tcPr>
          <w:p w:rsidR="0096436C" w:rsidRDefault="0096436C" w:rsidP="0086732C">
            <w:pPr>
              <w:pStyle w:val="a5"/>
            </w:pPr>
            <w:r>
              <w:t>Команда</w:t>
            </w:r>
          </w:p>
        </w:tc>
        <w:tc>
          <w:tcPr>
            <w:tcW w:w="2268" w:type="dxa"/>
          </w:tcPr>
          <w:p w:rsidR="0096436C" w:rsidRDefault="0009171B" w:rsidP="0086732C">
            <w:pPr>
              <w:pStyle w:val="a5"/>
            </w:pPr>
            <w:r>
              <w:t>Комментарий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D0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F08F</w:t>
            </w:r>
          </w:p>
        </w:tc>
        <w:tc>
          <w:tcPr>
            <w:tcW w:w="226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gramStart"/>
            <w:r>
              <w:rPr>
                <w:lang w:val="en-GB"/>
              </w:rPr>
              <w:t>A[</w:t>
            </w:r>
            <w:proofErr w:type="gramEnd"/>
            <w:r>
              <w:rPr>
                <w:lang w:val="en-GB"/>
              </w:rPr>
              <w:t xml:space="preserve">0] == 1 </w:t>
            </w:r>
            <w:proofErr w:type="spellStart"/>
            <w:r w:rsidR="00BE5BF7">
              <w:rPr>
                <w:lang w:val="en-GB"/>
              </w:rPr>
              <w:t>goto</w:t>
            </w:r>
            <w:proofErr w:type="spellEnd"/>
            <w:r w:rsidR="00BE5BF7">
              <w:rPr>
                <w:lang w:val="en-GB"/>
              </w:rPr>
              <w:t xml:space="preserve"> 8F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0200</w:t>
            </w:r>
          </w:p>
        </w:tc>
        <w:tc>
          <w:tcPr>
            <w:tcW w:w="2268" w:type="dxa"/>
          </w:tcPr>
          <w:p w:rsidR="0096436C" w:rsidRDefault="00BE5BF7" w:rsidP="0086732C">
            <w:pPr>
              <w:pStyle w:val="a5"/>
            </w:pPr>
            <w:r>
              <w:t>БР = 0 + РК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4004</w:t>
            </w:r>
          </w:p>
        </w:tc>
        <w:tc>
          <w:tcPr>
            <w:tcW w:w="2268" w:type="dxa"/>
          </w:tcPr>
          <w:p w:rsidR="0096436C" w:rsidRDefault="00BE5BF7" w:rsidP="0086732C">
            <w:pPr>
              <w:pStyle w:val="a5"/>
            </w:pPr>
            <w:r>
              <w:t>СК = БР</w:t>
            </w:r>
          </w:p>
        </w:tc>
      </w:tr>
      <w:tr w:rsidR="0096436C" w:rsidTr="00BE5BF7">
        <w:tc>
          <w:tcPr>
            <w:tcW w:w="1129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  <w:tc>
          <w:tcPr>
            <w:tcW w:w="1418" w:type="dxa"/>
          </w:tcPr>
          <w:p w:rsidR="0096436C" w:rsidRPr="0096436C" w:rsidRDefault="0096436C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838F</w:t>
            </w:r>
          </w:p>
        </w:tc>
        <w:tc>
          <w:tcPr>
            <w:tcW w:w="2268" w:type="dxa"/>
          </w:tcPr>
          <w:p w:rsidR="0096436C" w:rsidRPr="00BE5BF7" w:rsidRDefault="00BE5BF7" w:rsidP="0086732C">
            <w:pPr>
              <w:pStyle w:val="a5"/>
              <w:rPr>
                <w:lang w:val="en-GB"/>
              </w:rPr>
            </w:pPr>
            <w:r>
              <w:t>I</w:t>
            </w:r>
            <w:r>
              <w:rPr>
                <w:lang w:val="en-GB"/>
              </w:rPr>
              <w:t xml:space="preserve">f </w:t>
            </w:r>
            <w:proofErr w:type="gramStart"/>
            <w:r>
              <w:rPr>
                <w:lang w:val="en-GB"/>
              </w:rPr>
              <w:t>PC[</w:t>
            </w:r>
            <w:proofErr w:type="gramEnd"/>
            <w:r>
              <w:rPr>
                <w:lang w:val="en-GB"/>
              </w:rPr>
              <w:t xml:space="preserve">3] == 0 </w:t>
            </w:r>
            <w:proofErr w:type="spellStart"/>
            <w:r>
              <w:rPr>
                <w:lang w:val="en-GB"/>
              </w:rPr>
              <w:t>goto</w:t>
            </w:r>
            <w:proofErr w:type="spellEnd"/>
            <w:r>
              <w:rPr>
                <w:lang w:val="en-GB"/>
              </w:rPr>
              <w:t xml:space="preserve"> 8F</w:t>
            </w:r>
          </w:p>
        </w:tc>
      </w:tr>
    </w:tbl>
    <w:p w:rsidR="0096436C" w:rsidRDefault="0096436C" w:rsidP="0086732C">
      <w:pPr>
        <w:pStyle w:val="a5"/>
      </w:pPr>
    </w:p>
    <w:p w:rsidR="0096436C" w:rsidRDefault="0096436C" w:rsidP="0086732C">
      <w:pPr>
        <w:pStyle w:val="a5"/>
      </w:pPr>
      <w:r w:rsidRPr="0096436C">
        <w:t xml:space="preserve">3) </w:t>
      </w:r>
      <w:r w:rsidR="00BE5BF7">
        <w:t>Безадресная к</w:t>
      </w:r>
      <w:r>
        <w:t>оманда циклического сдвига влево на 2 разряда (</w:t>
      </w:r>
      <w:r>
        <w:rPr>
          <w:lang w:val="en-GB"/>
        </w:rPr>
        <w:t>FC</w:t>
      </w:r>
      <w:r w:rsidRPr="0096436C">
        <w:t>00).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</w:tblGrid>
      <w:tr w:rsidR="00BE5BF7" w:rsidTr="00BE5BF7">
        <w:tc>
          <w:tcPr>
            <w:tcW w:w="1129" w:type="dxa"/>
          </w:tcPr>
          <w:p w:rsidR="00BE5BF7" w:rsidRDefault="00BE5BF7" w:rsidP="0086732C">
            <w:pPr>
              <w:pStyle w:val="a5"/>
            </w:pPr>
            <w:r>
              <w:t>Адрес</w:t>
            </w:r>
          </w:p>
        </w:tc>
        <w:tc>
          <w:tcPr>
            <w:tcW w:w="1418" w:type="dxa"/>
          </w:tcPr>
          <w:p w:rsidR="00BE5BF7" w:rsidRDefault="00BE5BF7" w:rsidP="0086732C">
            <w:pPr>
              <w:pStyle w:val="a5"/>
            </w:pPr>
            <w:r>
              <w:t>Команда</w:t>
            </w:r>
          </w:p>
        </w:tc>
        <w:tc>
          <w:tcPr>
            <w:tcW w:w="2268" w:type="dxa"/>
          </w:tcPr>
          <w:p w:rsidR="00BE5BF7" w:rsidRDefault="0009171B" w:rsidP="0086732C">
            <w:pPr>
              <w:pStyle w:val="a5"/>
            </w:pPr>
            <w:r>
              <w:t>Комментарий</w:t>
            </w:r>
          </w:p>
        </w:tc>
      </w:tr>
      <w:tr w:rsidR="00BE5BF7" w:rsidTr="00BE5BF7">
        <w:tc>
          <w:tcPr>
            <w:tcW w:w="1129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t>E</w:t>
            </w:r>
            <w:r>
              <w:rPr>
                <w:lang w:val="en-GB"/>
              </w:rPr>
              <w:t>0</w:t>
            </w:r>
          </w:p>
        </w:tc>
        <w:tc>
          <w:tcPr>
            <w:tcW w:w="1418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AB8F</w:t>
            </w:r>
          </w:p>
        </w:tc>
        <w:tc>
          <w:tcPr>
            <w:tcW w:w="2268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gramStart"/>
            <w:r>
              <w:rPr>
                <w:lang w:val="en-GB"/>
              </w:rPr>
              <w:t>PK[</w:t>
            </w:r>
            <w:proofErr w:type="gramEnd"/>
            <w:r>
              <w:rPr>
                <w:lang w:val="en-GB"/>
              </w:rPr>
              <w:t xml:space="preserve">11] == 0 </w:t>
            </w:r>
            <w:r>
              <w:t>g</w:t>
            </w:r>
            <w:proofErr w:type="spellStart"/>
            <w:r>
              <w:rPr>
                <w:lang w:val="en-GB"/>
              </w:rPr>
              <w:t>oto</w:t>
            </w:r>
            <w:proofErr w:type="spellEnd"/>
            <w:r>
              <w:rPr>
                <w:lang w:val="en-GB"/>
              </w:rPr>
              <w:t xml:space="preserve"> 8F</w:t>
            </w:r>
          </w:p>
        </w:tc>
      </w:tr>
      <w:tr w:rsidR="00BE5BF7" w:rsidTr="00BE5BF7">
        <w:tc>
          <w:tcPr>
            <w:tcW w:w="1129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E1</w:t>
            </w:r>
          </w:p>
        </w:tc>
        <w:tc>
          <w:tcPr>
            <w:tcW w:w="1418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AA8F</w:t>
            </w:r>
          </w:p>
        </w:tc>
        <w:tc>
          <w:tcPr>
            <w:tcW w:w="2268" w:type="dxa"/>
          </w:tcPr>
          <w:p w:rsidR="00BE5BF7" w:rsidRDefault="00BE5BF7" w:rsidP="0086732C">
            <w:pPr>
              <w:pStyle w:val="a5"/>
            </w:pPr>
            <w:r>
              <w:rPr>
                <w:lang w:val="en-GB"/>
              </w:rPr>
              <w:t xml:space="preserve">IF </w:t>
            </w:r>
            <w:proofErr w:type="gramStart"/>
            <w:r>
              <w:rPr>
                <w:lang w:val="en-GB"/>
              </w:rPr>
              <w:t>PK[</w:t>
            </w:r>
            <w:proofErr w:type="gramEnd"/>
            <w:r>
              <w:rPr>
                <w:lang w:val="en-GB"/>
              </w:rPr>
              <w:t>1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] == 0 </w:t>
            </w:r>
            <w:r>
              <w:t>g</w:t>
            </w:r>
            <w:proofErr w:type="spellStart"/>
            <w:r>
              <w:rPr>
                <w:lang w:val="en-GB"/>
              </w:rPr>
              <w:t>oto</w:t>
            </w:r>
            <w:proofErr w:type="spellEnd"/>
            <w:r>
              <w:rPr>
                <w:lang w:val="en-GB"/>
              </w:rPr>
              <w:t xml:space="preserve"> 8F</w:t>
            </w:r>
          </w:p>
        </w:tc>
      </w:tr>
      <w:tr w:rsidR="00BE5BF7" w:rsidTr="00BE5BF7">
        <w:tc>
          <w:tcPr>
            <w:tcW w:w="1129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E2</w:t>
            </w:r>
          </w:p>
        </w:tc>
        <w:tc>
          <w:tcPr>
            <w:tcW w:w="1418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1008</w:t>
            </w:r>
          </w:p>
        </w:tc>
        <w:tc>
          <w:tcPr>
            <w:tcW w:w="2268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t xml:space="preserve">БР = А </w:t>
            </w:r>
            <w:proofErr w:type="gramStart"/>
            <w:r>
              <w:rPr>
                <w:lang w:val="en-GB"/>
              </w:rPr>
              <w:t>&lt;&lt; 1</w:t>
            </w:r>
            <w:proofErr w:type="gramEnd"/>
          </w:p>
        </w:tc>
      </w:tr>
      <w:tr w:rsidR="00BE5BF7" w:rsidRPr="00BE5BF7" w:rsidTr="00BE5BF7">
        <w:tc>
          <w:tcPr>
            <w:tcW w:w="1129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lastRenderedPageBreak/>
              <w:t>E3</w:t>
            </w:r>
          </w:p>
        </w:tc>
        <w:tc>
          <w:tcPr>
            <w:tcW w:w="1418" w:type="dxa"/>
          </w:tcPr>
          <w:p w:rsidR="00BE5BF7" w:rsidRPr="00BE5BF7" w:rsidRDefault="00BE5BF7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4075</w:t>
            </w:r>
          </w:p>
        </w:tc>
        <w:tc>
          <w:tcPr>
            <w:tcW w:w="2268" w:type="dxa"/>
          </w:tcPr>
          <w:p w:rsidR="00BE5BF7" w:rsidRPr="00BE5BF7" w:rsidRDefault="00BE5BF7" w:rsidP="0086732C">
            <w:pPr>
              <w:pStyle w:val="a5"/>
              <w:rPr>
                <w:lang w:val="en-US"/>
              </w:rPr>
            </w:pPr>
            <w:r>
              <w:rPr>
                <w:lang w:val="en-GB"/>
              </w:rPr>
              <w:t xml:space="preserve">C = </w:t>
            </w:r>
            <w:proofErr w:type="gramStart"/>
            <w:r>
              <w:t>БР</w:t>
            </w:r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 xml:space="preserve">0]; N = </w:t>
            </w:r>
            <w:r>
              <w:t>БР</w:t>
            </w:r>
            <w:r w:rsidRPr="00BE5BF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&lt; 0; Z = </w:t>
            </w:r>
            <w:r>
              <w:t>БР</w:t>
            </w:r>
            <w:r w:rsidRPr="00BE5BF7">
              <w:rPr>
                <w:lang w:val="en-GB"/>
              </w:rPr>
              <w:t xml:space="preserve"> == 0</w:t>
            </w:r>
            <w:r>
              <w:rPr>
                <w:lang w:val="en-GB"/>
              </w:rPr>
              <w:t xml:space="preserve">; A = </w:t>
            </w:r>
            <w:r>
              <w:t>БР</w:t>
            </w:r>
          </w:p>
        </w:tc>
      </w:tr>
      <w:tr w:rsidR="00BE5BF7" w:rsidTr="00BE5BF7">
        <w:tc>
          <w:tcPr>
            <w:tcW w:w="1129" w:type="dxa"/>
          </w:tcPr>
          <w:p w:rsidR="00BE5BF7" w:rsidRPr="00BE5BF7" w:rsidRDefault="00BE5BF7" w:rsidP="00BE5BF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E4</w:t>
            </w:r>
          </w:p>
        </w:tc>
        <w:tc>
          <w:tcPr>
            <w:tcW w:w="1418" w:type="dxa"/>
          </w:tcPr>
          <w:p w:rsidR="00BE5BF7" w:rsidRPr="00BE5BF7" w:rsidRDefault="00BE5BF7" w:rsidP="00BE5BF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1008</w:t>
            </w:r>
          </w:p>
        </w:tc>
        <w:tc>
          <w:tcPr>
            <w:tcW w:w="2268" w:type="dxa"/>
          </w:tcPr>
          <w:p w:rsidR="00BE5BF7" w:rsidRPr="00BE5BF7" w:rsidRDefault="00BE5BF7" w:rsidP="00BE5BF7">
            <w:pPr>
              <w:pStyle w:val="a5"/>
              <w:rPr>
                <w:lang w:val="en-GB"/>
              </w:rPr>
            </w:pPr>
            <w:r>
              <w:t xml:space="preserve">БР = А </w:t>
            </w:r>
            <w:proofErr w:type="gramStart"/>
            <w:r>
              <w:rPr>
                <w:lang w:val="en-GB"/>
              </w:rPr>
              <w:t>&lt;&lt; 1</w:t>
            </w:r>
            <w:proofErr w:type="gramEnd"/>
          </w:p>
        </w:tc>
      </w:tr>
      <w:tr w:rsidR="00BE5BF7" w:rsidRPr="00BE5BF7" w:rsidTr="00BE5BF7">
        <w:tc>
          <w:tcPr>
            <w:tcW w:w="1129" w:type="dxa"/>
          </w:tcPr>
          <w:p w:rsidR="00BE5BF7" w:rsidRPr="00BE5BF7" w:rsidRDefault="00BE5BF7" w:rsidP="00BE5BF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E5</w:t>
            </w:r>
          </w:p>
        </w:tc>
        <w:tc>
          <w:tcPr>
            <w:tcW w:w="1418" w:type="dxa"/>
          </w:tcPr>
          <w:p w:rsidR="00BE5BF7" w:rsidRPr="00BE5BF7" w:rsidRDefault="00BE5BF7" w:rsidP="00BE5BF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4075</w:t>
            </w:r>
          </w:p>
        </w:tc>
        <w:tc>
          <w:tcPr>
            <w:tcW w:w="2268" w:type="dxa"/>
          </w:tcPr>
          <w:p w:rsidR="00BE5BF7" w:rsidRPr="00BE5BF7" w:rsidRDefault="00BE5BF7" w:rsidP="00BE5BF7">
            <w:pPr>
              <w:pStyle w:val="a5"/>
              <w:rPr>
                <w:lang w:val="en-US"/>
              </w:rPr>
            </w:pPr>
            <w:r>
              <w:rPr>
                <w:lang w:val="en-GB"/>
              </w:rPr>
              <w:t xml:space="preserve">C = </w:t>
            </w:r>
            <w:proofErr w:type="gramStart"/>
            <w:r>
              <w:t>БР</w:t>
            </w:r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 xml:space="preserve">0]; N = </w:t>
            </w:r>
            <w:r>
              <w:t>БР</w:t>
            </w:r>
            <w:r w:rsidRPr="00BE5BF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&lt; 0; Z = </w:t>
            </w:r>
            <w:r>
              <w:t>БР</w:t>
            </w:r>
            <w:r w:rsidRPr="00BE5BF7">
              <w:rPr>
                <w:lang w:val="en-GB"/>
              </w:rPr>
              <w:t xml:space="preserve"> == 0</w:t>
            </w:r>
            <w:r>
              <w:rPr>
                <w:lang w:val="en-GB"/>
              </w:rPr>
              <w:t xml:space="preserve">; A = </w:t>
            </w:r>
            <w:r>
              <w:t>БР</w:t>
            </w:r>
          </w:p>
        </w:tc>
      </w:tr>
      <w:tr w:rsidR="00BE5BF7" w:rsidTr="00BE5BF7">
        <w:tc>
          <w:tcPr>
            <w:tcW w:w="1129" w:type="dxa"/>
          </w:tcPr>
          <w:p w:rsidR="00BE5BF7" w:rsidRDefault="00BE5BF7" w:rsidP="00BE5BF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E6</w:t>
            </w:r>
          </w:p>
        </w:tc>
        <w:tc>
          <w:tcPr>
            <w:tcW w:w="1418" w:type="dxa"/>
          </w:tcPr>
          <w:p w:rsidR="00BE5BF7" w:rsidRDefault="00BE5BF7" w:rsidP="00BE5BF7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838F</w:t>
            </w:r>
          </w:p>
        </w:tc>
        <w:tc>
          <w:tcPr>
            <w:tcW w:w="2268" w:type="dxa"/>
          </w:tcPr>
          <w:p w:rsidR="00BE5BF7" w:rsidRPr="00BE5BF7" w:rsidRDefault="00BE5BF7" w:rsidP="00BE5BF7">
            <w:pPr>
              <w:pStyle w:val="a5"/>
              <w:rPr>
                <w:lang w:val="en-GB"/>
              </w:rPr>
            </w:pPr>
            <w:r>
              <w:t>I</w:t>
            </w:r>
            <w:r>
              <w:rPr>
                <w:lang w:val="en-GB"/>
              </w:rPr>
              <w:t xml:space="preserve">f </w:t>
            </w:r>
            <w:proofErr w:type="gramStart"/>
            <w:r>
              <w:rPr>
                <w:lang w:val="en-GB"/>
              </w:rPr>
              <w:t>PC[</w:t>
            </w:r>
            <w:proofErr w:type="gramEnd"/>
            <w:r>
              <w:rPr>
                <w:lang w:val="en-GB"/>
              </w:rPr>
              <w:t xml:space="preserve">3] == 0 </w:t>
            </w:r>
            <w:proofErr w:type="spellStart"/>
            <w:r>
              <w:rPr>
                <w:lang w:val="en-GB"/>
              </w:rPr>
              <w:t>goto</w:t>
            </w:r>
            <w:proofErr w:type="spellEnd"/>
            <w:r>
              <w:rPr>
                <w:lang w:val="en-GB"/>
              </w:rPr>
              <w:t xml:space="preserve"> 8F</w:t>
            </w:r>
          </w:p>
        </w:tc>
      </w:tr>
    </w:tbl>
    <w:p w:rsidR="00BE5BF7" w:rsidRPr="0096436C" w:rsidRDefault="00BE5BF7" w:rsidP="0086732C">
      <w:pPr>
        <w:pStyle w:val="a5"/>
      </w:pPr>
    </w:p>
    <w:p w:rsidR="006317C4" w:rsidRDefault="00BE5BF7" w:rsidP="0086732C">
      <w:pPr>
        <w:pStyle w:val="a5"/>
      </w:pPr>
      <w:r>
        <w:t>Б.</w:t>
      </w:r>
    </w:p>
    <w:p w:rsidR="00BE5BF7" w:rsidRDefault="00BE5BF7" w:rsidP="0086732C">
      <w:pPr>
        <w:pStyle w:val="a5"/>
      </w:pPr>
      <w:r>
        <w:t>Текстовый программы для проверки правильности исполнения всех синтезированных команд базовой ЭВМ</w:t>
      </w:r>
    </w:p>
    <w:p w:rsidR="000D7AD4" w:rsidRDefault="000D7AD4" w:rsidP="0086732C">
      <w:pPr>
        <w:pStyle w:val="a5"/>
        <w:rPr>
          <w:lang w:val="en-GB"/>
        </w:rPr>
      </w:pPr>
      <w:r>
        <w:t>Для 7</w:t>
      </w:r>
      <w:r>
        <w:rPr>
          <w:lang w:val="en-GB"/>
        </w:rPr>
        <w:t>xxx: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</w:tblGrid>
      <w:tr w:rsidR="000D7AD4" w:rsidTr="0009171B">
        <w:tc>
          <w:tcPr>
            <w:tcW w:w="1129" w:type="dxa"/>
          </w:tcPr>
          <w:p w:rsidR="000D7AD4" w:rsidRPr="000D7AD4" w:rsidRDefault="000D7AD4" w:rsidP="0086732C">
            <w:pPr>
              <w:pStyle w:val="a5"/>
            </w:pPr>
            <w:r>
              <w:t>Адрес</w:t>
            </w:r>
          </w:p>
        </w:tc>
        <w:tc>
          <w:tcPr>
            <w:tcW w:w="1418" w:type="dxa"/>
          </w:tcPr>
          <w:p w:rsidR="000D7AD4" w:rsidRPr="000D7AD4" w:rsidRDefault="000D7AD4" w:rsidP="0086732C">
            <w:pPr>
              <w:pStyle w:val="a5"/>
            </w:pPr>
            <w:r>
              <w:t>Команда</w:t>
            </w:r>
          </w:p>
        </w:tc>
        <w:tc>
          <w:tcPr>
            <w:tcW w:w="2268" w:type="dxa"/>
          </w:tcPr>
          <w:p w:rsidR="000D7AD4" w:rsidRPr="000D7AD4" w:rsidRDefault="0009171B" w:rsidP="0086732C">
            <w:pPr>
              <w:pStyle w:val="a5"/>
            </w:pPr>
            <w:r>
              <w:t>Комментарий</w:t>
            </w:r>
          </w:p>
        </w:tc>
      </w:tr>
      <w:tr w:rsidR="000D7AD4" w:rsidTr="0009171B">
        <w:tc>
          <w:tcPr>
            <w:tcW w:w="1129" w:type="dxa"/>
          </w:tcPr>
          <w:p w:rsidR="000D7AD4" w:rsidRPr="000D7AD4" w:rsidRDefault="000D7AD4" w:rsidP="0086732C">
            <w:pPr>
              <w:pStyle w:val="a5"/>
            </w:pPr>
            <w:r>
              <w:t>010</w:t>
            </w:r>
          </w:p>
        </w:tc>
        <w:tc>
          <w:tcPr>
            <w:tcW w:w="1418" w:type="dxa"/>
          </w:tcPr>
          <w:p w:rsidR="000D7AD4" w:rsidRP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26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</w:tr>
      <w:tr w:rsidR="000D7AD4" w:rsidTr="0009171B">
        <w:tc>
          <w:tcPr>
            <w:tcW w:w="1129" w:type="dxa"/>
          </w:tcPr>
          <w:p w:rsidR="000D7AD4" w:rsidRPr="000D7AD4" w:rsidRDefault="000D7AD4" w:rsidP="0086732C">
            <w:pPr>
              <w:pStyle w:val="a5"/>
            </w:pPr>
            <w:r>
              <w:t>011</w:t>
            </w:r>
          </w:p>
        </w:tc>
        <w:tc>
          <w:tcPr>
            <w:tcW w:w="141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7014</w:t>
            </w:r>
          </w:p>
        </w:tc>
        <w:tc>
          <w:tcPr>
            <w:tcW w:w="226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(014) -&gt; A</w:t>
            </w:r>
          </w:p>
        </w:tc>
      </w:tr>
      <w:tr w:rsidR="000D7AD4" w:rsidTr="0009171B">
        <w:tc>
          <w:tcPr>
            <w:tcW w:w="1129" w:type="dxa"/>
          </w:tcPr>
          <w:p w:rsidR="000D7AD4" w:rsidRPr="000D7AD4" w:rsidRDefault="000D7AD4" w:rsidP="0086732C">
            <w:pPr>
              <w:pStyle w:val="a5"/>
            </w:pPr>
            <w:r>
              <w:t>012</w:t>
            </w:r>
          </w:p>
        </w:tc>
        <w:tc>
          <w:tcPr>
            <w:tcW w:w="141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3015</w:t>
            </w:r>
          </w:p>
        </w:tc>
        <w:tc>
          <w:tcPr>
            <w:tcW w:w="226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 -&gt; M</w:t>
            </w:r>
          </w:p>
        </w:tc>
      </w:tr>
      <w:tr w:rsidR="000D7AD4" w:rsidTr="0009171B">
        <w:tc>
          <w:tcPr>
            <w:tcW w:w="1129" w:type="dxa"/>
          </w:tcPr>
          <w:p w:rsidR="000D7AD4" w:rsidRPr="000D7AD4" w:rsidRDefault="000D7AD4" w:rsidP="0086732C">
            <w:pPr>
              <w:pStyle w:val="a5"/>
            </w:pPr>
            <w:r>
              <w:t>013</w:t>
            </w:r>
          </w:p>
        </w:tc>
        <w:tc>
          <w:tcPr>
            <w:tcW w:w="141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226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HLT</w:t>
            </w:r>
          </w:p>
        </w:tc>
      </w:tr>
      <w:tr w:rsidR="000D7AD4" w:rsidTr="0009171B">
        <w:tc>
          <w:tcPr>
            <w:tcW w:w="1129" w:type="dxa"/>
          </w:tcPr>
          <w:p w:rsidR="000D7AD4" w:rsidRPr="000D7AD4" w:rsidRDefault="000D7AD4" w:rsidP="0086732C">
            <w:pPr>
              <w:pStyle w:val="a5"/>
            </w:pPr>
            <w:r>
              <w:t>014</w:t>
            </w:r>
          </w:p>
        </w:tc>
        <w:tc>
          <w:tcPr>
            <w:tcW w:w="141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0228</w:t>
            </w:r>
          </w:p>
        </w:tc>
        <w:tc>
          <w:tcPr>
            <w:tcW w:w="226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D7AD4" w:rsidTr="0009171B">
        <w:tc>
          <w:tcPr>
            <w:tcW w:w="1129" w:type="dxa"/>
          </w:tcPr>
          <w:p w:rsidR="000D7AD4" w:rsidRPr="000D7AD4" w:rsidRDefault="000D7AD4" w:rsidP="0086732C">
            <w:pPr>
              <w:pStyle w:val="a5"/>
            </w:pPr>
            <w:r>
              <w:t>015</w:t>
            </w:r>
          </w:p>
        </w:tc>
        <w:tc>
          <w:tcPr>
            <w:tcW w:w="141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268" w:type="dxa"/>
          </w:tcPr>
          <w:p w:rsidR="000D7AD4" w:rsidRDefault="000D7AD4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answer</w:t>
            </w:r>
          </w:p>
        </w:tc>
      </w:tr>
    </w:tbl>
    <w:p w:rsidR="000D7AD4" w:rsidRDefault="000D7AD4" w:rsidP="0086732C">
      <w:pPr>
        <w:pStyle w:val="a5"/>
        <w:rPr>
          <w:lang w:val="en-GB"/>
        </w:rPr>
      </w:pPr>
    </w:p>
    <w:p w:rsidR="000D7AD4" w:rsidRDefault="000D7AD4" w:rsidP="0086732C">
      <w:pPr>
        <w:pStyle w:val="a5"/>
        <w:rPr>
          <w:lang w:val="en-GB"/>
        </w:rPr>
      </w:pPr>
      <w:r>
        <w:t>Для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Dxxx</w:t>
      </w:r>
      <w:proofErr w:type="spellEnd"/>
      <w:r>
        <w:rPr>
          <w:lang w:val="en-GB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835"/>
      </w:tblGrid>
      <w:tr w:rsidR="000D7AD4" w:rsidTr="0009171B">
        <w:tc>
          <w:tcPr>
            <w:tcW w:w="1129" w:type="dxa"/>
          </w:tcPr>
          <w:p w:rsidR="000D7AD4" w:rsidRPr="000D7AD4" w:rsidRDefault="0009171B" w:rsidP="0086732C">
            <w:pPr>
              <w:pStyle w:val="a5"/>
            </w:pPr>
            <w:r>
              <w:t>010</w:t>
            </w:r>
          </w:p>
        </w:tc>
        <w:tc>
          <w:tcPr>
            <w:tcW w:w="1418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4001</w:t>
            </w:r>
          </w:p>
        </w:tc>
        <w:tc>
          <w:tcPr>
            <w:tcW w:w="2835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 + 1</w:t>
            </w:r>
          </w:p>
        </w:tc>
      </w:tr>
      <w:tr w:rsidR="000D7AD4" w:rsidTr="0009171B">
        <w:tc>
          <w:tcPr>
            <w:tcW w:w="1129" w:type="dxa"/>
          </w:tcPr>
          <w:p w:rsidR="000D7AD4" w:rsidRDefault="0009171B" w:rsidP="0086732C">
            <w:pPr>
              <w:pStyle w:val="a5"/>
            </w:pPr>
            <w:r>
              <w:t>011</w:t>
            </w:r>
          </w:p>
        </w:tc>
        <w:tc>
          <w:tcPr>
            <w:tcW w:w="1418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D014</w:t>
            </w:r>
          </w:p>
        </w:tc>
        <w:tc>
          <w:tcPr>
            <w:tcW w:w="2835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IF A%2==0 CK = 014</w:t>
            </w:r>
          </w:p>
        </w:tc>
      </w:tr>
      <w:tr w:rsidR="000D7AD4" w:rsidTr="0009171B">
        <w:tc>
          <w:tcPr>
            <w:tcW w:w="1129" w:type="dxa"/>
          </w:tcPr>
          <w:p w:rsidR="000D7AD4" w:rsidRDefault="0009171B" w:rsidP="0086732C">
            <w:pPr>
              <w:pStyle w:val="a5"/>
            </w:pPr>
            <w:r>
              <w:t>012</w:t>
            </w:r>
          </w:p>
        </w:tc>
        <w:tc>
          <w:tcPr>
            <w:tcW w:w="1418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4001</w:t>
            </w:r>
          </w:p>
        </w:tc>
        <w:tc>
          <w:tcPr>
            <w:tcW w:w="2835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 + 1</w:t>
            </w:r>
          </w:p>
        </w:tc>
      </w:tr>
      <w:tr w:rsidR="000D7AD4" w:rsidTr="0009171B">
        <w:tc>
          <w:tcPr>
            <w:tcW w:w="1129" w:type="dxa"/>
          </w:tcPr>
          <w:p w:rsidR="000D7AD4" w:rsidRDefault="0009171B" w:rsidP="0086732C">
            <w:pPr>
              <w:pStyle w:val="a5"/>
            </w:pPr>
            <w:r>
              <w:t>013</w:t>
            </w:r>
          </w:p>
        </w:tc>
        <w:tc>
          <w:tcPr>
            <w:tcW w:w="1418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D010</w:t>
            </w:r>
          </w:p>
        </w:tc>
        <w:tc>
          <w:tcPr>
            <w:tcW w:w="2835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IF A%2 == 0 CK == 010</w:t>
            </w:r>
          </w:p>
        </w:tc>
      </w:tr>
      <w:tr w:rsidR="000D7AD4" w:rsidTr="0009171B">
        <w:tc>
          <w:tcPr>
            <w:tcW w:w="1129" w:type="dxa"/>
          </w:tcPr>
          <w:p w:rsidR="000D7AD4" w:rsidRDefault="0009171B" w:rsidP="0086732C">
            <w:pPr>
              <w:pStyle w:val="a5"/>
            </w:pPr>
            <w:r>
              <w:t>014</w:t>
            </w:r>
          </w:p>
        </w:tc>
        <w:tc>
          <w:tcPr>
            <w:tcW w:w="1418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2835" w:type="dxa"/>
          </w:tcPr>
          <w:p w:rsidR="000D7AD4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HTL</w:t>
            </w:r>
          </w:p>
        </w:tc>
      </w:tr>
    </w:tbl>
    <w:p w:rsidR="000D7AD4" w:rsidRDefault="000D7AD4" w:rsidP="0086732C">
      <w:pPr>
        <w:pStyle w:val="a5"/>
      </w:pPr>
    </w:p>
    <w:p w:rsidR="0009171B" w:rsidRDefault="0009171B" w:rsidP="0086732C">
      <w:pPr>
        <w:pStyle w:val="a5"/>
        <w:rPr>
          <w:lang w:val="en-GB"/>
        </w:rPr>
      </w:pPr>
      <w:r>
        <w:t xml:space="preserve">Для </w:t>
      </w:r>
      <w:r>
        <w:rPr>
          <w:lang w:val="en-GB"/>
        </w:rPr>
        <w:t>FC00: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171B" w:rsidTr="0009171B"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Адрес</w:t>
            </w:r>
          </w:p>
        </w:tc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Команда</w:t>
            </w:r>
          </w:p>
        </w:tc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Мнемоника</w:t>
            </w:r>
          </w:p>
        </w:tc>
      </w:tr>
      <w:tr w:rsidR="0009171B" w:rsidTr="0009171B"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010</w:t>
            </w:r>
          </w:p>
        </w:tc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rPr>
                <w:lang w:val="en-GB"/>
              </w:rPr>
              <w:t>F</w:t>
            </w:r>
            <w:r>
              <w:t>200</w:t>
            </w:r>
          </w:p>
        </w:tc>
        <w:tc>
          <w:tcPr>
            <w:tcW w:w="3115" w:type="dxa"/>
          </w:tcPr>
          <w:p w:rsid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</w:tr>
      <w:tr w:rsidR="0009171B" w:rsidTr="0009171B"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011</w:t>
            </w:r>
          </w:p>
        </w:tc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4010</w:t>
            </w:r>
          </w:p>
        </w:tc>
        <w:tc>
          <w:tcPr>
            <w:tcW w:w="3115" w:type="dxa"/>
          </w:tcPr>
          <w:p w:rsid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 + 10</w:t>
            </w:r>
          </w:p>
        </w:tc>
      </w:tr>
      <w:tr w:rsidR="0009171B" w:rsidTr="0009171B"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012</w:t>
            </w:r>
          </w:p>
        </w:tc>
        <w:tc>
          <w:tcPr>
            <w:tcW w:w="3115" w:type="dxa"/>
          </w:tcPr>
          <w:p w:rsidR="0009171B" w:rsidRPr="0009171B" w:rsidRDefault="0009171B" w:rsidP="0086732C">
            <w:pPr>
              <w:pStyle w:val="a5"/>
            </w:pPr>
            <w:r>
              <w:t>АС00</w:t>
            </w:r>
          </w:p>
        </w:tc>
        <w:tc>
          <w:tcPr>
            <w:tcW w:w="3115" w:type="dxa"/>
          </w:tcPr>
          <w:p w:rsidR="0009171B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 &lt;&lt; 2</w:t>
            </w:r>
          </w:p>
        </w:tc>
      </w:tr>
      <w:tr w:rsidR="0009171B" w:rsidTr="0009171B">
        <w:tc>
          <w:tcPr>
            <w:tcW w:w="3115" w:type="dxa"/>
          </w:tcPr>
          <w:p w:rsidR="0009171B" w:rsidRDefault="0009171B" w:rsidP="0086732C">
            <w:pPr>
              <w:pStyle w:val="a5"/>
            </w:pPr>
            <w:r>
              <w:t>013</w:t>
            </w:r>
          </w:p>
        </w:tc>
        <w:tc>
          <w:tcPr>
            <w:tcW w:w="3115" w:type="dxa"/>
          </w:tcPr>
          <w:p w:rsidR="0009171B" w:rsidRDefault="0009171B" w:rsidP="0086732C">
            <w:pPr>
              <w:pStyle w:val="a5"/>
            </w:pPr>
            <w:r>
              <w:t>3009</w:t>
            </w:r>
          </w:p>
        </w:tc>
        <w:tc>
          <w:tcPr>
            <w:tcW w:w="3115" w:type="dxa"/>
          </w:tcPr>
          <w:p w:rsid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MOV 09</w:t>
            </w:r>
          </w:p>
        </w:tc>
      </w:tr>
      <w:tr w:rsidR="0009171B" w:rsidTr="0009171B">
        <w:tc>
          <w:tcPr>
            <w:tcW w:w="3115" w:type="dxa"/>
          </w:tcPr>
          <w:p w:rsidR="0009171B" w:rsidRDefault="0009171B" w:rsidP="0086732C">
            <w:pPr>
              <w:pStyle w:val="a5"/>
            </w:pPr>
            <w:r>
              <w:t>014</w:t>
            </w:r>
          </w:p>
        </w:tc>
        <w:tc>
          <w:tcPr>
            <w:tcW w:w="3115" w:type="dxa"/>
          </w:tcPr>
          <w:p w:rsidR="0009171B" w:rsidRP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3115" w:type="dxa"/>
          </w:tcPr>
          <w:p w:rsidR="0009171B" w:rsidRDefault="0009171B" w:rsidP="0086732C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HTL</w:t>
            </w:r>
          </w:p>
        </w:tc>
      </w:tr>
    </w:tbl>
    <w:p w:rsidR="0009171B" w:rsidRPr="0009171B" w:rsidRDefault="0009171B" w:rsidP="0086732C">
      <w:pPr>
        <w:pStyle w:val="a5"/>
      </w:pPr>
    </w:p>
    <w:sectPr w:rsidR="0009171B" w:rsidRPr="0009171B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0E2D" w:rsidRDefault="00710E2D" w:rsidP="008B4CCB">
      <w:pPr>
        <w:spacing w:after="0" w:line="240" w:lineRule="auto"/>
      </w:pPr>
      <w:r>
        <w:separator/>
      </w:r>
    </w:p>
  </w:endnote>
  <w:endnote w:type="continuationSeparator" w:id="0">
    <w:p w:rsidR="00710E2D" w:rsidRDefault="00710E2D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0E2D" w:rsidRDefault="00710E2D" w:rsidP="008B4CCB">
      <w:pPr>
        <w:spacing w:after="0" w:line="240" w:lineRule="auto"/>
      </w:pPr>
      <w:r>
        <w:separator/>
      </w:r>
    </w:p>
  </w:footnote>
  <w:footnote w:type="continuationSeparator" w:id="0">
    <w:p w:rsidR="00710E2D" w:rsidRDefault="00710E2D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3"/>
  </w:num>
  <w:num w:numId="2" w16cid:durableId="1586109905">
    <w:abstractNumId w:val="2"/>
  </w:num>
  <w:num w:numId="3" w16cid:durableId="1281570679">
    <w:abstractNumId w:val="3"/>
    <w:lvlOverride w:ilvl="0">
      <w:startOverride w:val="1"/>
    </w:lvlOverride>
  </w:num>
  <w:num w:numId="4" w16cid:durableId="1475440740">
    <w:abstractNumId w:val="1"/>
  </w:num>
  <w:num w:numId="5" w16cid:durableId="137030400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5E"/>
    <w:rsid w:val="0001090D"/>
    <w:rsid w:val="00082BD1"/>
    <w:rsid w:val="0009171B"/>
    <w:rsid w:val="000D7AD4"/>
    <w:rsid w:val="00101C64"/>
    <w:rsid w:val="001315DD"/>
    <w:rsid w:val="00140844"/>
    <w:rsid w:val="00174439"/>
    <w:rsid w:val="001E4E8A"/>
    <w:rsid w:val="0021665E"/>
    <w:rsid w:val="002724D7"/>
    <w:rsid w:val="00273C10"/>
    <w:rsid w:val="002C7D8E"/>
    <w:rsid w:val="00313987"/>
    <w:rsid w:val="00383316"/>
    <w:rsid w:val="003B5E53"/>
    <w:rsid w:val="00532E5D"/>
    <w:rsid w:val="005B46F6"/>
    <w:rsid w:val="006317C4"/>
    <w:rsid w:val="006C0683"/>
    <w:rsid w:val="0070438B"/>
    <w:rsid w:val="00710E2D"/>
    <w:rsid w:val="007659DF"/>
    <w:rsid w:val="0085778C"/>
    <w:rsid w:val="00860FD2"/>
    <w:rsid w:val="0086732C"/>
    <w:rsid w:val="008B4CCB"/>
    <w:rsid w:val="008F34B2"/>
    <w:rsid w:val="008F5805"/>
    <w:rsid w:val="00942970"/>
    <w:rsid w:val="0096436C"/>
    <w:rsid w:val="00A22738"/>
    <w:rsid w:val="00AC1B7A"/>
    <w:rsid w:val="00AE0EE1"/>
    <w:rsid w:val="00AF30C2"/>
    <w:rsid w:val="00B444C0"/>
    <w:rsid w:val="00B830D5"/>
    <w:rsid w:val="00BD3059"/>
    <w:rsid w:val="00BE5BF7"/>
    <w:rsid w:val="00BF6CCD"/>
    <w:rsid w:val="00C84347"/>
    <w:rsid w:val="00DD3840"/>
    <w:rsid w:val="00DD5517"/>
    <w:rsid w:val="00F26D40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2DE18178-60F2-5E49-87B8-B0B29CAC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6732C"/>
    <w:pPr>
      <w:keepLines/>
      <w:spacing w:after="80" w:line="240" w:lineRule="auto"/>
      <w:ind w:right="-44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21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f0"/>
    <w:uiPriority w:val="39"/>
    <w:rsid w:val="00DD3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116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1</cp:revision>
  <dcterms:created xsi:type="dcterms:W3CDTF">2024-04-23T10:03:00Z</dcterms:created>
  <dcterms:modified xsi:type="dcterms:W3CDTF">2024-04-24T14:25:00Z</dcterms:modified>
</cp:coreProperties>
</file>