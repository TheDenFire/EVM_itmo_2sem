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7E39D" w14:textId="77777777"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14:paraId="7AC3C54A" w14:textId="3EF9AAF9"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14:paraId="43749E1F" w14:textId="77777777"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14:paraId="6BE2D703" w14:textId="77777777" w:rsidR="001315DD" w:rsidRPr="00D628A8" w:rsidRDefault="001315DD" w:rsidP="001315D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14:paraId="785F806D" w14:textId="77777777" w:rsidR="001315DD" w:rsidRPr="00C46145" w:rsidRDefault="001315DD" w:rsidP="001315DD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02CEDCFF" w14:textId="009C7942" w:rsidR="001315DD" w:rsidRPr="001315DD" w:rsidRDefault="006C3569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14:paraId="043CD9D6" w14:textId="6D404034"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14:paraId="38761E2E" w14:textId="11C36A34" w:rsidR="002C7D8E" w:rsidRPr="006C3569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6C3569">
        <w:rPr>
          <w:rFonts w:ascii="Times New Roman" w:hAnsi="Times New Roman" w:cs="Times New Roman"/>
          <w:sz w:val="24"/>
          <w:szCs w:val="24"/>
        </w:rPr>
        <w:t>2</w:t>
      </w:r>
    </w:p>
    <w:p w14:paraId="1D705936" w14:textId="29823764" w:rsidR="001315DD" w:rsidRPr="006C3569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6C3569">
        <w:rPr>
          <w:rFonts w:ascii="Times New Roman" w:hAnsi="Times New Roman" w:cs="Times New Roman"/>
        </w:rPr>
        <w:t>М3117</w:t>
      </w:r>
    </w:p>
    <w:p w14:paraId="7A1B24F6" w14:textId="7F8B4319" w:rsidR="001315DD" w:rsidRPr="00860FD2" w:rsidRDefault="006C3569" w:rsidP="002724D7">
      <w:pPr>
        <w:spacing w:after="24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Козлов Богдан Петрович</w:t>
      </w:r>
    </w:p>
    <w:p w14:paraId="7E65E1FB" w14:textId="77777777" w:rsidR="001315DD" w:rsidRPr="00D628A8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14:paraId="259B5AB0" w14:textId="07C69732" w:rsidR="001315DD" w:rsidRPr="00377F5D" w:rsidRDefault="006C3569" w:rsidP="002724D7">
      <w:pPr>
        <w:spacing w:after="2100"/>
        <w:ind w:left="567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Повышев</w:t>
      </w:r>
      <w:proofErr w:type="spellEnd"/>
      <w:r>
        <w:rPr>
          <w:rFonts w:ascii="Times New Roman" w:hAnsi="Times New Roman" w:cs="Times New Roman"/>
          <w:i/>
        </w:rPr>
        <w:t xml:space="preserve"> Владислав Вячеславович</w:t>
      </w:r>
    </w:p>
    <w:p w14:paraId="53F2D932" w14:textId="77777777"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978F71" wp14:editId="14669887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3230A" w14:textId="77777777"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14:paraId="0FE4023D" w14:textId="7309301C" w:rsidR="001315DD" w:rsidRPr="008B4CCB" w:rsidRDefault="001315DD" w:rsidP="002724D7">
      <w:pPr>
        <w:spacing w:after="80"/>
        <w:jc w:val="center"/>
        <w:rPr>
          <w:rFonts w:ascii="Times New Roman" w:hAnsi="Times New Roman" w:cs="Times New Roman"/>
          <w:lang w:val="en-US"/>
        </w:rPr>
      </w:pPr>
      <w:r w:rsidRPr="008B4CCB">
        <w:rPr>
          <w:rFonts w:ascii="Times New Roman" w:hAnsi="Times New Roman" w:cs="Times New Roman"/>
          <w:lang w:val="en-US"/>
        </w:rPr>
        <w:t>202</w:t>
      </w:r>
      <w:r w:rsidR="002C7D8E">
        <w:rPr>
          <w:rFonts w:ascii="Times New Roman" w:hAnsi="Times New Roman" w:cs="Times New Roman"/>
          <w:lang w:val="en-US"/>
        </w:rPr>
        <w:t>4</w:t>
      </w:r>
      <w:r w:rsidRPr="008B4CCB">
        <w:rPr>
          <w:rFonts w:ascii="Times New Roman" w:hAnsi="Times New Roman" w:cs="Times New Roman"/>
          <w:lang w:val="en-US"/>
        </w:rPr>
        <w:br w:type="page"/>
      </w:r>
    </w:p>
    <w:p w14:paraId="39369C34" w14:textId="77777777" w:rsidR="00B830D5" w:rsidRDefault="00B830D5" w:rsidP="008B4CCB">
      <w:pPr>
        <w:pStyle w:val="a9"/>
      </w:pPr>
    </w:p>
    <w:p w14:paraId="7F1339A6" w14:textId="45C7F1E6" w:rsidR="00C84347" w:rsidRPr="00377F5D" w:rsidRDefault="00377F5D" w:rsidP="00377F5D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t>Текст программы с комментариями</w:t>
      </w:r>
      <w:r>
        <w:rPr>
          <w:lang w:val="en-GB"/>
        </w:rPr>
        <w:t>:</w:t>
      </w: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2"/>
        <w:gridCol w:w="1032"/>
        <w:gridCol w:w="1466"/>
        <w:gridCol w:w="3449"/>
      </w:tblGrid>
      <w:tr w:rsidR="00377F5D" w14:paraId="410CE987" w14:textId="77777777" w:rsidTr="00377F5D"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2C08822" w14:textId="77777777" w:rsidR="00377F5D" w:rsidRDefault="00377F5D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Адрес</w:t>
            </w:r>
          </w:p>
        </w:tc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F3384AC" w14:textId="77777777" w:rsidR="00377F5D" w:rsidRDefault="00377F5D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Код</w:t>
            </w:r>
          </w:p>
        </w:tc>
        <w:tc>
          <w:tcPr>
            <w:tcW w:w="1466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675B225" w14:textId="77777777" w:rsidR="00377F5D" w:rsidRDefault="00377F5D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Мнемоника</w:t>
            </w:r>
          </w:p>
        </w:tc>
        <w:tc>
          <w:tcPr>
            <w:tcW w:w="3449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C401259" w14:textId="1938C561" w:rsidR="00377F5D" w:rsidRDefault="00377F5D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Ком</w:t>
            </w:r>
            <w:r w:rsidR="006C3569">
              <w:rPr>
                <w:rFonts w:ascii="Calibri" w:eastAsia="Calibri" w:hAnsi="Calibri" w:cs="Calibri"/>
                <w:b/>
                <w:color w:val="000000"/>
              </w:rPr>
              <w:t>м</w:t>
            </w:r>
            <w:r>
              <w:rPr>
                <w:rFonts w:ascii="Calibri" w:eastAsia="Calibri" w:hAnsi="Calibri" w:cs="Calibri"/>
                <w:b/>
                <w:color w:val="000000"/>
              </w:rPr>
              <w:t>ентарий</w:t>
            </w:r>
          </w:p>
        </w:tc>
      </w:tr>
      <w:tr w:rsidR="00377F5D" w14:paraId="67DAA3FA" w14:textId="77777777" w:rsidTr="00377F5D"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767AA00" w14:textId="77777777" w:rsidR="00377F5D" w:rsidRPr="005F5348" w:rsidRDefault="00377F5D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</w:rPr>
              <w:t>00A</w:t>
            </w:r>
          </w:p>
        </w:tc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EF18031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0000</w:t>
            </w:r>
          </w:p>
        </w:tc>
        <w:tc>
          <w:tcPr>
            <w:tcW w:w="1466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21CFA880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449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36800207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377F5D" w14:paraId="0852F33E" w14:textId="77777777" w:rsidTr="00377F5D"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9D19B11" w14:textId="77777777" w:rsidR="00377F5D" w:rsidRPr="005F5348" w:rsidRDefault="00377F5D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</w:rPr>
              <w:t>00B</w:t>
            </w:r>
          </w:p>
        </w:tc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936AE93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0000</w:t>
            </w:r>
          </w:p>
        </w:tc>
        <w:tc>
          <w:tcPr>
            <w:tcW w:w="1466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11D3F740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449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0BC10E6C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377F5D" w14:paraId="1D5CC954" w14:textId="77777777" w:rsidTr="00377F5D"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14A593A" w14:textId="77777777" w:rsidR="00377F5D" w:rsidRPr="005F5348" w:rsidRDefault="00377F5D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</w:rPr>
              <w:t>00C</w:t>
            </w:r>
          </w:p>
        </w:tc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C4DFFC1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0000</w:t>
            </w:r>
          </w:p>
        </w:tc>
        <w:tc>
          <w:tcPr>
            <w:tcW w:w="1466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6759685A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449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6C052B58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377F5D" w14:paraId="27CC8568" w14:textId="77777777" w:rsidTr="00377F5D"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BA466D2" w14:textId="77777777" w:rsidR="00377F5D" w:rsidRPr="005F5348" w:rsidRDefault="00377F5D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</w:rPr>
              <w:t>00D</w:t>
            </w:r>
          </w:p>
        </w:tc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D094ED2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0000</w:t>
            </w:r>
          </w:p>
        </w:tc>
        <w:tc>
          <w:tcPr>
            <w:tcW w:w="1466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2921A189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449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0A3ED70B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377F5D" w14:paraId="16F81FC6" w14:textId="77777777" w:rsidTr="00377F5D"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C26BA66" w14:textId="77777777" w:rsidR="00377F5D" w:rsidRPr="005F5348" w:rsidRDefault="00377F5D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</w:rPr>
              <w:t>00E</w:t>
            </w:r>
          </w:p>
        </w:tc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4C9D02B" w14:textId="1A07E32E" w:rsidR="00377F5D" w:rsidRPr="005F5348" w:rsidRDefault="00377F5D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</w:rPr>
              <w:t>00</w:t>
            </w:r>
            <w:r w:rsidR="005F5348">
              <w:rPr>
                <w:rFonts w:ascii="Calibri" w:eastAsia="Calibri" w:hAnsi="Calibri" w:cs="Calibri"/>
                <w:color w:val="000000"/>
                <w:lang w:val="en-GB"/>
              </w:rPr>
              <w:t>00</w:t>
            </w:r>
          </w:p>
        </w:tc>
        <w:tc>
          <w:tcPr>
            <w:tcW w:w="1466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6D43D7DC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449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5EBD15BF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377F5D" w14:paraId="4F4A2BC7" w14:textId="77777777" w:rsidTr="00377F5D"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7E7AB2C" w14:textId="77777777" w:rsidR="00377F5D" w:rsidRPr="005F5348" w:rsidRDefault="00377F5D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</w:rPr>
              <w:t>00F</w:t>
            </w:r>
          </w:p>
        </w:tc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D9E9253" w14:textId="2873964A" w:rsidR="00377F5D" w:rsidRPr="005F5348" w:rsidRDefault="00377F5D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</w:rPr>
              <w:t>00</w:t>
            </w:r>
            <w:r w:rsidR="005F5348">
              <w:rPr>
                <w:rFonts w:ascii="Calibri" w:eastAsia="Calibri" w:hAnsi="Calibri" w:cs="Calibri"/>
                <w:color w:val="000000"/>
                <w:lang w:val="en-GB"/>
              </w:rPr>
              <w:t>1C</w:t>
            </w:r>
          </w:p>
        </w:tc>
        <w:tc>
          <w:tcPr>
            <w:tcW w:w="1466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67603DBC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449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722D4F5A" w14:textId="73996D46" w:rsidR="00377F5D" w:rsidRPr="006C3569" w:rsidRDefault="006C3569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data</w:t>
            </w:r>
          </w:p>
        </w:tc>
      </w:tr>
      <w:tr w:rsidR="00377F5D" w14:paraId="2692D515" w14:textId="77777777" w:rsidTr="00377F5D"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B7E4356" w14:textId="77777777" w:rsidR="00377F5D" w:rsidRPr="005F5348" w:rsidRDefault="00377F5D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</w:rPr>
              <w:t>010</w:t>
            </w:r>
          </w:p>
        </w:tc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5EA3679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0000</w:t>
            </w:r>
          </w:p>
        </w:tc>
        <w:tc>
          <w:tcPr>
            <w:tcW w:w="1466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65389FF0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449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485CAE2D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377F5D" w14:paraId="3C1022D6" w14:textId="77777777" w:rsidTr="00377F5D"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A054D36" w14:textId="77777777" w:rsidR="00377F5D" w:rsidRPr="005F5348" w:rsidRDefault="00377F5D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</w:rPr>
              <w:t>011</w:t>
            </w:r>
          </w:p>
        </w:tc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86FEE80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0000</w:t>
            </w:r>
          </w:p>
        </w:tc>
        <w:tc>
          <w:tcPr>
            <w:tcW w:w="1466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291D9532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449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6EF159D5" w14:textId="522CBC18" w:rsidR="00377F5D" w:rsidRPr="006C3569" w:rsidRDefault="006C3569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data</w:t>
            </w:r>
          </w:p>
        </w:tc>
      </w:tr>
      <w:tr w:rsidR="00377F5D" w14:paraId="5B856916" w14:textId="77777777" w:rsidTr="00377F5D"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2153924" w14:textId="77777777" w:rsidR="00377F5D" w:rsidRPr="005F5348" w:rsidRDefault="00377F5D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</w:rPr>
              <w:t>012</w:t>
            </w:r>
          </w:p>
        </w:tc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33E0C46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FFFC</w:t>
            </w:r>
          </w:p>
        </w:tc>
        <w:tc>
          <w:tcPr>
            <w:tcW w:w="1466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4E698603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449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4146FDDA" w14:textId="7B29136A" w:rsidR="00377F5D" w:rsidRPr="006C3569" w:rsidRDefault="006C3569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data</w:t>
            </w:r>
          </w:p>
        </w:tc>
      </w:tr>
      <w:tr w:rsidR="00377F5D" w14:paraId="7D722F82" w14:textId="77777777" w:rsidTr="00377F5D"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81D697B" w14:textId="77777777" w:rsidR="00377F5D" w:rsidRPr="005F5348" w:rsidRDefault="00377F5D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</w:rPr>
              <w:t>013</w:t>
            </w:r>
          </w:p>
        </w:tc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B644A29" w14:textId="1C0C79F5" w:rsidR="00377F5D" w:rsidRPr="005F5348" w:rsidRDefault="00377F5D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</w:rPr>
              <w:t>F200</w:t>
            </w:r>
            <w:r w:rsidR="005F5348">
              <w:rPr>
                <w:rFonts w:ascii="Calibri" w:eastAsia="Calibri" w:hAnsi="Calibri" w:cs="Calibri"/>
                <w:color w:val="000000"/>
                <w:lang w:val="en-GB"/>
              </w:rPr>
              <w:t xml:space="preserve"> +</w:t>
            </w:r>
          </w:p>
        </w:tc>
        <w:tc>
          <w:tcPr>
            <w:tcW w:w="1466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17DBC65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CLA</w:t>
            </w:r>
          </w:p>
        </w:tc>
        <w:tc>
          <w:tcPr>
            <w:tcW w:w="3449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FB13CB0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0 --&gt; A</w:t>
            </w:r>
          </w:p>
        </w:tc>
      </w:tr>
      <w:tr w:rsidR="00377F5D" w14:paraId="3A375553" w14:textId="77777777" w:rsidTr="00377F5D"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0958CEF" w14:textId="77777777" w:rsidR="00377F5D" w:rsidRPr="005F5348" w:rsidRDefault="00377F5D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</w:rPr>
              <w:t>014</w:t>
            </w:r>
          </w:p>
        </w:tc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44C664C" w14:textId="57EE1550" w:rsidR="00377F5D" w:rsidRPr="005F5348" w:rsidRDefault="00377F5D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</w:rPr>
              <w:t>480</w:t>
            </w:r>
            <w:r w:rsidR="005F5348">
              <w:rPr>
                <w:rFonts w:ascii="Calibri" w:eastAsia="Calibri" w:hAnsi="Calibri" w:cs="Calibri"/>
                <w:color w:val="000000"/>
                <w:lang w:val="en-GB"/>
              </w:rPr>
              <w:t>F</w:t>
            </w:r>
          </w:p>
        </w:tc>
        <w:tc>
          <w:tcPr>
            <w:tcW w:w="1466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1FD314D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ADD (M)</w:t>
            </w:r>
          </w:p>
        </w:tc>
        <w:tc>
          <w:tcPr>
            <w:tcW w:w="3449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9591996" w14:textId="157A2070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(00</w:t>
            </w:r>
            <w:r w:rsidR="005F5348">
              <w:rPr>
                <w:rFonts w:ascii="Calibri" w:eastAsia="Calibri" w:hAnsi="Calibri" w:cs="Calibri"/>
                <w:color w:val="000000"/>
                <w:lang w:val="en-GB"/>
              </w:rPr>
              <w:t>F</w:t>
            </w:r>
            <w:r>
              <w:rPr>
                <w:rFonts w:ascii="Calibri" w:eastAsia="Calibri" w:hAnsi="Calibri" w:cs="Calibri"/>
                <w:color w:val="000000"/>
              </w:rPr>
              <w:t>) + A --&gt; A</w:t>
            </w:r>
          </w:p>
        </w:tc>
      </w:tr>
      <w:tr w:rsidR="00377F5D" w14:paraId="1E211CAE" w14:textId="77777777" w:rsidTr="00377F5D"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7D13614" w14:textId="77777777" w:rsidR="00377F5D" w:rsidRPr="005F5348" w:rsidRDefault="00377F5D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</w:rPr>
              <w:t>015</w:t>
            </w:r>
          </w:p>
        </w:tc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01490CE" w14:textId="1F49823F" w:rsidR="00377F5D" w:rsidRPr="005F5348" w:rsidRDefault="005F5348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A018</w:t>
            </w:r>
          </w:p>
        </w:tc>
        <w:tc>
          <w:tcPr>
            <w:tcW w:w="1466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0040C20" w14:textId="2BA96064" w:rsidR="00377F5D" w:rsidRPr="005F5348" w:rsidRDefault="00377F5D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</w:rPr>
              <w:t>B</w:t>
            </w:r>
            <w:r w:rsidR="005F5348">
              <w:rPr>
                <w:rFonts w:ascii="Calibri" w:eastAsia="Calibri" w:hAnsi="Calibri" w:cs="Calibri"/>
                <w:color w:val="000000"/>
                <w:lang w:val="en-GB"/>
              </w:rPr>
              <w:t>MI M</w:t>
            </w:r>
          </w:p>
        </w:tc>
        <w:tc>
          <w:tcPr>
            <w:tcW w:w="3449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651E092" w14:textId="2D54CC9E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Если (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 xml:space="preserve">А)  </w:t>
            </w:r>
            <w:r w:rsidR="005F5348">
              <w:rPr>
                <w:rFonts w:ascii="Calibri" w:eastAsia="Calibri" w:hAnsi="Calibri" w:cs="Calibri"/>
                <w:color w:val="000000"/>
                <w:lang w:val="en-GB"/>
              </w:rPr>
              <w:t>&lt;</w:t>
            </w:r>
            <w:proofErr w:type="gramEnd"/>
            <w:r w:rsidR="005F5348">
              <w:rPr>
                <w:rFonts w:ascii="Calibri" w:eastAsia="Calibri" w:hAnsi="Calibri" w:cs="Calibri"/>
                <w:color w:val="000000"/>
                <w:lang w:val="en-GB"/>
              </w:rPr>
              <w:t>=</w:t>
            </w:r>
            <w:r>
              <w:rPr>
                <w:rFonts w:ascii="Calibri" w:eastAsia="Calibri" w:hAnsi="Calibri" w:cs="Calibri"/>
                <w:color w:val="000000"/>
              </w:rPr>
              <w:t xml:space="preserve"> 0, то 018 --&gt; CK</w:t>
            </w:r>
          </w:p>
        </w:tc>
      </w:tr>
      <w:tr w:rsidR="00377F5D" w14:paraId="2F89C2F4" w14:textId="77777777" w:rsidTr="00377F5D"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755F84E" w14:textId="77777777" w:rsidR="00377F5D" w:rsidRPr="005F5348" w:rsidRDefault="00377F5D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</w:rPr>
              <w:t>016</w:t>
            </w:r>
          </w:p>
        </w:tc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823B1E9" w14:textId="164CF83A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  <w:r w:rsidR="005F5348">
              <w:rPr>
                <w:rFonts w:ascii="Calibri" w:eastAsia="Calibri" w:hAnsi="Calibri" w:cs="Calibri"/>
                <w:color w:val="000000"/>
                <w:lang w:val="en-GB"/>
              </w:rPr>
              <w:t>0</w:t>
            </w:r>
            <w:r>
              <w:rPr>
                <w:rFonts w:ascii="Calibri" w:eastAsia="Calibri" w:hAnsi="Calibri" w:cs="Calibri"/>
                <w:color w:val="000000"/>
              </w:rPr>
              <w:t>11</w:t>
            </w:r>
          </w:p>
        </w:tc>
        <w:tc>
          <w:tcPr>
            <w:tcW w:w="1466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C6D0EF0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ADD M</w:t>
            </w:r>
          </w:p>
        </w:tc>
        <w:tc>
          <w:tcPr>
            <w:tcW w:w="3449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EE2D81E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(011) + A --&gt; A</w:t>
            </w:r>
          </w:p>
        </w:tc>
      </w:tr>
      <w:tr w:rsidR="00377F5D" w14:paraId="6932E944" w14:textId="77777777" w:rsidTr="00377F5D"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308CC21" w14:textId="77777777" w:rsidR="00377F5D" w:rsidRPr="005F5348" w:rsidRDefault="00377F5D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</w:rPr>
              <w:t>017</w:t>
            </w:r>
          </w:p>
        </w:tc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38BDE64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3011</w:t>
            </w:r>
          </w:p>
        </w:tc>
        <w:tc>
          <w:tcPr>
            <w:tcW w:w="1466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7DF51FB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MOV M</w:t>
            </w:r>
          </w:p>
        </w:tc>
        <w:tc>
          <w:tcPr>
            <w:tcW w:w="3449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D58F81A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 --&gt; (011)</w:t>
            </w:r>
          </w:p>
        </w:tc>
      </w:tr>
      <w:tr w:rsidR="00377F5D" w14:paraId="54039922" w14:textId="77777777" w:rsidTr="00377F5D"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12BBE27" w14:textId="77777777" w:rsidR="00377F5D" w:rsidRPr="005F5348" w:rsidRDefault="00377F5D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</w:rPr>
              <w:t>018</w:t>
            </w:r>
          </w:p>
        </w:tc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62ABFF3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0012</w:t>
            </w:r>
          </w:p>
        </w:tc>
        <w:tc>
          <w:tcPr>
            <w:tcW w:w="1466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112A8B1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ISZ M</w:t>
            </w:r>
          </w:p>
        </w:tc>
        <w:tc>
          <w:tcPr>
            <w:tcW w:w="3449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3DE58DC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(012) + 1 --&gt; (012), если (012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) &gt;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= 0, (CK) + 1 --&gt; (CK)</w:t>
            </w:r>
          </w:p>
        </w:tc>
      </w:tr>
      <w:tr w:rsidR="00377F5D" w14:paraId="07535442" w14:textId="77777777" w:rsidTr="00377F5D"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9168372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019</w:t>
            </w:r>
          </w:p>
        </w:tc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FBD7AF0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C013</w:t>
            </w:r>
          </w:p>
        </w:tc>
        <w:tc>
          <w:tcPr>
            <w:tcW w:w="1466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32230D1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BR M</w:t>
            </w:r>
          </w:p>
        </w:tc>
        <w:tc>
          <w:tcPr>
            <w:tcW w:w="3449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1B77D6B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013 --&gt; CK</w:t>
            </w:r>
          </w:p>
        </w:tc>
      </w:tr>
      <w:tr w:rsidR="00377F5D" w14:paraId="2D32C61D" w14:textId="77777777" w:rsidTr="00377F5D"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2D41F0D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01A</w:t>
            </w:r>
          </w:p>
        </w:tc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EB7FC9B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F000</w:t>
            </w:r>
          </w:p>
        </w:tc>
        <w:tc>
          <w:tcPr>
            <w:tcW w:w="1466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36299B4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HLT</w:t>
            </w:r>
          </w:p>
        </w:tc>
        <w:tc>
          <w:tcPr>
            <w:tcW w:w="3449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68AF6E99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377F5D" w14:paraId="722EF322" w14:textId="77777777" w:rsidTr="00377F5D"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FE71AE8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01B</w:t>
            </w:r>
          </w:p>
        </w:tc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FFFFDFD" w14:textId="327871AE" w:rsidR="00377F5D" w:rsidRPr="005F5348" w:rsidRDefault="005F5348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7F02</w:t>
            </w:r>
          </w:p>
        </w:tc>
        <w:tc>
          <w:tcPr>
            <w:tcW w:w="1466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0ABFA63C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449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7558FEAC" w14:textId="0AB0B96C" w:rsidR="00377F5D" w:rsidRPr="006C3569" w:rsidRDefault="006C3569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array</w:t>
            </w:r>
          </w:p>
        </w:tc>
      </w:tr>
      <w:tr w:rsidR="00377F5D" w14:paraId="02F1250D" w14:textId="77777777" w:rsidTr="00377F5D"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E3259B6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01C</w:t>
            </w:r>
          </w:p>
        </w:tc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CA8666C" w14:textId="099F8948" w:rsidR="00377F5D" w:rsidRPr="005F5348" w:rsidRDefault="005F5348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DECA</w:t>
            </w:r>
          </w:p>
        </w:tc>
        <w:tc>
          <w:tcPr>
            <w:tcW w:w="1466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236E05C4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449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4EE00373" w14:textId="7C5E5223" w:rsidR="00377F5D" w:rsidRPr="006C3569" w:rsidRDefault="006C3569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array</w:t>
            </w:r>
          </w:p>
        </w:tc>
      </w:tr>
      <w:tr w:rsidR="00377F5D" w14:paraId="649C7845" w14:textId="77777777" w:rsidTr="00377F5D"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8272821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01D</w:t>
            </w:r>
          </w:p>
        </w:tc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13B73FA" w14:textId="169EC2D4" w:rsidR="00377F5D" w:rsidRPr="005F5348" w:rsidRDefault="005F5348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30AE</w:t>
            </w:r>
          </w:p>
        </w:tc>
        <w:tc>
          <w:tcPr>
            <w:tcW w:w="1466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30DCFD23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449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28E7EDD9" w14:textId="0F2D4C48" w:rsidR="00377F5D" w:rsidRPr="006C3569" w:rsidRDefault="006C3569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array</w:t>
            </w:r>
          </w:p>
        </w:tc>
      </w:tr>
      <w:tr w:rsidR="00377F5D" w14:paraId="3033267E" w14:textId="77777777" w:rsidTr="00377F5D"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1BED21F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01E</w:t>
            </w:r>
          </w:p>
        </w:tc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08FCE0B" w14:textId="4133CDEF" w:rsidR="00377F5D" w:rsidRPr="005F5348" w:rsidRDefault="005F5348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7F01</w:t>
            </w:r>
          </w:p>
        </w:tc>
        <w:tc>
          <w:tcPr>
            <w:tcW w:w="1466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57E07395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449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58BEF112" w14:textId="384B3D9D" w:rsidR="00377F5D" w:rsidRPr="006C3569" w:rsidRDefault="006C3569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array</w:t>
            </w:r>
          </w:p>
        </w:tc>
      </w:tr>
      <w:tr w:rsidR="00377F5D" w14:paraId="62236C6E" w14:textId="77777777" w:rsidTr="00377F5D"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5587947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01F</w:t>
            </w:r>
          </w:p>
        </w:tc>
        <w:tc>
          <w:tcPr>
            <w:tcW w:w="1032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E3179E7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0000</w:t>
            </w:r>
          </w:p>
        </w:tc>
        <w:tc>
          <w:tcPr>
            <w:tcW w:w="1466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6B1E55FA" w14:textId="77777777" w:rsidR="00377F5D" w:rsidRDefault="00377F5D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449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14:paraId="05D54778" w14:textId="094AFE15" w:rsidR="00377F5D" w:rsidRPr="006C3569" w:rsidRDefault="006C3569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array</w:t>
            </w:r>
          </w:p>
        </w:tc>
      </w:tr>
    </w:tbl>
    <w:p w14:paraId="354490FF" w14:textId="561D2B73" w:rsidR="00377F5D" w:rsidRPr="00377F5D" w:rsidRDefault="00377F5D" w:rsidP="00377F5D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t>Таблица трассировки</w:t>
      </w:r>
      <w:r>
        <w:rPr>
          <w:lang w:val="en-GB"/>
        </w:rPr>
        <w:t>: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3"/>
        <w:gridCol w:w="852"/>
        <w:gridCol w:w="913"/>
        <w:gridCol w:w="914"/>
        <w:gridCol w:w="934"/>
        <w:gridCol w:w="934"/>
        <w:gridCol w:w="933"/>
        <w:gridCol w:w="870"/>
        <w:gridCol w:w="958"/>
        <w:gridCol w:w="1164"/>
      </w:tblGrid>
      <w:tr w:rsidR="00377F5D" w14:paraId="10202B45" w14:textId="77777777" w:rsidTr="005F5348">
        <w:tblPrEx>
          <w:tblCellMar>
            <w:top w:w="0" w:type="dxa"/>
            <w:bottom w:w="0" w:type="dxa"/>
          </w:tblCellMar>
        </w:tblPrEx>
        <w:tc>
          <w:tcPr>
            <w:tcW w:w="1705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7689236A" w14:textId="77A4E690" w:rsidR="00377F5D" w:rsidRDefault="00377F5D" w:rsidP="0099785A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 w:rsidRPr="00377F5D">
              <w:rPr>
                <w:rFonts w:ascii="Calibri" w:eastAsia="Calibri" w:hAnsi="Calibri" w:cs="Calibri"/>
                <w:b/>
                <w:color w:val="000000"/>
              </w:rPr>
              <w:t>Выполняемая команда</w:t>
            </w:r>
          </w:p>
        </w:tc>
        <w:tc>
          <w:tcPr>
            <w:tcW w:w="5498" w:type="dxa"/>
            <w:gridSpan w:val="6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52A86C9E" w14:textId="66F9F639" w:rsidR="00377F5D" w:rsidRDefault="00377F5D" w:rsidP="0099785A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 w:rsidRPr="00377F5D">
              <w:rPr>
                <w:rFonts w:ascii="Calibri" w:eastAsia="Calibri" w:hAnsi="Calibri" w:cs="Calibri"/>
                <w:b/>
                <w:color w:val="000000"/>
              </w:rPr>
              <w:t>одержимое регистров процессора после выполнения команды</w:t>
            </w:r>
          </w:p>
        </w:tc>
        <w:tc>
          <w:tcPr>
            <w:tcW w:w="2122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3449D940" w14:textId="0DC0C6C2" w:rsidR="00377F5D" w:rsidRDefault="00377F5D" w:rsidP="0099785A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 w:rsidRPr="00377F5D">
              <w:rPr>
                <w:rFonts w:ascii="Calibri" w:eastAsia="Calibri" w:hAnsi="Calibri" w:cs="Calibri"/>
                <w:b/>
                <w:color w:val="000000"/>
              </w:rPr>
              <w:t>Ячейка, содержимое которой изменилось после выполнения программы</w:t>
            </w:r>
          </w:p>
        </w:tc>
      </w:tr>
      <w:tr w:rsidR="00377F5D" w14:paraId="492AFE17" w14:textId="77777777" w:rsidTr="005F5348">
        <w:tblPrEx>
          <w:tblCellMar>
            <w:top w:w="0" w:type="dxa"/>
            <w:bottom w:w="0" w:type="dxa"/>
          </w:tblCellMar>
        </w:tblPrEx>
        <w:tc>
          <w:tcPr>
            <w:tcW w:w="85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1CD4A74A" w14:textId="517C7A64" w:rsidR="00377F5D" w:rsidRPr="00377F5D" w:rsidRDefault="00377F5D" w:rsidP="0099785A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Адрес</w:t>
            </w:r>
          </w:p>
        </w:tc>
        <w:tc>
          <w:tcPr>
            <w:tcW w:w="85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2990A57E" w14:textId="05B84D6B" w:rsidR="00377F5D" w:rsidRDefault="00377F5D" w:rsidP="0099785A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Код</w:t>
            </w:r>
          </w:p>
        </w:tc>
        <w:tc>
          <w:tcPr>
            <w:tcW w:w="91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57E8D8AE" w14:textId="06208B67" w:rsidR="00377F5D" w:rsidRDefault="00377F5D" w:rsidP="0099785A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CK</w:t>
            </w:r>
          </w:p>
        </w:tc>
        <w:tc>
          <w:tcPr>
            <w:tcW w:w="9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ACD807A" w14:textId="77777777" w:rsidR="00377F5D" w:rsidRDefault="00377F5D" w:rsidP="0099785A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РА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58C6860F" w14:textId="77777777" w:rsidR="00377F5D" w:rsidRDefault="00377F5D" w:rsidP="0099785A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РК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5311E110" w14:textId="77777777" w:rsidR="00377F5D" w:rsidRDefault="00377F5D" w:rsidP="0099785A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РД</w:t>
            </w:r>
          </w:p>
        </w:tc>
        <w:tc>
          <w:tcPr>
            <w:tcW w:w="93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6FF40710" w14:textId="77777777" w:rsidR="00377F5D" w:rsidRDefault="00377F5D" w:rsidP="0099785A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А</w:t>
            </w:r>
          </w:p>
        </w:tc>
        <w:tc>
          <w:tcPr>
            <w:tcW w:w="87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7FBFF25C" w14:textId="77777777" w:rsidR="00377F5D" w:rsidRDefault="00377F5D" w:rsidP="0099785A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С</w:t>
            </w:r>
          </w:p>
        </w:tc>
        <w:tc>
          <w:tcPr>
            <w:tcW w:w="95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01C1B5E0" w14:textId="77777777" w:rsidR="00377F5D" w:rsidRDefault="00377F5D" w:rsidP="0099785A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Адрес</w:t>
            </w:r>
          </w:p>
        </w:tc>
        <w:tc>
          <w:tcPr>
            <w:tcW w:w="116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7F6B0EFD" w14:textId="77777777" w:rsidR="00377F5D" w:rsidRDefault="00377F5D" w:rsidP="0099785A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Новый код</w:t>
            </w:r>
          </w:p>
        </w:tc>
      </w:tr>
      <w:tr w:rsidR="00377F5D" w14:paraId="530C9801" w14:textId="77777777" w:rsidTr="005F5348">
        <w:tblPrEx>
          <w:tblCellMar>
            <w:top w:w="0" w:type="dxa"/>
            <w:bottom w:w="0" w:type="dxa"/>
          </w:tblCellMar>
        </w:tblPrEx>
        <w:tc>
          <w:tcPr>
            <w:tcW w:w="85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3897FE17" w14:textId="2D4239ED" w:rsidR="00377F5D" w:rsidRDefault="00377F5D" w:rsidP="0099785A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0013</w:t>
            </w:r>
          </w:p>
        </w:tc>
        <w:tc>
          <w:tcPr>
            <w:tcW w:w="85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2FF8956E" w14:textId="0BB35E91" w:rsidR="00377F5D" w:rsidRPr="00377F5D" w:rsidRDefault="00377F5D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F200</w:t>
            </w:r>
          </w:p>
        </w:tc>
        <w:tc>
          <w:tcPr>
            <w:tcW w:w="91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162A4A1" w14:textId="1E1D8157" w:rsidR="00377F5D" w:rsidRDefault="00377F5D" w:rsidP="0099785A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Calibri" w:eastAsia="Calibri" w:hAnsi="Calibri" w:cs="Calibri"/>
                <w:color w:val="000000"/>
                <w:lang w:val="en-GB"/>
              </w:rPr>
              <w:t>0</w:t>
            </w:r>
            <w:r>
              <w:rPr>
                <w:rFonts w:ascii="Calibri" w:eastAsia="Calibri" w:hAnsi="Calibri" w:cs="Calibri"/>
                <w:color w:val="000000"/>
              </w:rPr>
              <w:t>14</w:t>
            </w:r>
          </w:p>
        </w:tc>
        <w:tc>
          <w:tcPr>
            <w:tcW w:w="9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0527A06" w14:textId="6CF7B25B" w:rsidR="00377F5D" w:rsidRDefault="00377F5D" w:rsidP="0099785A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Calibri" w:eastAsia="Calibri" w:hAnsi="Calibri" w:cs="Calibri"/>
                <w:color w:val="000000"/>
                <w:lang w:val="en-GB"/>
              </w:rPr>
              <w:t>0</w:t>
            </w:r>
            <w:r>
              <w:rPr>
                <w:rFonts w:ascii="Calibri" w:eastAsia="Calibri" w:hAnsi="Calibri" w:cs="Calibri"/>
                <w:color w:val="000000"/>
              </w:rPr>
              <w:t>13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4720013C" w14:textId="77777777" w:rsidR="00377F5D" w:rsidRDefault="00377F5D" w:rsidP="0099785A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F200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31DC3875" w14:textId="77777777" w:rsidR="00377F5D" w:rsidRDefault="00377F5D" w:rsidP="0099785A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F200</w:t>
            </w:r>
          </w:p>
        </w:tc>
        <w:tc>
          <w:tcPr>
            <w:tcW w:w="93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686EBC4A" w14:textId="77777777" w:rsidR="00377F5D" w:rsidRDefault="00377F5D" w:rsidP="0099785A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0000</w:t>
            </w:r>
          </w:p>
        </w:tc>
        <w:tc>
          <w:tcPr>
            <w:tcW w:w="87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7B3A5046" w14:textId="77777777" w:rsidR="00377F5D" w:rsidRDefault="00377F5D" w:rsidP="0099785A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95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07269521" w14:textId="77777777" w:rsidR="00377F5D" w:rsidRDefault="00377F5D" w:rsidP="0099785A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16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6E33C4AA" w14:textId="77777777" w:rsidR="00377F5D" w:rsidRDefault="00377F5D" w:rsidP="0099785A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377F5D" w14:paraId="68B63D85" w14:textId="77777777" w:rsidTr="005F5348">
        <w:tblPrEx>
          <w:tblCellMar>
            <w:top w:w="0" w:type="dxa"/>
            <w:bottom w:w="0" w:type="dxa"/>
          </w:tblCellMar>
        </w:tblPrEx>
        <w:tc>
          <w:tcPr>
            <w:tcW w:w="85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03861571" w14:textId="23ABCD44" w:rsidR="00377F5D" w:rsidRPr="00377F5D" w:rsidRDefault="00377F5D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lastRenderedPageBreak/>
              <w:t>0014</w:t>
            </w:r>
          </w:p>
        </w:tc>
        <w:tc>
          <w:tcPr>
            <w:tcW w:w="85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25D3FF5E" w14:textId="30A0C9BD" w:rsidR="00377F5D" w:rsidRPr="00377F5D" w:rsidRDefault="00377F5D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480F</w:t>
            </w:r>
          </w:p>
        </w:tc>
        <w:tc>
          <w:tcPr>
            <w:tcW w:w="91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25304DEF" w14:textId="2FFF180C" w:rsidR="00377F5D" w:rsidRDefault="00377F5D" w:rsidP="0099785A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Calibri" w:eastAsia="Calibri" w:hAnsi="Calibri" w:cs="Calibri"/>
                <w:color w:val="000000"/>
                <w:lang w:val="en-GB"/>
              </w:rPr>
              <w:t>0</w:t>
            </w:r>
            <w:r>
              <w:rPr>
                <w:rFonts w:ascii="Calibri" w:eastAsia="Calibri" w:hAnsi="Calibri" w:cs="Calibri"/>
                <w:color w:val="000000"/>
              </w:rPr>
              <w:t>15</w:t>
            </w:r>
          </w:p>
        </w:tc>
        <w:tc>
          <w:tcPr>
            <w:tcW w:w="9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492A8F0F" w14:textId="0F4827C9" w:rsidR="00377F5D" w:rsidRPr="00377F5D" w:rsidRDefault="00377F5D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</w:rPr>
              <w:t>00</w:t>
            </w:r>
            <w:r>
              <w:rPr>
                <w:rFonts w:ascii="Calibri" w:eastAsia="Calibri" w:hAnsi="Calibri" w:cs="Calibri"/>
                <w:color w:val="000000"/>
                <w:lang w:val="en-GB"/>
              </w:rPr>
              <w:t>1C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00BF0600" w14:textId="77777777" w:rsidR="00377F5D" w:rsidRDefault="00377F5D" w:rsidP="0099785A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480E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3B55CF6B" w14:textId="1A0A7D09" w:rsidR="00377F5D" w:rsidRPr="00377F5D" w:rsidRDefault="00377F5D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DECA</w:t>
            </w:r>
          </w:p>
        </w:tc>
        <w:tc>
          <w:tcPr>
            <w:tcW w:w="93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66031629" w14:textId="291BF126" w:rsidR="00377F5D" w:rsidRPr="00377F5D" w:rsidRDefault="00377F5D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DECA</w:t>
            </w:r>
          </w:p>
        </w:tc>
        <w:tc>
          <w:tcPr>
            <w:tcW w:w="87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F76037B" w14:textId="77777777" w:rsidR="00377F5D" w:rsidRDefault="00377F5D" w:rsidP="0099785A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95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0D703E55" w14:textId="7A266224" w:rsidR="00377F5D" w:rsidRPr="00377F5D" w:rsidRDefault="00377F5D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</w:rPr>
              <w:t>00</w:t>
            </w:r>
            <w:r w:rsidR="005F5348">
              <w:rPr>
                <w:rFonts w:ascii="Calibri" w:eastAsia="Calibri" w:hAnsi="Calibri" w:cs="Calibri"/>
                <w:color w:val="000000"/>
                <w:lang w:val="en-GB"/>
              </w:rPr>
              <w:t>0</w:t>
            </w:r>
            <w:r>
              <w:rPr>
                <w:rFonts w:ascii="Calibri" w:eastAsia="Calibri" w:hAnsi="Calibri" w:cs="Calibri"/>
                <w:color w:val="000000"/>
                <w:lang w:val="en-GB"/>
              </w:rPr>
              <w:t>F</w:t>
            </w:r>
          </w:p>
        </w:tc>
        <w:tc>
          <w:tcPr>
            <w:tcW w:w="116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261402A5" w14:textId="77777777" w:rsidR="00377F5D" w:rsidRDefault="00377F5D" w:rsidP="0099785A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001D</w:t>
            </w:r>
          </w:p>
        </w:tc>
      </w:tr>
      <w:tr w:rsidR="00377F5D" w14:paraId="5D9B9C1D" w14:textId="77777777" w:rsidTr="005F5348">
        <w:tblPrEx>
          <w:tblCellMar>
            <w:top w:w="0" w:type="dxa"/>
            <w:bottom w:w="0" w:type="dxa"/>
          </w:tblCellMar>
        </w:tblPrEx>
        <w:tc>
          <w:tcPr>
            <w:tcW w:w="85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49A6CD78" w14:textId="0044FF58" w:rsidR="00377F5D" w:rsidRPr="00377F5D" w:rsidRDefault="00377F5D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0015</w:t>
            </w:r>
          </w:p>
        </w:tc>
        <w:tc>
          <w:tcPr>
            <w:tcW w:w="85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6A5CCEE4" w14:textId="493522F6" w:rsidR="00377F5D" w:rsidRPr="00377F5D" w:rsidRDefault="00377F5D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A018</w:t>
            </w:r>
          </w:p>
        </w:tc>
        <w:tc>
          <w:tcPr>
            <w:tcW w:w="91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3262FF65" w14:textId="684A44A5" w:rsidR="00377F5D" w:rsidRDefault="00377F5D" w:rsidP="0099785A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Calibri" w:eastAsia="Calibri" w:hAnsi="Calibri" w:cs="Calibri"/>
                <w:color w:val="000000"/>
                <w:lang w:val="en-GB"/>
              </w:rPr>
              <w:t>0</w:t>
            </w:r>
            <w:r>
              <w:rPr>
                <w:rFonts w:ascii="Calibri" w:eastAsia="Calibri" w:hAnsi="Calibri" w:cs="Calibri"/>
                <w:color w:val="000000"/>
              </w:rPr>
              <w:t>18</w:t>
            </w:r>
          </w:p>
        </w:tc>
        <w:tc>
          <w:tcPr>
            <w:tcW w:w="9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AEC84A2" w14:textId="0438684E" w:rsidR="00377F5D" w:rsidRDefault="00377F5D" w:rsidP="0099785A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Calibri" w:eastAsia="Calibri" w:hAnsi="Calibri" w:cs="Calibri"/>
                <w:color w:val="000000"/>
                <w:lang w:val="en-GB"/>
              </w:rPr>
              <w:t>0</w:t>
            </w:r>
            <w:r>
              <w:rPr>
                <w:rFonts w:ascii="Calibri" w:eastAsia="Calibri" w:hAnsi="Calibri" w:cs="Calibri"/>
                <w:color w:val="000000"/>
              </w:rPr>
              <w:t>15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7EA90481" w14:textId="1C9B1575" w:rsidR="00377F5D" w:rsidRDefault="00377F5D" w:rsidP="0099785A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018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351EB7E8" w14:textId="10D59621" w:rsidR="00377F5D" w:rsidRDefault="00377F5D" w:rsidP="0099785A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A</w:t>
            </w:r>
            <w:r>
              <w:rPr>
                <w:rFonts w:ascii="Calibri" w:eastAsia="Calibri" w:hAnsi="Calibri" w:cs="Calibri"/>
                <w:color w:val="000000"/>
              </w:rPr>
              <w:t>018</w:t>
            </w:r>
          </w:p>
        </w:tc>
        <w:tc>
          <w:tcPr>
            <w:tcW w:w="93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76822076" w14:textId="426F5EFB" w:rsidR="00377F5D" w:rsidRPr="00377F5D" w:rsidRDefault="00377F5D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DECA</w:t>
            </w:r>
          </w:p>
        </w:tc>
        <w:tc>
          <w:tcPr>
            <w:tcW w:w="87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79243F42" w14:textId="77777777" w:rsidR="00377F5D" w:rsidRDefault="00377F5D" w:rsidP="0099785A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95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7E9BB27F" w14:textId="77777777" w:rsidR="00377F5D" w:rsidRDefault="00377F5D" w:rsidP="0099785A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16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361BA527" w14:textId="77777777" w:rsidR="00377F5D" w:rsidRDefault="00377F5D" w:rsidP="0099785A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377F5D" w14:paraId="1D7EA0EB" w14:textId="77777777" w:rsidTr="005F5348">
        <w:tblPrEx>
          <w:tblCellMar>
            <w:top w:w="0" w:type="dxa"/>
            <w:bottom w:w="0" w:type="dxa"/>
          </w:tblCellMar>
        </w:tblPrEx>
        <w:tc>
          <w:tcPr>
            <w:tcW w:w="85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782FE81C" w14:textId="21B55AE4" w:rsidR="00377F5D" w:rsidRPr="00377F5D" w:rsidRDefault="00377F5D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0018</w:t>
            </w:r>
          </w:p>
        </w:tc>
        <w:tc>
          <w:tcPr>
            <w:tcW w:w="85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32EE33F2" w14:textId="2A7A1CD0" w:rsidR="00377F5D" w:rsidRPr="00377F5D" w:rsidRDefault="00377F5D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0012</w:t>
            </w:r>
          </w:p>
        </w:tc>
        <w:tc>
          <w:tcPr>
            <w:tcW w:w="91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35C0E14C" w14:textId="06031AB6" w:rsidR="00377F5D" w:rsidRDefault="00377F5D" w:rsidP="0099785A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Calibri" w:eastAsia="Calibri" w:hAnsi="Calibri" w:cs="Calibri"/>
                <w:color w:val="000000"/>
                <w:lang w:val="en-GB"/>
              </w:rPr>
              <w:t>0</w:t>
            </w:r>
            <w:r>
              <w:rPr>
                <w:rFonts w:ascii="Calibri" w:eastAsia="Calibri" w:hAnsi="Calibri" w:cs="Calibri"/>
                <w:color w:val="000000"/>
              </w:rPr>
              <w:t>19</w:t>
            </w:r>
          </w:p>
        </w:tc>
        <w:tc>
          <w:tcPr>
            <w:tcW w:w="9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438FF581" w14:textId="40247170" w:rsidR="00377F5D" w:rsidRDefault="00377F5D" w:rsidP="0099785A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Calibri" w:eastAsia="Calibri" w:hAnsi="Calibri" w:cs="Calibri"/>
                <w:color w:val="000000"/>
                <w:lang w:val="en-GB"/>
              </w:rPr>
              <w:t>0</w:t>
            </w:r>
            <w:r>
              <w:rPr>
                <w:rFonts w:ascii="Calibri" w:eastAsia="Calibri" w:hAnsi="Calibri" w:cs="Calibri"/>
                <w:color w:val="000000"/>
              </w:rPr>
              <w:t>12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04CA27FD" w14:textId="77777777" w:rsidR="00377F5D" w:rsidRDefault="00377F5D" w:rsidP="0099785A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0012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5A6CCB62" w14:textId="77777777" w:rsidR="00377F5D" w:rsidRDefault="00377F5D" w:rsidP="0099785A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FFFD</w:t>
            </w:r>
          </w:p>
        </w:tc>
        <w:tc>
          <w:tcPr>
            <w:tcW w:w="93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AC34A77" w14:textId="468F936D" w:rsidR="00377F5D" w:rsidRPr="00377F5D" w:rsidRDefault="00377F5D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DECA</w:t>
            </w:r>
          </w:p>
        </w:tc>
        <w:tc>
          <w:tcPr>
            <w:tcW w:w="87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510C853B" w14:textId="77777777" w:rsidR="00377F5D" w:rsidRDefault="00377F5D" w:rsidP="0099785A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95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686005A4" w14:textId="651BE4D3" w:rsidR="00377F5D" w:rsidRDefault="00377F5D" w:rsidP="0099785A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  <w:r w:rsidR="005F5348">
              <w:rPr>
                <w:rFonts w:ascii="Calibri" w:eastAsia="Calibri" w:hAnsi="Calibri" w:cs="Calibri"/>
                <w:color w:val="000000"/>
                <w:lang w:val="en-GB"/>
              </w:rPr>
              <w:t>0</w:t>
            </w:r>
            <w:r>
              <w:rPr>
                <w:rFonts w:ascii="Calibri" w:eastAsia="Calibri" w:hAnsi="Calibri" w:cs="Calibri"/>
                <w:color w:val="000000"/>
              </w:rPr>
              <w:t>12</w:t>
            </w:r>
          </w:p>
        </w:tc>
        <w:tc>
          <w:tcPr>
            <w:tcW w:w="116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46C56348" w14:textId="77777777" w:rsidR="00377F5D" w:rsidRDefault="00377F5D" w:rsidP="0099785A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FFFD</w:t>
            </w:r>
          </w:p>
        </w:tc>
      </w:tr>
      <w:tr w:rsidR="00377F5D" w14:paraId="044CD4F4" w14:textId="77777777" w:rsidTr="005F5348">
        <w:tblPrEx>
          <w:tblCellMar>
            <w:top w:w="0" w:type="dxa"/>
            <w:bottom w:w="0" w:type="dxa"/>
          </w:tblCellMar>
        </w:tblPrEx>
        <w:tc>
          <w:tcPr>
            <w:tcW w:w="85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50C590F8" w14:textId="6FBCDCC9" w:rsidR="00377F5D" w:rsidRPr="00377F5D" w:rsidRDefault="00377F5D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0019</w:t>
            </w:r>
          </w:p>
        </w:tc>
        <w:tc>
          <w:tcPr>
            <w:tcW w:w="85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27A103F7" w14:textId="0192C521" w:rsidR="00377F5D" w:rsidRPr="00377F5D" w:rsidRDefault="00377F5D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C013</w:t>
            </w:r>
          </w:p>
        </w:tc>
        <w:tc>
          <w:tcPr>
            <w:tcW w:w="91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DF01018" w14:textId="0D179624" w:rsidR="00377F5D" w:rsidRDefault="00377F5D" w:rsidP="0099785A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Calibri" w:eastAsia="Calibri" w:hAnsi="Calibri" w:cs="Calibri"/>
                <w:color w:val="000000"/>
                <w:lang w:val="en-GB"/>
              </w:rPr>
              <w:t>0</w:t>
            </w:r>
            <w:r>
              <w:rPr>
                <w:rFonts w:ascii="Calibri" w:eastAsia="Calibri" w:hAnsi="Calibri" w:cs="Calibri"/>
                <w:color w:val="000000"/>
              </w:rPr>
              <w:t>13</w:t>
            </w:r>
          </w:p>
        </w:tc>
        <w:tc>
          <w:tcPr>
            <w:tcW w:w="9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DA62F74" w14:textId="5CE798E0" w:rsidR="00377F5D" w:rsidRDefault="00377F5D" w:rsidP="0099785A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Calibri" w:eastAsia="Calibri" w:hAnsi="Calibri" w:cs="Calibri"/>
                <w:color w:val="000000"/>
                <w:lang w:val="en-GB"/>
              </w:rPr>
              <w:t>0</w:t>
            </w:r>
            <w:r>
              <w:rPr>
                <w:rFonts w:ascii="Calibri" w:eastAsia="Calibri" w:hAnsi="Calibri" w:cs="Calibri"/>
                <w:color w:val="000000"/>
              </w:rPr>
              <w:t>19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0B773A9A" w14:textId="77777777" w:rsidR="00377F5D" w:rsidRDefault="00377F5D" w:rsidP="0099785A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C013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780FE807" w14:textId="77777777" w:rsidR="00377F5D" w:rsidRDefault="00377F5D" w:rsidP="0099785A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C013</w:t>
            </w:r>
          </w:p>
        </w:tc>
        <w:tc>
          <w:tcPr>
            <w:tcW w:w="93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5455CB1" w14:textId="1938B891" w:rsidR="00377F5D" w:rsidRPr="00377F5D" w:rsidRDefault="00377F5D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DECA</w:t>
            </w:r>
          </w:p>
        </w:tc>
        <w:tc>
          <w:tcPr>
            <w:tcW w:w="87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2101A76D" w14:textId="77777777" w:rsidR="00377F5D" w:rsidRDefault="00377F5D" w:rsidP="0099785A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95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5780D21E" w14:textId="77777777" w:rsidR="00377F5D" w:rsidRDefault="00377F5D" w:rsidP="0099785A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16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0409BAB8" w14:textId="77777777" w:rsidR="00377F5D" w:rsidRDefault="00377F5D" w:rsidP="0099785A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377F5D" w14:paraId="6577B352" w14:textId="77777777" w:rsidTr="005F5348">
        <w:tblPrEx>
          <w:tblCellMar>
            <w:top w:w="0" w:type="dxa"/>
            <w:bottom w:w="0" w:type="dxa"/>
          </w:tblCellMar>
        </w:tblPrEx>
        <w:tc>
          <w:tcPr>
            <w:tcW w:w="85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1DDFF926" w14:textId="0EC79921" w:rsidR="00377F5D" w:rsidRPr="000F478F" w:rsidRDefault="000F478F" w:rsidP="000F478F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0013</w:t>
            </w:r>
          </w:p>
        </w:tc>
        <w:tc>
          <w:tcPr>
            <w:tcW w:w="85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1AC7ACB3" w14:textId="0D23AC03" w:rsidR="00377F5D" w:rsidRPr="000F478F" w:rsidRDefault="000F478F" w:rsidP="000F478F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F200</w:t>
            </w:r>
          </w:p>
        </w:tc>
        <w:tc>
          <w:tcPr>
            <w:tcW w:w="91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2923949" w14:textId="5E5940B0" w:rsidR="00377F5D" w:rsidRPr="000F478F" w:rsidRDefault="000F478F" w:rsidP="000F478F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0014</w:t>
            </w:r>
          </w:p>
        </w:tc>
        <w:tc>
          <w:tcPr>
            <w:tcW w:w="9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0EAC522E" w14:textId="138D0601" w:rsidR="00377F5D" w:rsidRPr="000F478F" w:rsidRDefault="000F478F" w:rsidP="000F478F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0013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03D96C15" w14:textId="343B1ED2" w:rsidR="00377F5D" w:rsidRPr="000F478F" w:rsidRDefault="000F478F" w:rsidP="000F478F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F200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47140C0A" w14:textId="4C04F3A7" w:rsidR="00377F5D" w:rsidRPr="000F478F" w:rsidRDefault="000F478F" w:rsidP="000F478F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F200</w:t>
            </w:r>
          </w:p>
        </w:tc>
        <w:tc>
          <w:tcPr>
            <w:tcW w:w="93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671EAE20" w14:textId="110C19CD" w:rsidR="00377F5D" w:rsidRPr="000F478F" w:rsidRDefault="000F478F" w:rsidP="000F478F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0000</w:t>
            </w:r>
          </w:p>
        </w:tc>
        <w:tc>
          <w:tcPr>
            <w:tcW w:w="87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F0B014E" w14:textId="184684EC" w:rsidR="00377F5D" w:rsidRPr="000F478F" w:rsidRDefault="000F478F" w:rsidP="0099785A">
            <w:pPr>
              <w:jc w:val="right"/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95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043DD499" w14:textId="77777777" w:rsidR="00377F5D" w:rsidRDefault="00377F5D" w:rsidP="0099785A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16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53119B17" w14:textId="77777777" w:rsidR="00377F5D" w:rsidRDefault="00377F5D" w:rsidP="0099785A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377F5D" w14:paraId="0AC7FD2D" w14:textId="77777777" w:rsidTr="005F5348">
        <w:tblPrEx>
          <w:tblCellMar>
            <w:top w:w="0" w:type="dxa"/>
            <w:bottom w:w="0" w:type="dxa"/>
          </w:tblCellMar>
        </w:tblPrEx>
        <w:tc>
          <w:tcPr>
            <w:tcW w:w="85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425FAEBC" w14:textId="790C15A8" w:rsidR="00377F5D" w:rsidRPr="00377F5D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0014</w:t>
            </w:r>
          </w:p>
        </w:tc>
        <w:tc>
          <w:tcPr>
            <w:tcW w:w="85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1C91CFFC" w14:textId="5BF87AC8" w:rsidR="00377F5D" w:rsidRPr="00377F5D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480F</w:t>
            </w:r>
          </w:p>
        </w:tc>
        <w:tc>
          <w:tcPr>
            <w:tcW w:w="91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3C273532" w14:textId="0F5D3167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0015</w:t>
            </w:r>
          </w:p>
        </w:tc>
        <w:tc>
          <w:tcPr>
            <w:tcW w:w="9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473081ED" w14:textId="312C695D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001D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2AF534DE" w14:textId="0DE6C449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480F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BFA0556" w14:textId="44150CE9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30AE</w:t>
            </w:r>
          </w:p>
        </w:tc>
        <w:tc>
          <w:tcPr>
            <w:tcW w:w="93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61AB822A" w14:textId="692C14F3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30AE</w:t>
            </w:r>
          </w:p>
        </w:tc>
        <w:tc>
          <w:tcPr>
            <w:tcW w:w="87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0BAD81DE" w14:textId="63B848F1" w:rsidR="00377F5D" w:rsidRPr="000F478F" w:rsidRDefault="000F478F" w:rsidP="0099785A">
            <w:pPr>
              <w:jc w:val="right"/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95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A5BD7C0" w14:textId="6391A2B5" w:rsidR="00377F5D" w:rsidRPr="000F478F" w:rsidRDefault="005F5348" w:rsidP="005F5348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</w:t>
            </w:r>
            <w:r w:rsidR="000F478F">
              <w:rPr>
                <w:rFonts w:ascii="Calibri" w:eastAsia="Calibri" w:hAnsi="Calibri" w:cs="Calibri"/>
                <w:color w:val="000000"/>
                <w:lang w:val="en-GB"/>
              </w:rPr>
              <w:t>00F</w:t>
            </w:r>
          </w:p>
        </w:tc>
        <w:tc>
          <w:tcPr>
            <w:tcW w:w="116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507099C5" w14:textId="4CC5CD94" w:rsidR="00377F5D" w:rsidRPr="000F478F" w:rsidRDefault="000F478F" w:rsidP="005F5348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001E</w:t>
            </w:r>
          </w:p>
        </w:tc>
      </w:tr>
      <w:tr w:rsidR="00377F5D" w14:paraId="04CADF16" w14:textId="77777777" w:rsidTr="005F5348">
        <w:tblPrEx>
          <w:tblCellMar>
            <w:top w:w="0" w:type="dxa"/>
            <w:bottom w:w="0" w:type="dxa"/>
          </w:tblCellMar>
        </w:tblPrEx>
        <w:tc>
          <w:tcPr>
            <w:tcW w:w="85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20F48D97" w14:textId="07B66D83" w:rsidR="00377F5D" w:rsidRPr="00377F5D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0015</w:t>
            </w:r>
          </w:p>
        </w:tc>
        <w:tc>
          <w:tcPr>
            <w:tcW w:w="85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00BA2A14" w14:textId="06663BD1" w:rsidR="00377F5D" w:rsidRPr="00377F5D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A018</w:t>
            </w:r>
          </w:p>
        </w:tc>
        <w:tc>
          <w:tcPr>
            <w:tcW w:w="91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35485C53" w14:textId="1B1A1EE3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0016</w:t>
            </w:r>
          </w:p>
        </w:tc>
        <w:tc>
          <w:tcPr>
            <w:tcW w:w="9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340A9FBD" w14:textId="476212DB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0015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69EE95C" w14:textId="057C9D7E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A018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696B1DC6" w14:textId="13860029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A018</w:t>
            </w:r>
          </w:p>
        </w:tc>
        <w:tc>
          <w:tcPr>
            <w:tcW w:w="93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4D622D57" w14:textId="121E09E3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30AE</w:t>
            </w:r>
          </w:p>
        </w:tc>
        <w:tc>
          <w:tcPr>
            <w:tcW w:w="87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4A723879" w14:textId="77777777" w:rsidR="00377F5D" w:rsidRDefault="00377F5D" w:rsidP="0099785A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95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AED59F1" w14:textId="4D5CC9DF" w:rsidR="00377F5D" w:rsidRDefault="00377F5D" w:rsidP="0099785A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16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EA0402E" w14:textId="6232C06F" w:rsidR="00377F5D" w:rsidRDefault="00377F5D" w:rsidP="0099785A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377F5D" w14:paraId="71A8A001" w14:textId="77777777" w:rsidTr="005F5348">
        <w:tblPrEx>
          <w:tblCellMar>
            <w:top w:w="0" w:type="dxa"/>
            <w:bottom w:w="0" w:type="dxa"/>
          </w:tblCellMar>
        </w:tblPrEx>
        <w:tc>
          <w:tcPr>
            <w:tcW w:w="85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561AF52F" w14:textId="740F1EFD" w:rsidR="00377F5D" w:rsidRPr="00377F5D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0016</w:t>
            </w:r>
          </w:p>
        </w:tc>
        <w:tc>
          <w:tcPr>
            <w:tcW w:w="85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1CC97675" w14:textId="03EE2DC4" w:rsidR="00377F5D" w:rsidRPr="00377F5D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4011</w:t>
            </w:r>
          </w:p>
        </w:tc>
        <w:tc>
          <w:tcPr>
            <w:tcW w:w="91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75DCEF35" w14:textId="0B70E7FE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0017</w:t>
            </w:r>
          </w:p>
        </w:tc>
        <w:tc>
          <w:tcPr>
            <w:tcW w:w="9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37D1C881" w14:textId="73D9BC0F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0011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0605C745" w14:textId="688DEB6F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4011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26BA63B5" w14:textId="5D86EF12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0000</w:t>
            </w:r>
          </w:p>
        </w:tc>
        <w:tc>
          <w:tcPr>
            <w:tcW w:w="93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578FCEB9" w14:textId="35E26F18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30AE</w:t>
            </w:r>
          </w:p>
        </w:tc>
        <w:tc>
          <w:tcPr>
            <w:tcW w:w="87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42FA8359" w14:textId="4ACCC675" w:rsidR="00377F5D" w:rsidRPr="000F478F" w:rsidRDefault="000F478F" w:rsidP="005F5348">
            <w:pPr>
              <w:jc w:val="right"/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95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F8DB5A4" w14:textId="77777777" w:rsidR="00377F5D" w:rsidRDefault="00377F5D" w:rsidP="0099785A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16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A7E12EC" w14:textId="77777777" w:rsidR="00377F5D" w:rsidRDefault="00377F5D" w:rsidP="0099785A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377F5D" w14:paraId="1DDA4F88" w14:textId="77777777" w:rsidTr="005F5348">
        <w:tblPrEx>
          <w:tblCellMar>
            <w:top w:w="0" w:type="dxa"/>
            <w:bottom w:w="0" w:type="dxa"/>
          </w:tblCellMar>
        </w:tblPrEx>
        <w:tc>
          <w:tcPr>
            <w:tcW w:w="85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3685E30E" w14:textId="45E839DF" w:rsidR="00377F5D" w:rsidRPr="00377F5D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0017</w:t>
            </w:r>
          </w:p>
        </w:tc>
        <w:tc>
          <w:tcPr>
            <w:tcW w:w="85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5672CC4A" w14:textId="66E1C122" w:rsidR="00377F5D" w:rsidRPr="00377F5D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3011</w:t>
            </w:r>
          </w:p>
        </w:tc>
        <w:tc>
          <w:tcPr>
            <w:tcW w:w="91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6D0F3002" w14:textId="3D3E7E99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0018</w:t>
            </w:r>
          </w:p>
        </w:tc>
        <w:tc>
          <w:tcPr>
            <w:tcW w:w="9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7AB1C145" w14:textId="628943C8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0011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05080B6" w14:textId="05974209" w:rsidR="00377F5D" w:rsidRPr="000F478F" w:rsidRDefault="000F478F" w:rsidP="005F5348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3011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7B667757" w14:textId="7B6174F5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30AE</w:t>
            </w:r>
          </w:p>
        </w:tc>
        <w:tc>
          <w:tcPr>
            <w:tcW w:w="93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24FD51C6" w14:textId="202A75F9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30AE</w:t>
            </w:r>
          </w:p>
        </w:tc>
        <w:tc>
          <w:tcPr>
            <w:tcW w:w="87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2536D480" w14:textId="77777777" w:rsidR="00377F5D" w:rsidRDefault="00377F5D" w:rsidP="0099785A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95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4382F57C" w14:textId="5DCBEF54" w:rsidR="00377F5D" w:rsidRPr="000F478F" w:rsidRDefault="005F5348" w:rsidP="005F5348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</w:t>
            </w:r>
            <w:r w:rsidR="000F478F">
              <w:rPr>
                <w:rFonts w:ascii="Calibri" w:eastAsia="Calibri" w:hAnsi="Calibri" w:cs="Calibri"/>
                <w:color w:val="000000"/>
                <w:lang w:val="en-GB"/>
              </w:rPr>
              <w:t>011</w:t>
            </w:r>
          </w:p>
        </w:tc>
        <w:tc>
          <w:tcPr>
            <w:tcW w:w="116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2107EBA" w14:textId="686A69B0" w:rsidR="00377F5D" w:rsidRPr="000F478F" w:rsidRDefault="000F478F" w:rsidP="005F5348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30AE</w:t>
            </w:r>
          </w:p>
        </w:tc>
      </w:tr>
      <w:tr w:rsidR="00377F5D" w14:paraId="2F33FE40" w14:textId="77777777" w:rsidTr="005F5348">
        <w:tblPrEx>
          <w:tblCellMar>
            <w:top w:w="0" w:type="dxa"/>
            <w:bottom w:w="0" w:type="dxa"/>
          </w:tblCellMar>
        </w:tblPrEx>
        <w:tc>
          <w:tcPr>
            <w:tcW w:w="85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29F0556A" w14:textId="0F18579C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0018</w:t>
            </w:r>
          </w:p>
        </w:tc>
        <w:tc>
          <w:tcPr>
            <w:tcW w:w="85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57720D45" w14:textId="3EC44CC8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0012</w:t>
            </w:r>
          </w:p>
        </w:tc>
        <w:tc>
          <w:tcPr>
            <w:tcW w:w="91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5B29E374" w14:textId="3CCEC899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0019</w:t>
            </w:r>
          </w:p>
        </w:tc>
        <w:tc>
          <w:tcPr>
            <w:tcW w:w="9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7107CB2E" w14:textId="17C53949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0012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530A8F15" w14:textId="67D2D4AE" w:rsidR="00377F5D" w:rsidRPr="000F478F" w:rsidRDefault="000F478F" w:rsidP="005F5348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0012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571FFDB5" w14:textId="1F477B70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FFFE</w:t>
            </w:r>
          </w:p>
        </w:tc>
        <w:tc>
          <w:tcPr>
            <w:tcW w:w="93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0154E3DF" w14:textId="7E87C386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30AE</w:t>
            </w:r>
          </w:p>
        </w:tc>
        <w:tc>
          <w:tcPr>
            <w:tcW w:w="87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30B690B1" w14:textId="77777777" w:rsidR="00377F5D" w:rsidRDefault="00377F5D" w:rsidP="0099785A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95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66D9B65C" w14:textId="7AF32B2A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</w:t>
            </w:r>
            <w:r w:rsidR="005F5348">
              <w:rPr>
                <w:rFonts w:ascii="Calibri" w:eastAsia="Calibri" w:hAnsi="Calibri" w:cs="Calibri"/>
                <w:color w:val="000000"/>
                <w:lang w:val="en-GB"/>
              </w:rPr>
              <w:t>0</w:t>
            </w:r>
            <w:r>
              <w:rPr>
                <w:rFonts w:ascii="Calibri" w:eastAsia="Calibri" w:hAnsi="Calibri" w:cs="Calibri"/>
                <w:color w:val="000000"/>
                <w:lang w:val="en-GB"/>
              </w:rPr>
              <w:t>12</w:t>
            </w:r>
          </w:p>
        </w:tc>
        <w:tc>
          <w:tcPr>
            <w:tcW w:w="116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4935C784" w14:textId="1DC38659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FFFE</w:t>
            </w:r>
          </w:p>
        </w:tc>
      </w:tr>
      <w:tr w:rsidR="00377F5D" w14:paraId="1E9BC4E5" w14:textId="77777777" w:rsidTr="005F5348">
        <w:tblPrEx>
          <w:tblCellMar>
            <w:top w:w="0" w:type="dxa"/>
            <w:bottom w:w="0" w:type="dxa"/>
          </w:tblCellMar>
        </w:tblPrEx>
        <w:tc>
          <w:tcPr>
            <w:tcW w:w="85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7AD2EB75" w14:textId="4625BF1B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0019</w:t>
            </w:r>
          </w:p>
        </w:tc>
        <w:tc>
          <w:tcPr>
            <w:tcW w:w="85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77030B5C" w14:textId="1CFB1947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C013</w:t>
            </w:r>
          </w:p>
        </w:tc>
        <w:tc>
          <w:tcPr>
            <w:tcW w:w="91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78ADBB48" w14:textId="14D2781A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0013</w:t>
            </w:r>
          </w:p>
        </w:tc>
        <w:tc>
          <w:tcPr>
            <w:tcW w:w="9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3BF6B7C9" w14:textId="7EF31526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0019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02F572D0" w14:textId="5B404350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C013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D425268" w14:textId="5BA49960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C013</w:t>
            </w:r>
          </w:p>
        </w:tc>
        <w:tc>
          <w:tcPr>
            <w:tcW w:w="93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4602625" w14:textId="007B4EBC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30AE</w:t>
            </w:r>
          </w:p>
        </w:tc>
        <w:tc>
          <w:tcPr>
            <w:tcW w:w="87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47A41310" w14:textId="77777777" w:rsidR="00377F5D" w:rsidRDefault="00377F5D" w:rsidP="0099785A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95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7C7C1A6F" w14:textId="05D17EF1" w:rsidR="00377F5D" w:rsidRDefault="00377F5D" w:rsidP="0099785A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16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400F1B6C" w14:textId="7D982FAC" w:rsidR="00377F5D" w:rsidRDefault="00377F5D" w:rsidP="0099785A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377F5D" w14:paraId="4D0D0E23" w14:textId="77777777" w:rsidTr="005F5348">
        <w:tblPrEx>
          <w:tblCellMar>
            <w:top w:w="0" w:type="dxa"/>
            <w:bottom w:w="0" w:type="dxa"/>
          </w:tblCellMar>
        </w:tblPrEx>
        <w:tc>
          <w:tcPr>
            <w:tcW w:w="85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76E83AC3" w14:textId="031D899F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0013</w:t>
            </w:r>
          </w:p>
        </w:tc>
        <w:tc>
          <w:tcPr>
            <w:tcW w:w="85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501957D3" w14:textId="681A73C2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F200</w:t>
            </w:r>
          </w:p>
        </w:tc>
        <w:tc>
          <w:tcPr>
            <w:tcW w:w="91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58DD43AE" w14:textId="46C514E5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0014</w:t>
            </w:r>
          </w:p>
        </w:tc>
        <w:tc>
          <w:tcPr>
            <w:tcW w:w="9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3B7A56C8" w14:textId="095F04D8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0013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5F601810" w14:textId="0D017572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F200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0487FCC0" w14:textId="1EE9BF69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F200</w:t>
            </w:r>
          </w:p>
        </w:tc>
        <w:tc>
          <w:tcPr>
            <w:tcW w:w="93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6FF80A8B" w14:textId="0D94BAA0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0000</w:t>
            </w:r>
          </w:p>
        </w:tc>
        <w:tc>
          <w:tcPr>
            <w:tcW w:w="87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9B96A90" w14:textId="77777777" w:rsidR="00377F5D" w:rsidRDefault="00377F5D" w:rsidP="0099785A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95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7939D7B9" w14:textId="77777777" w:rsidR="00377F5D" w:rsidRDefault="00377F5D" w:rsidP="0099785A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16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3B15C400" w14:textId="77777777" w:rsidR="00377F5D" w:rsidRDefault="00377F5D" w:rsidP="0099785A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377F5D" w14:paraId="75A1F08E" w14:textId="77777777" w:rsidTr="005F5348">
        <w:tblPrEx>
          <w:tblCellMar>
            <w:top w:w="0" w:type="dxa"/>
            <w:bottom w:w="0" w:type="dxa"/>
          </w:tblCellMar>
        </w:tblPrEx>
        <w:tc>
          <w:tcPr>
            <w:tcW w:w="85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4F064494" w14:textId="413F652F" w:rsidR="00377F5D" w:rsidRPr="000F478F" w:rsidRDefault="000F478F" w:rsidP="005F5348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0014</w:t>
            </w:r>
          </w:p>
        </w:tc>
        <w:tc>
          <w:tcPr>
            <w:tcW w:w="85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16687840" w14:textId="6E51C894" w:rsidR="00377F5D" w:rsidRPr="000F478F" w:rsidRDefault="000F478F" w:rsidP="005F5348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480F</w:t>
            </w:r>
          </w:p>
        </w:tc>
        <w:tc>
          <w:tcPr>
            <w:tcW w:w="91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08E44244" w14:textId="7F3A6FA5" w:rsidR="00377F5D" w:rsidRPr="000F478F" w:rsidRDefault="000F478F" w:rsidP="005F5348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0015</w:t>
            </w:r>
          </w:p>
        </w:tc>
        <w:tc>
          <w:tcPr>
            <w:tcW w:w="9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37CECD3F" w14:textId="6D82004E" w:rsidR="00377F5D" w:rsidRPr="000F478F" w:rsidRDefault="000F478F" w:rsidP="005F5348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001E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3A4B99D" w14:textId="23BFC629" w:rsidR="00377F5D" w:rsidRPr="000F478F" w:rsidRDefault="000F478F" w:rsidP="005F5348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480F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317179B4" w14:textId="2BAB3DA7" w:rsidR="00377F5D" w:rsidRPr="000F478F" w:rsidRDefault="000F478F" w:rsidP="005F5348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7F01</w:t>
            </w:r>
          </w:p>
        </w:tc>
        <w:tc>
          <w:tcPr>
            <w:tcW w:w="93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6956B4AC" w14:textId="10FFA122" w:rsidR="00377F5D" w:rsidRPr="000F478F" w:rsidRDefault="000F478F" w:rsidP="005F5348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7F01</w:t>
            </w:r>
          </w:p>
        </w:tc>
        <w:tc>
          <w:tcPr>
            <w:tcW w:w="87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3E5E12DC" w14:textId="39D54E26" w:rsidR="00377F5D" w:rsidRPr="000F478F" w:rsidRDefault="000F478F" w:rsidP="0099785A">
            <w:pPr>
              <w:jc w:val="right"/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95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3A065CBC" w14:textId="38F71BD2" w:rsidR="00377F5D" w:rsidRPr="000F478F" w:rsidRDefault="005F5348" w:rsidP="005F5348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</w:t>
            </w:r>
            <w:r w:rsidR="000F478F">
              <w:rPr>
                <w:rFonts w:ascii="Calibri" w:eastAsia="Calibri" w:hAnsi="Calibri" w:cs="Calibri"/>
                <w:color w:val="000000"/>
                <w:lang w:val="en-GB"/>
              </w:rPr>
              <w:t>00F</w:t>
            </w:r>
          </w:p>
        </w:tc>
        <w:tc>
          <w:tcPr>
            <w:tcW w:w="116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212077D5" w14:textId="19418857" w:rsidR="00377F5D" w:rsidRPr="000F478F" w:rsidRDefault="000F478F" w:rsidP="005F5348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001F</w:t>
            </w:r>
          </w:p>
        </w:tc>
      </w:tr>
      <w:tr w:rsidR="00377F5D" w14:paraId="7AD1E5E0" w14:textId="77777777" w:rsidTr="005F5348">
        <w:tblPrEx>
          <w:tblCellMar>
            <w:top w:w="0" w:type="dxa"/>
            <w:bottom w:w="0" w:type="dxa"/>
          </w:tblCellMar>
        </w:tblPrEx>
        <w:tc>
          <w:tcPr>
            <w:tcW w:w="85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12BC12D6" w14:textId="38043A72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0015</w:t>
            </w:r>
          </w:p>
        </w:tc>
        <w:tc>
          <w:tcPr>
            <w:tcW w:w="85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02CD4062" w14:textId="58EA1C81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A018</w:t>
            </w:r>
          </w:p>
        </w:tc>
        <w:tc>
          <w:tcPr>
            <w:tcW w:w="91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6096710B" w14:textId="618E11AC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0016</w:t>
            </w:r>
          </w:p>
        </w:tc>
        <w:tc>
          <w:tcPr>
            <w:tcW w:w="9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067B9DC6" w14:textId="7A143588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0015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4F606230" w14:textId="7689F828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A018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3FA39A30" w14:textId="0B5475BA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A018</w:t>
            </w:r>
          </w:p>
        </w:tc>
        <w:tc>
          <w:tcPr>
            <w:tcW w:w="93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025EF99C" w14:textId="3378F1AC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7F01</w:t>
            </w:r>
          </w:p>
        </w:tc>
        <w:tc>
          <w:tcPr>
            <w:tcW w:w="87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09A84CE" w14:textId="77777777" w:rsidR="00377F5D" w:rsidRDefault="00377F5D" w:rsidP="0099785A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95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2E58FFC" w14:textId="77777777" w:rsidR="00377F5D" w:rsidRDefault="00377F5D" w:rsidP="0099785A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16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0BD1630F" w14:textId="77777777" w:rsidR="00377F5D" w:rsidRDefault="00377F5D" w:rsidP="0099785A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377F5D" w14:paraId="03B4FB19" w14:textId="77777777" w:rsidTr="005F5348">
        <w:tblPrEx>
          <w:tblCellMar>
            <w:top w:w="0" w:type="dxa"/>
            <w:bottom w:w="0" w:type="dxa"/>
          </w:tblCellMar>
        </w:tblPrEx>
        <w:tc>
          <w:tcPr>
            <w:tcW w:w="85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1DCFBA67" w14:textId="1EA0431C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0016</w:t>
            </w:r>
          </w:p>
        </w:tc>
        <w:tc>
          <w:tcPr>
            <w:tcW w:w="85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7FE84A44" w14:textId="0D56931D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4011</w:t>
            </w:r>
          </w:p>
        </w:tc>
        <w:tc>
          <w:tcPr>
            <w:tcW w:w="91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616CC1C0" w14:textId="5AD55373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0017</w:t>
            </w:r>
          </w:p>
        </w:tc>
        <w:tc>
          <w:tcPr>
            <w:tcW w:w="9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2451DADD" w14:textId="61BA309F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0011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73460A47" w14:textId="708E95FC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4011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61053642" w14:textId="627A45F2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30AE</w:t>
            </w:r>
          </w:p>
        </w:tc>
        <w:tc>
          <w:tcPr>
            <w:tcW w:w="93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FFF748B" w14:textId="40053F4E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AFAF</w:t>
            </w:r>
          </w:p>
        </w:tc>
        <w:tc>
          <w:tcPr>
            <w:tcW w:w="87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2626C7EC" w14:textId="77777777" w:rsidR="00377F5D" w:rsidRDefault="00377F5D" w:rsidP="0099785A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95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38D070E4" w14:textId="0489F3B3" w:rsidR="00377F5D" w:rsidRDefault="00377F5D" w:rsidP="0099785A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16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2F87B199" w14:textId="5EFA98F6" w:rsidR="00377F5D" w:rsidRDefault="00377F5D" w:rsidP="0099785A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377F5D" w14:paraId="6DBA4C17" w14:textId="77777777" w:rsidTr="005F5348">
        <w:tblPrEx>
          <w:tblCellMar>
            <w:top w:w="0" w:type="dxa"/>
            <w:bottom w:w="0" w:type="dxa"/>
          </w:tblCellMar>
        </w:tblPrEx>
        <w:tc>
          <w:tcPr>
            <w:tcW w:w="85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30C0EE9C" w14:textId="385D4939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0017</w:t>
            </w:r>
          </w:p>
        </w:tc>
        <w:tc>
          <w:tcPr>
            <w:tcW w:w="85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02FFDFA4" w14:textId="4D4AFDEA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3011</w:t>
            </w:r>
          </w:p>
        </w:tc>
        <w:tc>
          <w:tcPr>
            <w:tcW w:w="91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5111B09E" w14:textId="3A443B1E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0018</w:t>
            </w:r>
          </w:p>
        </w:tc>
        <w:tc>
          <w:tcPr>
            <w:tcW w:w="9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2EB182A1" w14:textId="34981185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0011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6AED1D2C" w14:textId="30CAC071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3011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25851427" w14:textId="478DF7D5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AFAF</w:t>
            </w:r>
          </w:p>
        </w:tc>
        <w:tc>
          <w:tcPr>
            <w:tcW w:w="93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7D62D6AF" w14:textId="46FCBA43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AFAF</w:t>
            </w:r>
          </w:p>
        </w:tc>
        <w:tc>
          <w:tcPr>
            <w:tcW w:w="87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53D2F275" w14:textId="77777777" w:rsidR="00377F5D" w:rsidRDefault="00377F5D" w:rsidP="0099785A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95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5EAC4825" w14:textId="1C6CDF00" w:rsidR="00377F5D" w:rsidRPr="000F478F" w:rsidRDefault="000F478F" w:rsidP="005F5348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0011</w:t>
            </w:r>
          </w:p>
        </w:tc>
        <w:tc>
          <w:tcPr>
            <w:tcW w:w="116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258A4E3" w14:textId="4A690B02" w:rsidR="00377F5D" w:rsidRPr="000F478F" w:rsidRDefault="000F478F" w:rsidP="005F5348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AFAF</w:t>
            </w:r>
          </w:p>
        </w:tc>
      </w:tr>
      <w:tr w:rsidR="00377F5D" w14:paraId="0E9FF1AD" w14:textId="77777777" w:rsidTr="005F5348">
        <w:tblPrEx>
          <w:tblCellMar>
            <w:top w:w="0" w:type="dxa"/>
            <w:bottom w:w="0" w:type="dxa"/>
          </w:tblCellMar>
        </w:tblPrEx>
        <w:tc>
          <w:tcPr>
            <w:tcW w:w="85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1CD4F447" w14:textId="645C24A6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0018</w:t>
            </w:r>
          </w:p>
        </w:tc>
        <w:tc>
          <w:tcPr>
            <w:tcW w:w="85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25701875" w14:textId="44C83C2A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0012</w:t>
            </w:r>
          </w:p>
        </w:tc>
        <w:tc>
          <w:tcPr>
            <w:tcW w:w="91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F05EDF7" w14:textId="49289F04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0019</w:t>
            </w:r>
          </w:p>
        </w:tc>
        <w:tc>
          <w:tcPr>
            <w:tcW w:w="9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4186EDE1" w14:textId="5291F275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0012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70609FB6" w14:textId="0FA3BFCB" w:rsidR="00377F5D" w:rsidRPr="000F478F" w:rsidRDefault="000F478F" w:rsidP="005F5348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0012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45DBF431" w14:textId="272C2971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FFFF</w:t>
            </w:r>
          </w:p>
        </w:tc>
        <w:tc>
          <w:tcPr>
            <w:tcW w:w="93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2233C502" w14:textId="6727E314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AFAF</w:t>
            </w:r>
          </w:p>
        </w:tc>
        <w:tc>
          <w:tcPr>
            <w:tcW w:w="87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3719A2F6" w14:textId="77777777" w:rsidR="00377F5D" w:rsidRDefault="00377F5D" w:rsidP="0099785A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95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6D8D8AE9" w14:textId="4F5A9CBA" w:rsidR="00377F5D" w:rsidRPr="000F478F" w:rsidRDefault="000F478F" w:rsidP="005F5348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0012</w:t>
            </w:r>
          </w:p>
        </w:tc>
        <w:tc>
          <w:tcPr>
            <w:tcW w:w="116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6A16FAC9" w14:textId="1264D554" w:rsidR="00377F5D" w:rsidRPr="000F478F" w:rsidRDefault="000F478F" w:rsidP="005F5348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FFFF</w:t>
            </w:r>
          </w:p>
        </w:tc>
      </w:tr>
      <w:tr w:rsidR="00377F5D" w14:paraId="08112A41" w14:textId="77777777" w:rsidTr="005F5348">
        <w:tblPrEx>
          <w:tblCellMar>
            <w:top w:w="0" w:type="dxa"/>
            <w:bottom w:w="0" w:type="dxa"/>
          </w:tblCellMar>
        </w:tblPrEx>
        <w:tc>
          <w:tcPr>
            <w:tcW w:w="85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54DE292E" w14:textId="6F696171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0019</w:t>
            </w:r>
          </w:p>
        </w:tc>
        <w:tc>
          <w:tcPr>
            <w:tcW w:w="85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04D24602" w14:textId="3563BDF0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C013</w:t>
            </w:r>
          </w:p>
        </w:tc>
        <w:tc>
          <w:tcPr>
            <w:tcW w:w="91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2907289B" w14:textId="21CC9831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0013</w:t>
            </w:r>
          </w:p>
        </w:tc>
        <w:tc>
          <w:tcPr>
            <w:tcW w:w="9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2AD82FA" w14:textId="66B6D0FB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0019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25865AEF" w14:textId="6C3D333B" w:rsidR="00377F5D" w:rsidRPr="000F478F" w:rsidRDefault="000F478F" w:rsidP="005F5348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C013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2E5B3973" w14:textId="3A23A4FC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C013</w:t>
            </w:r>
          </w:p>
        </w:tc>
        <w:tc>
          <w:tcPr>
            <w:tcW w:w="93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7CB7B436" w14:textId="38B534AC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AFAF</w:t>
            </w:r>
          </w:p>
        </w:tc>
        <w:tc>
          <w:tcPr>
            <w:tcW w:w="87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2E8967BD" w14:textId="77777777" w:rsidR="00377F5D" w:rsidRDefault="00377F5D" w:rsidP="0099785A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95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685D9BB1" w14:textId="43D7B865" w:rsidR="00377F5D" w:rsidRDefault="00377F5D" w:rsidP="0099785A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16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6A2AD3ED" w14:textId="4158A572" w:rsidR="00377F5D" w:rsidRDefault="00377F5D" w:rsidP="0099785A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377F5D" w14:paraId="43866C82" w14:textId="77777777" w:rsidTr="005F5348">
        <w:tblPrEx>
          <w:tblCellMar>
            <w:top w:w="0" w:type="dxa"/>
            <w:bottom w:w="0" w:type="dxa"/>
          </w:tblCellMar>
        </w:tblPrEx>
        <w:tc>
          <w:tcPr>
            <w:tcW w:w="85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1F06D4F2" w14:textId="10028DAF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0013</w:t>
            </w:r>
          </w:p>
        </w:tc>
        <w:tc>
          <w:tcPr>
            <w:tcW w:w="85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1EF90287" w14:textId="09438187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F200</w:t>
            </w:r>
          </w:p>
        </w:tc>
        <w:tc>
          <w:tcPr>
            <w:tcW w:w="91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58EBC75" w14:textId="01956955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0014</w:t>
            </w:r>
          </w:p>
        </w:tc>
        <w:tc>
          <w:tcPr>
            <w:tcW w:w="9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FE09ADD" w14:textId="33C28411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0013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06A1D945" w14:textId="50897872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F200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0A18DC66" w14:textId="1CC05941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F200</w:t>
            </w:r>
          </w:p>
        </w:tc>
        <w:tc>
          <w:tcPr>
            <w:tcW w:w="93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76CBEE99" w14:textId="6F2F5559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0000</w:t>
            </w:r>
          </w:p>
        </w:tc>
        <w:tc>
          <w:tcPr>
            <w:tcW w:w="87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088D509B" w14:textId="77777777" w:rsidR="00377F5D" w:rsidRDefault="00377F5D" w:rsidP="0099785A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95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305A08E0" w14:textId="45C9D38F" w:rsidR="00377F5D" w:rsidRDefault="00377F5D" w:rsidP="0099785A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16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0913468E" w14:textId="00CFED85" w:rsidR="00377F5D" w:rsidRDefault="00377F5D" w:rsidP="0099785A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377F5D" w14:paraId="464FDF6F" w14:textId="77777777" w:rsidTr="005F5348">
        <w:tblPrEx>
          <w:tblCellMar>
            <w:top w:w="0" w:type="dxa"/>
            <w:bottom w:w="0" w:type="dxa"/>
          </w:tblCellMar>
        </w:tblPrEx>
        <w:tc>
          <w:tcPr>
            <w:tcW w:w="85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56CE5633" w14:textId="39BB6BD7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0014</w:t>
            </w:r>
          </w:p>
        </w:tc>
        <w:tc>
          <w:tcPr>
            <w:tcW w:w="85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033EDBC3" w14:textId="6FC08531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480F</w:t>
            </w:r>
          </w:p>
        </w:tc>
        <w:tc>
          <w:tcPr>
            <w:tcW w:w="91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6FD968A" w14:textId="54113F4D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0015</w:t>
            </w:r>
          </w:p>
        </w:tc>
        <w:tc>
          <w:tcPr>
            <w:tcW w:w="9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984E169" w14:textId="55C2DC18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001F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9C8323E" w14:textId="49C3DBDC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480F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303C37BC" w14:textId="6F7D5CF0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0000</w:t>
            </w:r>
          </w:p>
        </w:tc>
        <w:tc>
          <w:tcPr>
            <w:tcW w:w="93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132FE84" w14:textId="5F6F841F" w:rsidR="00377F5D" w:rsidRPr="000F478F" w:rsidRDefault="000F478F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0000</w:t>
            </w:r>
          </w:p>
        </w:tc>
        <w:tc>
          <w:tcPr>
            <w:tcW w:w="87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6C5AD1E9" w14:textId="77777777" w:rsidR="00377F5D" w:rsidRDefault="00377F5D" w:rsidP="0099785A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95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7333CE2E" w14:textId="3A480230" w:rsidR="00377F5D" w:rsidRPr="000F478F" w:rsidRDefault="000F478F" w:rsidP="005F5348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000F</w:t>
            </w:r>
          </w:p>
        </w:tc>
        <w:tc>
          <w:tcPr>
            <w:tcW w:w="116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2579A230" w14:textId="4968EBEC" w:rsidR="00377F5D" w:rsidRPr="000F478F" w:rsidRDefault="000F478F" w:rsidP="005F5348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0020</w:t>
            </w:r>
          </w:p>
        </w:tc>
      </w:tr>
      <w:tr w:rsidR="00377F5D" w14:paraId="69B61FF2" w14:textId="77777777" w:rsidTr="005F5348">
        <w:tblPrEx>
          <w:tblCellMar>
            <w:top w:w="0" w:type="dxa"/>
            <w:bottom w:w="0" w:type="dxa"/>
          </w:tblCellMar>
        </w:tblPrEx>
        <w:tc>
          <w:tcPr>
            <w:tcW w:w="85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28214163" w14:textId="1D3FCA27" w:rsidR="00377F5D" w:rsidRPr="000F478F" w:rsidRDefault="000F478F" w:rsidP="005F5348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0015</w:t>
            </w:r>
          </w:p>
        </w:tc>
        <w:tc>
          <w:tcPr>
            <w:tcW w:w="85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0CD4938D" w14:textId="77A3E9A7" w:rsidR="00377F5D" w:rsidRPr="000F478F" w:rsidRDefault="000F478F" w:rsidP="005F5348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A018</w:t>
            </w:r>
          </w:p>
        </w:tc>
        <w:tc>
          <w:tcPr>
            <w:tcW w:w="91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013B708E" w14:textId="45F65FB4" w:rsidR="00377F5D" w:rsidRPr="000F478F" w:rsidRDefault="000F478F" w:rsidP="005F5348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0016</w:t>
            </w:r>
          </w:p>
        </w:tc>
        <w:tc>
          <w:tcPr>
            <w:tcW w:w="9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6059B926" w14:textId="21D81564" w:rsidR="00377F5D" w:rsidRPr="000F478F" w:rsidRDefault="000F478F" w:rsidP="005F5348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0015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6D20BE2B" w14:textId="25CC1D1E" w:rsidR="00377F5D" w:rsidRPr="000F478F" w:rsidRDefault="000F478F" w:rsidP="005F5348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A018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C2C7B59" w14:textId="2C409EE9" w:rsidR="00377F5D" w:rsidRPr="000F478F" w:rsidRDefault="000F478F" w:rsidP="005F5348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A018</w:t>
            </w:r>
          </w:p>
        </w:tc>
        <w:tc>
          <w:tcPr>
            <w:tcW w:w="93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7184C53E" w14:textId="490A6FFC" w:rsidR="00377F5D" w:rsidRPr="000F478F" w:rsidRDefault="000F478F" w:rsidP="005F5348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0000</w:t>
            </w:r>
          </w:p>
        </w:tc>
        <w:tc>
          <w:tcPr>
            <w:tcW w:w="87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0D8FD968" w14:textId="2D900A12" w:rsidR="00377F5D" w:rsidRPr="005F5348" w:rsidRDefault="005F5348" w:rsidP="0099785A">
            <w:pPr>
              <w:jc w:val="right"/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</w:t>
            </w:r>
          </w:p>
        </w:tc>
        <w:tc>
          <w:tcPr>
            <w:tcW w:w="95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62942440" w14:textId="77777777" w:rsidR="00377F5D" w:rsidRDefault="00377F5D" w:rsidP="0099785A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16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683F914D" w14:textId="77777777" w:rsidR="00377F5D" w:rsidRDefault="00377F5D" w:rsidP="0099785A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377F5D" w14:paraId="565F6245" w14:textId="77777777" w:rsidTr="005F5348">
        <w:tblPrEx>
          <w:tblCellMar>
            <w:top w:w="0" w:type="dxa"/>
            <w:bottom w:w="0" w:type="dxa"/>
          </w:tblCellMar>
        </w:tblPrEx>
        <w:tc>
          <w:tcPr>
            <w:tcW w:w="85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19178885" w14:textId="2A04E35E" w:rsidR="00377F5D" w:rsidRPr="005F5348" w:rsidRDefault="005F5348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0016</w:t>
            </w:r>
          </w:p>
        </w:tc>
        <w:tc>
          <w:tcPr>
            <w:tcW w:w="85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2B697E6F" w14:textId="3C0324DB" w:rsidR="00377F5D" w:rsidRPr="005F5348" w:rsidRDefault="005F5348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4011</w:t>
            </w:r>
          </w:p>
        </w:tc>
        <w:tc>
          <w:tcPr>
            <w:tcW w:w="91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0AF4731D" w14:textId="424C081D" w:rsidR="00377F5D" w:rsidRPr="005F5348" w:rsidRDefault="005F5348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0017</w:t>
            </w:r>
          </w:p>
        </w:tc>
        <w:tc>
          <w:tcPr>
            <w:tcW w:w="9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5EF0DE19" w14:textId="60748D39" w:rsidR="00377F5D" w:rsidRPr="005F5348" w:rsidRDefault="005F5348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0011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5985589F" w14:textId="2DF32C34" w:rsidR="00377F5D" w:rsidRPr="005F5348" w:rsidRDefault="005F5348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4011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6BA5A90C" w14:textId="2E08ACBF" w:rsidR="00377F5D" w:rsidRPr="005F5348" w:rsidRDefault="005F5348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AFAF</w:t>
            </w:r>
          </w:p>
        </w:tc>
        <w:tc>
          <w:tcPr>
            <w:tcW w:w="93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4D5310AB" w14:textId="14CB0F44" w:rsidR="00377F5D" w:rsidRPr="005F5348" w:rsidRDefault="005F5348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AFAF</w:t>
            </w:r>
          </w:p>
        </w:tc>
        <w:tc>
          <w:tcPr>
            <w:tcW w:w="87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06B34BC3" w14:textId="77777777" w:rsidR="00377F5D" w:rsidRDefault="00377F5D" w:rsidP="0099785A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95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276E30F0" w14:textId="77777777" w:rsidR="00377F5D" w:rsidRDefault="00377F5D" w:rsidP="0099785A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16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49582A66" w14:textId="77777777" w:rsidR="00377F5D" w:rsidRDefault="00377F5D" w:rsidP="0099785A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377F5D" w14:paraId="16249BDB" w14:textId="77777777" w:rsidTr="005F5348">
        <w:tblPrEx>
          <w:tblCellMar>
            <w:top w:w="0" w:type="dxa"/>
            <w:bottom w:w="0" w:type="dxa"/>
          </w:tblCellMar>
        </w:tblPrEx>
        <w:tc>
          <w:tcPr>
            <w:tcW w:w="85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57D64D8A" w14:textId="5A78779C" w:rsidR="00377F5D" w:rsidRPr="005F5348" w:rsidRDefault="005F5348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0017</w:t>
            </w:r>
          </w:p>
        </w:tc>
        <w:tc>
          <w:tcPr>
            <w:tcW w:w="85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4E7E3D44" w14:textId="68ABF1CB" w:rsidR="00377F5D" w:rsidRPr="005F5348" w:rsidRDefault="005F5348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3011</w:t>
            </w:r>
          </w:p>
        </w:tc>
        <w:tc>
          <w:tcPr>
            <w:tcW w:w="91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2449DB64" w14:textId="7D3B5BA5" w:rsidR="00377F5D" w:rsidRPr="005F5348" w:rsidRDefault="005F5348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0018</w:t>
            </w:r>
          </w:p>
        </w:tc>
        <w:tc>
          <w:tcPr>
            <w:tcW w:w="9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40725B80" w14:textId="3B490DB2" w:rsidR="00377F5D" w:rsidRPr="005F5348" w:rsidRDefault="005F5348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0011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7E2D24F9" w14:textId="4FDC6600" w:rsidR="00377F5D" w:rsidRPr="005F5348" w:rsidRDefault="005F5348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3011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24F05EBE" w14:textId="103674F0" w:rsidR="00377F5D" w:rsidRPr="005F5348" w:rsidRDefault="005F5348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AFAF</w:t>
            </w:r>
          </w:p>
        </w:tc>
        <w:tc>
          <w:tcPr>
            <w:tcW w:w="93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346F6349" w14:textId="5654FC50" w:rsidR="00377F5D" w:rsidRPr="005F5348" w:rsidRDefault="005F5348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AFAF</w:t>
            </w:r>
          </w:p>
        </w:tc>
        <w:tc>
          <w:tcPr>
            <w:tcW w:w="87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3040AD34" w14:textId="77777777" w:rsidR="00377F5D" w:rsidRDefault="00377F5D" w:rsidP="0099785A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95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3C417AE2" w14:textId="15605FFB" w:rsidR="00377F5D" w:rsidRDefault="00377F5D" w:rsidP="0099785A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16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37140585" w14:textId="2D4EEEA3" w:rsidR="00377F5D" w:rsidRDefault="00377F5D" w:rsidP="0099785A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377F5D" w14:paraId="252E75B1" w14:textId="77777777" w:rsidTr="005F5348">
        <w:tblPrEx>
          <w:tblCellMar>
            <w:top w:w="0" w:type="dxa"/>
            <w:bottom w:w="0" w:type="dxa"/>
          </w:tblCellMar>
        </w:tblPrEx>
        <w:tc>
          <w:tcPr>
            <w:tcW w:w="85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12D31321" w14:textId="48A6F782" w:rsidR="00377F5D" w:rsidRPr="005F5348" w:rsidRDefault="005F5348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0018</w:t>
            </w:r>
          </w:p>
        </w:tc>
        <w:tc>
          <w:tcPr>
            <w:tcW w:w="85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3695FC7C" w14:textId="3E98A0EE" w:rsidR="00377F5D" w:rsidRPr="005F5348" w:rsidRDefault="005F5348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0012</w:t>
            </w:r>
          </w:p>
        </w:tc>
        <w:tc>
          <w:tcPr>
            <w:tcW w:w="91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57BE08D" w14:textId="68AEE3B1" w:rsidR="00377F5D" w:rsidRPr="005F5348" w:rsidRDefault="005F5348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001A</w:t>
            </w:r>
          </w:p>
        </w:tc>
        <w:tc>
          <w:tcPr>
            <w:tcW w:w="9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4C623958" w14:textId="684D784C" w:rsidR="00377F5D" w:rsidRPr="005F5348" w:rsidRDefault="005F5348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0012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6F3EC0AE" w14:textId="180200F2" w:rsidR="00377F5D" w:rsidRPr="005F5348" w:rsidRDefault="005F5348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0012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5572B9A3" w14:textId="55174702" w:rsidR="00377F5D" w:rsidRPr="005F5348" w:rsidRDefault="005F5348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0000</w:t>
            </w:r>
          </w:p>
        </w:tc>
        <w:tc>
          <w:tcPr>
            <w:tcW w:w="93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2D4887BF" w14:textId="7C8C8017" w:rsidR="00377F5D" w:rsidRPr="005F5348" w:rsidRDefault="005F5348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AFAF</w:t>
            </w:r>
          </w:p>
        </w:tc>
        <w:tc>
          <w:tcPr>
            <w:tcW w:w="87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528C6295" w14:textId="77777777" w:rsidR="00377F5D" w:rsidRDefault="00377F5D" w:rsidP="0099785A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95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6EAED0CF" w14:textId="4C0D5AE9" w:rsidR="00377F5D" w:rsidRPr="005F5348" w:rsidRDefault="005F5348" w:rsidP="005F5348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0012</w:t>
            </w:r>
          </w:p>
        </w:tc>
        <w:tc>
          <w:tcPr>
            <w:tcW w:w="116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438D7781" w14:textId="386AFD09" w:rsidR="00377F5D" w:rsidRPr="005F5348" w:rsidRDefault="005F5348" w:rsidP="005F5348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0000</w:t>
            </w:r>
          </w:p>
        </w:tc>
      </w:tr>
      <w:tr w:rsidR="00377F5D" w14:paraId="0648D9EA" w14:textId="77777777" w:rsidTr="005F5348">
        <w:tblPrEx>
          <w:tblCellMar>
            <w:top w:w="0" w:type="dxa"/>
            <w:bottom w:w="0" w:type="dxa"/>
          </w:tblCellMar>
        </w:tblPrEx>
        <w:tc>
          <w:tcPr>
            <w:tcW w:w="85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5BCE9FFC" w14:textId="3A6F5B6E" w:rsidR="00377F5D" w:rsidRPr="005F5348" w:rsidRDefault="005F5348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001A</w:t>
            </w:r>
          </w:p>
        </w:tc>
        <w:tc>
          <w:tcPr>
            <w:tcW w:w="85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</w:tcPr>
          <w:p w14:paraId="3B7D3F79" w14:textId="583E3DAA" w:rsidR="00377F5D" w:rsidRPr="005F5348" w:rsidRDefault="005F5348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F000</w:t>
            </w:r>
          </w:p>
        </w:tc>
        <w:tc>
          <w:tcPr>
            <w:tcW w:w="91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0265DB60" w14:textId="2B5E6AA6" w:rsidR="00377F5D" w:rsidRPr="005F5348" w:rsidRDefault="005F5348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001B</w:t>
            </w:r>
          </w:p>
        </w:tc>
        <w:tc>
          <w:tcPr>
            <w:tcW w:w="91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189D9DB6" w14:textId="62B41197" w:rsidR="00377F5D" w:rsidRPr="005F5348" w:rsidRDefault="005F5348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001A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71B80C8F" w14:textId="10D8C511" w:rsidR="00377F5D" w:rsidRPr="005F5348" w:rsidRDefault="005F5348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F000</w:t>
            </w:r>
          </w:p>
        </w:tc>
        <w:tc>
          <w:tcPr>
            <w:tcW w:w="93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3CC6B8B2" w14:textId="11AF9AB9" w:rsidR="00377F5D" w:rsidRPr="005F5348" w:rsidRDefault="005F5348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F000</w:t>
            </w:r>
          </w:p>
        </w:tc>
        <w:tc>
          <w:tcPr>
            <w:tcW w:w="93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2EA849F9" w14:textId="37D71602" w:rsidR="00377F5D" w:rsidRPr="005F5348" w:rsidRDefault="005F5348" w:rsidP="0099785A">
            <w:pPr>
              <w:rPr>
                <w:rFonts w:ascii="Calibri" w:eastAsia="Calibri" w:hAnsi="Calibri" w:cs="Calibri"/>
                <w:color w:val="000000"/>
                <w:lang w:val="en-GB"/>
              </w:rPr>
            </w:pPr>
            <w:r>
              <w:rPr>
                <w:rFonts w:ascii="Calibri" w:eastAsia="Calibri" w:hAnsi="Calibri" w:cs="Calibri"/>
                <w:color w:val="000000"/>
                <w:lang w:val="en-GB"/>
              </w:rPr>
              <w:t>AFAF</w:t>
            </w:r>
          </w:p>
        </w:tc>
        <w:tc>
          <w:tcPr>
            <w:tcW w:w="87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092AAFF9" w14:textId="77777777" w:rsidR="00377F5D" w:rsidRDefault="00377F5D" w:rsidP="0099785A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95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45ADA71E" w14:textId="51740ED6" w:rsidR="00377F5D" w:rsidRDefault="00377F5D" w:rsidP="0099785A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16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30" w:type="dxa"/>
              <w:right w:w="30" w:type="dxa"/>
            </w:tcMar>
          </w:tcPr>
          <w:p w14:paraId="31F10490" w14:textId="6C6A05DA" w:rsidR="00377F5D" w:rsidRDefault="00377F5D" w:rsidP="0099785A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2926086E" w14:textId="58DDEEC5" w:rsidR="00377F5D" w:rsidRDefault="006C3569" w:rsidP="006C3569">
      <w:pPr>
        <w:pStyle w:val="a5"/>
        <w:numPr>
          <w:ilvl w:val="0"/>
          <w:numId w:val="8"/>
        </w:numPr>
        <w:rPr>
          <w:lang w:val="en-GB"/>
        </w:rPr>
      </w:pPr>
      <w:r>
        <w:rPr>
          <w:lang w:val="ru-RU"/>
        </w:rPr>
        <w:t>Описание программы:</w:t>
      </w:r>
    </w:p>
    <w:p w14:paraId="792423C9" w14:textId="42C25C09" w:rsidR="006C3569" w:rsidRPr="006C3569" w:rsidRDefault="006C3569" w:rsidP="006C3569">
      <w:pPr>
        <w:pStyle w:val="a5"/>
        <w:ind w:left="360" w:firstLine="0"/>
        <w:rPr>
          <w:lang w:val="ru-RU"/>
        </w:rPr>
      </w:pPr>
      <w:r>
        <w:rPr>
          <w:lang w:val="ru-RU"/>
        </w:rPr>
        <w:t>Сложение элементов массива циклом</w:t>
      </w:r>
    </w:p>
    <w:sectPr w:rsidR="006C3569" w:rsidRPr="006C3569" w:rsidSect="00FC23FC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C71D2" w14:textId="77777777" w:rsidR="00462EB5" w:rsidRDefault="00462EB5" w:rsidP="008B4CCB">
      <w:pPr>
        <w:spacing w:after="0" w:line="240" w:lineRule="auto"/>
      </w:pPr>
      <w:r>
        <w:separator/>
      </w:r>
    </w:p>
  </w:endnote>
  <w:endnote w:type="continuationSeparator" w:id="0">
    <w:p w14:paraId="62AE49B5" w14:textId="77777777" w:rsidR="00462EB5" w:rsidRDefault="00462EB5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034376"/>
      <w:docPartObj>
        <w:docPartGallery w:val="Page Numbers (Bottom of Page)"/>
        <w:docPartUnique/>
      </w:docPartObj>
    </w:sdtPr>
    <w:sdtContent>
      <w:p w14:paraId="4FAC67CE" w14:textId="77777777"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1735E2" w14:textId="77777777"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CF94C" w14:textId="77777777" w:rsidR="00462EB5" w:rsidRDefault="00462EB5" w:rsidP="008B4CCB">
      <w:pPr>
        <w:spacing w:after="0" w:line="240" w:lineRule="auto"/>
      </w:pPr>
      <w:r>
        <w:separator/>
      </w:r>
    </w:p>
  </w:footnote>
  <w:footnote w:type="continuationSeparator" w:id="0">
    <w:p w14:paraId="252234CF" w14:textId="77777777" w:rsidR="00462EB5" w:rsidRDefault="00462EB5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32D127B7"/>
    <w:multiLevelType w:val="hybridMultilevel"/>
    <w:tmpl w:val="14DA6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A7754D3"/>
    <w:multiLevelType w:val="hybridMultilevel"/>
    <w:tmpl w:val="2F543474"/>
    <w:lvl w:ilvl="0" w:tplc="C20017B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num w:numId="1" w16cid:durableId="613708790">
    <w:abstractNumId w:val="5"/>
  </w:num>
  <w:num w:numId="2" w16cid:durableId="1586109905">
    <w:abstractNumId w:val="4"/>
  </w:num>
  <w:num w:numId="3" w16cid:durableId="1281570679">
    <w:abstractNumId w:val="5"/>
    <w:lvlOverride w:ilvl="0">
      <w:startOverride w:val="1"/>
    </w:lvlOverride>
  </w:num>
  <w:num w:numId="4" w16cid:durableId="1475440740">
    <w:abstractNumId w:val="2"/>
  </w:num>
  <w:num w:numId="5" w16cid:durableId="1370304009">
    <w:abstractNumId w:val="5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 w16cid:durableId="523330953">
    <w:abstractNumId w:val="0"/>
  </w:num>
  <w:num w:numId="7" w16cid:durableId="2093236830">
    <w:abstractNumId w:val="3"/>
  </w:num>
  <w:num w:numId="8" w16cid:durableId="1097556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8E"/>
    <w:rsid w:val="0001090D"/>
    <w:rsid w:val="00082BD1"/>
    <w:rsid w:val="000F478F"/>
    <w:rsid w:val="00101C64"/>
    <w:rsid w:val="001315DD"/>
    <w:rsid w:val="00174439"/>
    <w:rsid w:val="002724D7"/>
    <w:rsid w:val="002C7D8E"/>
    <w:rsid w:val="00377F5D"/>
    <w:rsid w:val="00383316"/>
    <w:rsid w:val="00462EB5"/>
    <w:rsid w:val="005B46F6"/>
    <w:rsid w:val="005F5348"/>
    <w:rsid w:val="006C3569"/>
    <w:rsid w:val="007659DF"/>
    <w:rsid w:val="0085778C"/>
    <w:rsid w:val="00860FD2"/>
    <w:rsid w:val="008B4CCB"/>
    <w:rsid w:val="008F5805"/>
    <w:rsid w:val="00942970"/>
    <w:rsid w:val="009C08B8"/>
    <w:rsid w:val="00AC1B7A"/>
    <w:rsid w:val="00AF30C2"/>
    <w:rsid w:val="00B444C0"/>
    <w:rsid w:val="00B830D5"/>
    <w:rsid w:val="00BF6CCD"/>
    <w:rsid w:val="00C84347"/>
    <w:rsid w:val="00DD5517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F78AE"/>
  <w15:chartTrackingRefBased/>
  <w15:docId w15:val="{3DBF631F-67C2-1845-B9FA-EB36C6F6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8F5805"/>
    <w:pPr>
      <w:keepLines/>
      <w:spacing w:after="80" w:line="240" w:lineRule="auto"/>
      <w:ind w:left="1134" w:right="567" w:firstLine="567"/>
      <w:jc w:val="both"/>
    </w:pPr>
    <w:rPr>
      <w:rFonts w:ascii="Times New Roman" w:eastAsiaTheme="majorEastAsia" w:hAnsi="Times New Roman" w:cstheme="majorBidi"/>
      <w:color w:val="000000" w:themeColor="text1"/>
      <w:sz w:val="24"/>
      <w:szCs w:val="32"/>
      <w:lang w:val="en-US"/>
    </w:rPr>
  </w:style>
  <w:style w:type="paragraph" w:customStyle="1" w:styleId="a6">
    <w:name w:val="Подпункт"/>
    <w:next w:val="a5"/>
    <w:link w:val="a7"/>
    <w:autoRedefine/>
    <w:qFormat/>
    <w:rsid w:val="008B4CCB"/>
    <w:pPr>
      <w:keepNext/>
      <w:keepLines/>
      <w:spacing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8B4CCB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/>
    </w:rPr>
  </w:style>
  <w:style w:type="character" w:customStyle="1" w:styleId="a7">
    <w:name w:val="Подпункт Знак"/>
    <w:basedOn w:val="a1"/>
    <w:link w:val="a6"/>
    <w:rsid w:val="008B4CC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00D22-F8DD-4359-8E3B-D634BA5F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М3117_КозловБогдан_ЛР3.docx</Template>
  <TotalTime>0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Pryadkin</dc:creator>
  <cp:keywords/>
  <dc:description/>
  <cp:lastModifiedBy>Богдан Козлов</cp:lastModifiedBy>
  <cp:revision>2</cp:revision>
  <dcterms:created xsi:type="dcterms:W3CDTF">2024-03-20T15:14:00Z</dcterms:created>
  <dcterms:modified xsi:type="dcterms:W3CDTF">2024-03-20T15:14:00Z</dcterms:modified>
</cp:coreProperties>
</file>