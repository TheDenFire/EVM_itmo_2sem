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643D50" w:rsidRDefault="00643D50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643D5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43D50">
        <w:rPr>
          <w:rFonts w:ascii="Times New Roman" w:hAnsi="Times New Roman" w:cs="Times New Roman"/>
          <w:sz w:val="24"/>
          <w:szCs w:val="24"/>
        </w:rPr>
        <w:t>4</w:t>
      </w:r>
    </w:p>
    <w:p w:rsidR="001315DD" w:rsidRPr="00643D50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43D50">
        <w:rPr>
          <w:rFonts w:ascii="Times New Roman" w:hAnsi="Times New Roman" w:cs="Times New Roman"/>
        </w:rPr>
        <w:t>М3117</w:t>
      </w:r>
    </w:p>
    <w:p w:rsidR="001315DD" w:rsidRPr="00860FD2" w:rsidRDefault="00643D50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643D50" w:rsidRDefault="00643D50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643D50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>202</w:t>
      </w:r>
      <w:r w:rsidR="002C7D8E" w:rsidRPr="00643D50">
        <w:rPr>
          <w:rFonts w:ascii="Times New Roman" w:hAnsi="Times New Roman" w:cs="Times New Roman"/>
        </w:rPr>
        <w:t>4</w:t>
      </w:r>
      <w:r w:rsidRPr="00643D50">
        <w:rPr>
          <w:rFonts w:ascii="Times New Roman" w:hAnsi="Times New Roman" w:cs="Times New Roman"/>
        </w:rPr>
        <w:br w:type="page"/>
      </w:r>
    </w:p>
    <w:p w:rsidR="00B830D5" w:rsidRDefault="00643D50" w:rsidP="00643D50">
      <w:r w:rsidRPr="00643D50">
        <w:lastRenderedPageBreak/>
        <w:t>Напишите комплекс программ, состоящий из программы и подпрограммы и обеспечивающий подсчет количества требуемых элементов массива данных. Программа должна выявлять требуемые элементы, а их подсчет должен производиться в подпрограмме.</w:t>
      </w:r>
    </w:p>
    <w:p w:rsidR="00643D50" w:rsidRDefault="00643D50" w:rsidP="00643D50">
      <w:r>
        <w:t>Требуется подсчитать количество ненулевых элементов из заданных значений.</w:t>
      </w:r>
      <w:r w:rsidR="000A3352">
        <w:br/>
        <w:t>Алгоритм работы программы – проверяем, больше ли число 0 или нет, если нет, то запускаем подпрограмму, которая уменьшает значение в определенной ячейке, предварительно записав туда общее количество элементов массива.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3352" w:rsidTr="000A3352">
        <w:tc>
          <w:tcPr>
            <w:tcW w:w="2336" w:type="dxa"/>
          </w:tcPr>
          <w:p w:rsidR="000A3352" w:rsidRDefault="000A3352" w:rsidP="00643D50">
            <w:r>
              <w:t>Адрес</w:t>
            </w:r>
          </w:p>
        </w:tc>
        <w:tc>
          <w:tcPr>
            <w:tcW w:w="2336" w:type="dxa"/>
          </w:tcPr>
          <w:p w:rsidR="000A3352" w:rsidRDefault="000A3352" w:rsidP="00643D50">
            <w:r>
              <w:t>Код</w:t>
            </w:r>
          </w:p>
        </w:tc>
        <w:tc>
          <w:tcPr>
            <w:tcW w:w="2336" w:type="dxa"/>
          </w:tcPr>
          <w:p w:rsidR="000A3352" w:rsidRDefault="000A3352" w:rsidP="00643D50">
            <w:r>
              <w:t>Мнемоника</w:t>
            </w:r>
          </w:p>
        </w:tc>
        <w:tc>
          <w:tcPr>
            <w:tcW w:w="2337" w:type="dxa"/>
          </w:tcPr>
          <w:p w:rsidR="000A3352" w:rsidRDefault="000A3352" w:rsidP="00643D50">
            <w:r>
              <w:t>Комментарий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r>
              <w:t>00A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000C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r>
              <w:t>Ссылка на ячейку массива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00B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FFFA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r>
              <w:t>счетчик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00C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CBAE</w:t>
            </w:r>
          </w:p>
        </w:tc>
        <w:tc>
          <w:tcPr>
            <w:tcW w:w="2336" w:type="dxa"/>
          </w:tcPr>
          <w:p w:rsidR="000A3352" w:rsidRPr="000A3352" w:rsidRDefault="000A3352" w:rsidP="00643D50"/>
        </w:tc>
        <w:tc>
          <w:tcPr>
            <w:tcW w:w="2337" w:type="dxa"/>
          </w:tcPr>
          <w:p w:rsidR="000A3352" w:rsidRDefault="000A3352" w:rsidP="00643D50">
            <w:r>
              <w:t>массив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00D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0707</w:t>
            </w:r>
          </w:p>
        </w:tc>
        <w:tc>
          <w:tcPr>
            <w:tcW w:w="2336" w:type="dxa"/>
          </w:tcPr>
          <w:p w:rsidR="000A3352" w:rsidRPr="000A3352" w:rsidRDefault="000A3352" w:rsidP="00643D50"/>
        </w:tc>
        <w:tc>
          <w:tcPr>
            <w:tcW w:w="2337" w:type="dxa"/>
          </w:tcPr>
          <w:p w:rsidR="000A3352" w:rsidRDefault="000A3352" w:rsidP="00643D50">
            <w:r>
              <w:t>массив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00F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r>
              <w:t>массив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BACE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r>
              <w:t>массив</w:t>
            </w:r>
          </w:p>
        </w:tc>
      </w:tr>
      <w:tr w:rsidR="000A3352" w:rsidTr="000A3352"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011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0005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r>
              <w:t>Ответ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012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0A3352" w:rsidRPr="000A3352" w:rsidRDefault="000A3352" w:rsidP="00643D50">
            <w:r>
              <w:rPr>
                <w:lang w:val="en-GB"/>
              </w:rPr>
              <w:t>A -&gt; 0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013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480A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ADD (00A)</w:t>
            </w:r>
          </w:p>
        </w:tc>
        <w:tc>
          <w:tcPr>
            <w:tcW w:w="2337" w:type="dxa"/>
          </w:tcPr>
          <w:p w:rsidR="000A3352" w:rsidRPr="008F74FE" w:rsidRDefault="008F74FE" w:rsidP="00643D50">
            <w:pPr>
              <w:rPr>
                <w:lang w:val="en-GB"/>
              </w:rPr>
            </w:pPr>
            <w:r>
              <w:rPr>
                <w:lang w:val="en-GB"/>
              </w:rPr>
              <w:t>A + (00A) -&gt; A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014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B016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BEQ 016</w:t>
            </w:r>
          </w:p>
        </w:tc>
        <w:tc>
          <w:tcPr>
            <w:tcW w:w="2337" w:type="dxa"/>
          </w:tcPr>
          <w:p w:rsidR="000A3352" w:rsidRPr="008F74FE" w:rsidRDefault="008F74FE" w:rsidP="00643D50">
            <w:r>
              <w:rPr>
                <w:lang w:val="en-GB"/>
              </w:rPr>
              <w:t xml:space="preserve">A == </w:t>
            </w:r>
            <w:proofErr w:type="gramStart"/>
            <w:r>
              <w:rPr>
                <w:lang w:val="en-GB"/>
              </w:rPr>
              <w:t>0 ?</w:t>
            </w:r>
            <w:proofErr w:type="gramEnd"/>
            <w:r>
              <w:rPr>
                <w:lang w:val="en-GB"/>
              </w:rPr>
              <w:t xml:space="preserve"> </w:t>
            </w:r>
            <w:r>
              <w:t>016 -</w:t>
            </w:r>
            <w:r>
              <w:rPr>
                <w:lang w:val="en-GB"/>
              </w:rPr>
              <w:t xml:space="preserve">&gt; </w:t>
            </w:r>
            <w:r>
              <w:t>СК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015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8F74FE">
              <w:rPr>
                <w:lang w:val="en-GB"/>
              </w:rPr>
              <w:t>1D</w:t>
            </w:r>
          </w:p>
        </w:tc>
        <w:tc>
          <w:tcPr>
            <w:tcW w:w="2336" w:type="dxa"/>
          </w:tcPr>
          <w:p w:rsidR="000A3352" w:rsidRPr="008F74FE" w:rsidRDefault="000A3352" w:rsidP="00643D50">
            <w:r>
              <w:rPr>
                <w:lang w:val="en-GB"/>
              </w:rPr>
              <w:t>JSR 01</w:t>
            </w:r>
            <w:r w:rsidR="008F74FE">
              <w:rPr>
                <w:lang w:val="en-GB"/>
              </w:rPr>
              <w:t>d</w:t>
            </w:r>
          </w:p>
        </w:tc>
        <w:tc>
          <w:tcPr>
            <w:tcW w:w="2337" w:type="dxa"/>
          </w:tcPr>
          <w:p w:rsidR="000A3352" w:rsidRPr="008F74FE" w:rsidRDefault="008F74FE" w:rsidP="00643D50">
            <w:r>
              <w:t>СК -</w:t>
            </w:r>
            <w:r>
              <w:rPr>
                <w:lang w:val="en-GB"/>
              </w:rPr>
              <w:t xml:space="preserve">&gt; </w:t>
            </w:r>
            <w:r>
              <w:t>01</w:t>
            </w:r>
            <w:r>
              <w:rPr>
                <w:lang w:val="en-GB"/>
              </w:rPr>
              <w:t xml:space="preserve">E; </w:t>
            </w:r>
            <w:r>
              <w:t>01</w:t>
            </w:r>
            <w:r>
              <w:rPr>
                <w:lang w:val="en-GB"/>
              </w:rPr>
              <w:t xml:space="preserve">E+1 -&gt; </w:t>
            </w:r>
            <w:r>
              <w:t>СК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016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000B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ISZ 00B</w:t>
            </w:r>
          </w:p>
        </w:tc>
        <w:tc>
          <w:tcPr>
            <w:tcW w:w="2337" w:type="dxa"/>
          </w:tcPr>
          <w:p w:rsidR="000A3352" w:rsidRPr="008F74FE" w:rsidRDefault="008F74FE" w:rsidP="00643D50">
            <w:r>
              <w:rPr>
                <w:lang w:val="en-GB"/>
              </w:rPr>
              <w:t>00B + 1; 00B &gt;</w:t>
            </w:r>
            <w:proofErr w:type="gramStart"/>
            <w:r>
              <w:rPr>
                <w:lang w:val="en-GB"/>
              </w:rPr>
              <w:t>0 ?</w:t>
            </w:r>
            <w:proofErr w:type="gramEnd"/>
            <w:r>
              <w:rPr>
                <w:lang w:val="en-GB"/>
              </w:rPr>
              <w:t xml:space="preserve"> С</w:t>
            </w:r>
            <w:r>
              <w:t>К+=1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017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C012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BR 012</w:t>
            </w:r>
          </w:p>
        </w:tc>
        <w:tc>
          <w:tcPr>
            <w:tcW w:w="2337" w:type="dxa"/>
          </w:tcPr>
          <w:p w:rsidR="000A3352" w:rsidRPr="008F74FE" w:rsidRDefault="008F74FE" w:rsidP="00643D50">
            <w:pPr>
              <w:rPr>
                <w:lang w:val="en-GB"/>
              </w:rPr>
            </w:pPr>
            <w:r>
              <w:t>СК -</w:t>
            </w:r>
            <w:r>
              <w:rPr>
                <w:lang w:val="en-GB"/>
              </w:rPr>
              <w:t>&gt; 012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018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HTL</w:t>
            </w:r>
          </w:p>
        </w:tc>
        <w:tc>
          <w:tcPr>
            <w:tcW w:w="2337" w:type="dxa"/>
          </w:tcPr>
          <w:p w:rsidR="000A3352" w:rsidRDefault="000A3352" w:rsidP="00643D50"/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…..</w:t>
            </w:r>
          </w:p>
        </w:tc>
        <w:tc>
          <w:tcPr>
            <w:tcW w:w="2336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2337" w:type="dxa"/>
          </w:tcPr>
          <w:p w:rsidR="000A3352" w:rsidRP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01D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0A3352" w:rsidRDefault="000A3352" w:rsidP="00643D50">
            <w:pPr>
              <w:rPr>
                <w:lang w:val="en-GB"/>
              </w:rPr>
            </w:pP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01E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0A3352" w:rsidRDefault="008F74FE" w:rsidP="00643D50">
            <w:pPr>
              <w:rPr>
                <w:lang w:val="en-GB"/>
              </w:rPr>
            </w:pPr>
            <w:r>
              <w:rPr>
                <w:lang w:val="en-GB"/>
              </w:rPr>
              <w:t>A -&gt; 0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01F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4011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ADD 011</w:t>
            </w:r>
          </w:p>
        </w:tc>
        <w:tc>
          <w:tcPr>
            <w:tcW w:w="2337" w:type="dxa"/>
          </w:tcPr>
          <w:p w:rsidR="000A3352" w:rsidRDefault="008F74FE" w:rsidP="00643D50">
            <w:pPr>
              <w:rPr>
                <w:lang w:val="en-GB"/>
              </w:rPr>
            </w:pPr>
            <w:r>
              <w:rPr>
                <w:lang w:val="en-GB"/>
              </w:rPr>
              <w:t>A + 011 -&gt; A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F900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2337" w:type="dxa"/>
          </w:tcPr>
          <w:p w:rsidR="000A3352" w:rsidRDefault="008F74FE" w:rsidP="00643D50">
            <w:pPr>
              <w:rPr>
                <w:lang w:val="en-GB"/>
              </w:rPr>
            </w:pPr>
            <w:r>
              <w:rPr>
                <w:lang w:val="en-GB"/>
              </w:rPr>
              <w:t>A--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021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3011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MOV 011</w:t>
            </w:r>
          </w:p>
        </w:tc>
        <w:tc>
          <w:tcPr>
            <w:tcW w:w="2337" w:type="dxa"/>
          </w:tcPr>
          <w:p w:rsidR="000A3352" w:rsidRDefault="008F74FE" w:rsidP="00643D50">
            <w:pPr>
              <w:rPr>
                <w:lang w:val="en-GB"/>
              </w:rPr>
            </w:pPr>
            <w:r>
              <w:rPr>
                <w:lang w:val="en-GB"/>
              </w:rPr>
              <w:t>A -&gt; 011</w:t>
            </w:r>
          </w:p>
        </w:tc>
      </w:tr>
      <w:tr w:rsidR="000A3352" w:rsidTr="000A3352"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022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C81D</w:t>
            </w:r>
          </w:p>
        </w:tc>
        <w:tc>
          <w:tcPr>
            <w:tcW w:w="2336" w:type="dxa"/>
          </w:tcPr>
          <w:p w:rsidR="000A3352" w:rsidRDefault="000A3352" w:rsidP="00643D50">
            <w:pPr>
              <w:rPr>
                <w:lang w:val="en-GB"/>
              </w:rPr>
            </w:pPr>
            <w:r>
              <w:rPr>
                <w:lang w:val="en-GB"/>
              </w:rPr>
              <w:t>BR (01D)</w:t>
            </w:r>
          </w:p>
        </w:tc>
        <w:tc>
          <w:tcPr>
            <w:tcW w:w="2337" w:type="dxa"/>
          </w:tcPr>
          <w:p w:rsidR="000A3352" w:rsidRPr="008F74FE" w:rsidRDefault="008F74FE" w:rsidP="00643D50">
            <w:pPr>
              <w:rPr>
                <w:lang w:val="en-GB"/>
              </w:rPr>
            </w:pPr>
            <w:r>
              <w:t>СК -</w:t>
            </w:r>
            <w:r>
              <w:rPr>
                <w:lang w:val="en-GB"/>
              </w:rPr>
              <w:t>&gt; (01D)</w:t>
            </w:r>
          </w:p>
        </w:tc>
      </w:tr>
    </w:tbl>
    <w:p w:rsidR="000A3352" w:rsidRPr="00994D18" w:rsidRDefault="000A3352" w:rsidP="00643D5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</w:tblGrid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>Адресс</w:t>
            </w:r>
            <w:proofErr w:type="spellEnd"/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Код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СК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РА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РК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РД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А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С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Адрес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  <w:t>Новый код</w:t>
            </w:r>
            <w:r w:rsidRPr="00EC019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ru-RU"/>
              </w:rPr>
              <w:tab/>
            </w:r>
          </w:p>
        </w:tc>
      </w:tr>
      <w:tr w:rsidR="00EC019E" w:rsidRPr="00EC019E" w:rsidTr="00EC019E">
        <w:trPr>
          <w:trHeight w:val="180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013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"000C"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"000D"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014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016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"FFFC"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"FFFC"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017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013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"CBAE"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"CBAE"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"000E"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014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"0015"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"CBAE"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015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"CBAE"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01E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"001F"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01F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"0005"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"0005"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lastRenderedPageBreak/>
              <w:t>020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021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80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016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"FFFD"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017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013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"0707"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"0707"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"000F"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014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"0015"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"0707"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015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"0707"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01E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"001F"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01F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020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021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016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"FFFE"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017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013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"000F"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"0010"</w:t>
            </w:r>
          </w:p>
        </w:tc>
      </w:tr>
      <w:tr w:rsidR="00EC019E" w:rsidRPr="00EC019E" w:rsidTr="00EC019E">
        <w:trPr>
          <w:trHeight w:val="180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014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016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"FFFF"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"FFFF"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017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"0017"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>013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"480A"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"BACE"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"BACE"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"00A"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US" w:eastAsia="ru-RU"/>
              </w:rPr>
              <w:tab/>
              <w:t>"0011"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014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"0015"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"0014"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"BACE"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015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"201E"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"BACE"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01E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"001F"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"001E"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"F200"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01F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"4011"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"0003"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020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"F900"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021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"0022"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"3011"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"011"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022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"C81D"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"0016"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016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"0018"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"00B"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"0000"</w:t>
            </w:r>
          </w:p>
        </w:tc>
      </w:tr>
      <w:tr w:rsidR="00EC019E" w:rsidRPr="00EC019E" w:rsidTr="00EC019E">
        <w:trPr>
          <w:trHeight w:val="165"/>
        </w:trPr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C019E" w:rsidRPr="00EC019E" w:rsidRDefault="00EC019E" w:rsidP="00EC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>018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"0019"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"0018"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"F000"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"0002"</w:t>
            </w:r>
            <w:r w:rsidRPr="00EC019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ru-RU"/>
              </w:rPr>
              <w:tab/>
              <w:t>"1"</w:t>
            </w:r>
          </w:p>
        </w:tc>
      </w:tr>
    </w:tbl>
    <w:p w:rsidR="00C84347" w:rsidRPr="00643D50" w:rsidRDefault="00C84347" w:rsidP="008B4CCB">
      <w:pPr>
        <w:pStyle w:val="a5"/>
        <w:rPr>
          <w:lang w:val="ru-RU"/>
        </w:rPr>
      </w:pPr>
    </w:p>
    <w:sectPr w:rsidR="00C84347" w:rsidRPr="00643D50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CD2" w:rsidRDefault="00AC2CD2" w:rsidP="008B4CCB">
      <w:pPr>
        <w:spacing w:after="0" w:line="240" w:lineRule="auto"/>
      </w:pPr>
      <w:r>
        <w:separator/>
      </w:r>
    </w:p>
  </w:endnote>
  <w:endnote w:type="continuationSeparator" w:id="0">
    <w:p w:rsidR="00AC2CD2" w:rsidRDefault="00AC2CD2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CD2" w:rsidRDefault="00AC2CD2" w:rsidP="008B4CCB">
      <w:pPr>
        <w:spacing w:after="0" w:line="240" w:lineRule="auto"/>
      </w:pPr>
      <w:r>
        <w:separator/>
      </w:r>
    </w:p>
  </w:footnote>
  <w:footnote w:type="continuationSeparator" w:id="0">
    <w:p w:rsidR="00AC2CD2" w:rsidRDefault="00AC2CD2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50"/>
    <w:rsid w:val="0001090D"/>
    <w:rsid w:val="00082BD1"/>
    <w:rsid w:val="000A3352"/>
    <w:rsid w:val="00101C64"/>
    <w:rsid w:val="001315DD"/>
    <w:rsid w:val="00174439"/>
    <w:rsid w:val="002724D7"/>
    <w:rsid w:val="002C7D8E"/>
    <w:rsid w:val="00383316"/>
    <w:rsid w:val="005B46F6"/>
    <w:rsid w:val="00643D50"/>
    <w:rsid w:val="007058C7"/>
    <w:rsid w:val="007659DF"/>
    <w:rsid w:val="0085778C"/>
    <w:rsid w:val="00860FD2"/>
    <w:rsid w:val="008B4CCB"/>
    <w:rsid w:val="008F5805"/>
    <w:rsid w:val="008F74FE"/>
    <w:rsid w:val="00942970"/>
    <w:rsid w:val="00994D18"/>
    <w:rsid w:val="00AC1B7A"/>
    <w:rsid w:val="00AC2CD2"/>
    <w:rsid w:val="00AF30C2"/>
    <w:rsid w:val="00B444C0"/>
    <w:rsid w:val="00B830D5"/>
    <w:rsid w:val="00BF6CCD"/>
    <w:rsid w:val="00C84347"/>
    <w:rsid w:val="00DD5517"/>
    <w:rsid w:val="00EC019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4304909D-F9D0-4747-B19A-DE57565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F5805"/>
    <w:pPr>
      <w:keepLines/>
      <w:spacing w:after="80" w:line="240" w:lineRule="auto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643D50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24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0A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0"/>
    <w:link w:val="af2"/>
    <w:uiPriority w:val="99"/>
    <w:unhideWhenUsed/>
    <w:rsid w:val="00EC019E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af2">
    <w:name w:val="Текст Знак"/>
    <w:basedOn w:val="a1"/>
    <w:link w:val="af1"/>
    <w:uiPriority w:val="99"/>
    <w:rsid w:val="00EC019E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af3">
    <w:name w:val="Normal (Web)"/>
    <w:basedOn w:val="a0"/>
    <w:uiPriority w:val="99"/>
    <w:semiHidden/>
    <w:unhideWhenUsed/>
    <w:rsid w:val="00EC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EC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24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cp:lastPrinted>2024-04-04T09:09:00Z</cp:lastPrinted>
  <dcterms:created xsi:type="dcterms:W3CDTF">2024-04-03T11:39:00Z</dcterms:created>
  <dcterms:modified xsi:type="dcterms:W3CDTF">2024-04-04T09:10:00Z</dcterms:modified>
</cp:coreProperties>
</file>