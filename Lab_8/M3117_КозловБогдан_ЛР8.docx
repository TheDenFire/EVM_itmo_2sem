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15DD" w:rsidRPr="00EF77CC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:rsidR="001315DD" w:rsidRPr="00D628A8" w:rsidRDefault="001315DD" w:rsidP="001315D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:rsidR="001315DD" w:rsidRPr="00C46145" w:rsidRDefault="001315DD" w:rsidP="001315DD">
      <w:pPr>
        <w:spacing w:line="72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:rsidR="001315DD" w:rsidRPr="001315DD" w:rsidRDefault="000320C4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№8</w:t>
      </w:r>
    </w:p>
    <w:p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:rsidR="002C7D8E" w:rsidRPr="000320C4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0320C4">
        <w:rPr>
          <w:rFonts w:ascii="Times New Roman" w:hAnsi="Times New Roman" w:cs="Times New Roman"/>
          <w:sz w:val="24"/>
          <w:szCs w:val="24"/>
        </w:rPr>
        <w:t>1</w:t>
      </w:r>
    </w:p>
    <w:p w:rsidR="001315DD" w:rsidRPr="000320C4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="000320C4">
        <w:rPr>
          <w:rFonts w:ascii="Times New Roman" w:hAnsi="Times New Roman" w:cs="Times New Roman"/>
        </w:rPr>
        <w:t>М3117</w:t>
      </w:r>
    </w:p>
    <w:p w:rsidR="001315DD" w:rsidRPr="00860FD2" w:rsidRDefault="000320C4" w:rsidP="002724D7">
      <w:pPr>
        <w:spacing w:after="24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Козлов Богдан Петрович</w:t>
      </w:r>
    </w:p>
    <w:p w:rsidR="001315DD" w:rsidRPr="00D628A8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Проверил</w:t>
      </w:r>
    </w:p>
    <w:p w:rsidR="001315DD" w:rsidRPr="000320C4" w:rsidRDefault="000320C4" w:rsidP="002724D7">
      <w:pPr>
        <w:spacing w:after="2100"/>
        <w:ind w:left="5670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Повышев</w:t>
      </w:r>
      <w:proofErr w:type="spellEnd"/>
      <w:r>
        <w:rPr>
          <w:rFonts w:ascii="Times New Roman" w:hAnsi="Times New Roman" w:cs="Times New Roman"/>
          <w:i/>
        </w:rPr>
        <w:t xml:space="preserve"> Владислав Вячеславович</w:t>
      </w:r>
    </w:p>
    <w:p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F978F71" wp14:editId="14669887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DD" w:rsidRPr="00D628A8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:rsidR="001315DD" w:rsidRPr="008B4CCB" w:rsidRDefault="001315DD" w:rsidP="002724D7">
      <w:pPr>
        <w:spacing w:after="80"/>
        <w:jc w:val="center"/>
        <w:rPr>
          <w:rFonts w:ascii="Times New Roman" w:hAnsi="Times New Roman" w:cs="Times New Roman"/>
          <w:lang w:val="en-US"/>
        </w:rPr>
      </w:pPr>
      <w:r w:rsidRPr="008B4CCB">
        <w:rPr>
          <w:rFonts w:ascii="Times New Roman" w:hAnsi="Times New Roman" w:cs="Times New Roman"/>
          <w:lang w:val="en-US"/>
        </w:rPr>
        <w:t>202</w:t>
      </w:r>
      <w:r w:rsidR="002C7D8E">
        <w:rPr>
          <w:rFonts w:ascii="Times New Roman" w:hAnsi="Times New Roman" w:cs="Times New Roman"/>
          <w:lang w:val="en-US"/>
        </w:rPr>
        <w:t>4</w:t>
      </w:r>
      <w:r w:rsidRPr="008B4CCB">
        <w:rPr>
          <w:rFonts w:ascii="Times New Roman" w:hAnsi="Times New Roman" w:cs="Times New Roman"/>
          <w:lang w:val="en-US"/>
        </w:rPr>
        <w:br w:type="page"/>
      </w:r>
    </w:p>
    <w:p w:rsidR="00B830D5" w:rsidRPr="00025F5C" w:rsidRDefault="00B830D5" w:rsidP="008B4CCB">
      <w:pPr>
        <w:pStyle w:val="a9"/>
        <w:rPr>
          <w:lang w:val="ru-RU"/>
        </w:rPr>
      </w:pPr>
    </w:p>
    <w:p w:rsidR="00C84347" w:rsidRDefault="00025F5C" w:rsidP="00025F5C">
      <w:pPr>
        <w:pStyle w:val="a5"/>
        <w:ind w:left="0" w:firstLine="0"/>
        <w:rPr>
          <w:lang w:val="en-GB"/>
        </w:rPr>
      </w:pPr>
      <w:r>
        <w:rPr>
          <w:lang w:val="en-GB"/>
        </w:rPr>
        <w:t>Р</w:t>
      </w:r>
      <w:proofErr w:type="spellStart"/>
      <w:r>
        <w:rPr>
          <w:lang w:val="ru-RU"/>
        </w:rPr>
        <w:t>еализованные</w:t>
      </w:r>
      <w:proofErr w:type="spellEnd"/>
      <w:r>
        <w:rPr>
          <w:lang w:val="ru-RU"/>
        </w:rPr>
        <w:t xml:space="preserve"> команды:</w:t>
      </w:r>
    </w:p>
    <w:p w:rsidR="00025F5C" w:rsidRDefault="00025F5C" w:rsidP="00025F5C">
      <w:pPr>
        <w:pStyle w:val="a5"/>
        <w:ind w:left="0" w:firstLine="0"/>
        <w:rPr>
          <w:lang w:val="ru-RU"/>
        </w:rPr>
      </w:pPr>
      <w:r>
        <w:rPr>
          <w:lang w:val="ru-RU"/>
        </w:rPr>
        <w:t>1) 7</w:t>
      </w:r>
      <w:r>
        <w:rPr>
          <w:lang w:val="en-GB"/>
        </w:rPr>
        <w:t>xxx</w:t>
      </w:r>
      <w:r w:rsidRPr="00025F5C">
        <w:rPr>
          <w:lang w:val="ru-RU"/>
        </w:rPr>
        <w:t xml:space="preserve"> </w:t>
      </w:r>
      <w:proofErr w:type="spellStart"/>
      <w:r>
        <w:rPr>
          <w:lang w:val="ru-RU"/>
        </w:rPr>
        <w:t>выполнящая</w:t>
      </w:r>
      <w:proofErr w:type="spellEnd"/>
      <w:r>
        <w:rPr>
          <w:lang w:val="ru-RU"/>
        </w:rPr>
        <w:t xml:space="preserve"> загрузку в аккумулятор содержимого ячейки, на которую указывает адресная часть команды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268"/>
      </w:tblGrid>
      <w:tr w:rsidR="0025374C" w:rsidRPr="0025374C" w:rsidTr="00123478">
        <w:tc>
          <w:tcPr>
            <w:tcW w:w="1129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Адрес</w:t>
            </w:r>
          </w:p>
        </w:tc>
        <w:tc>
          <w:tcPr>
            <w:tcW w:w="1418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Команда</w:t>
            </w:r>
          </w:p>
        </w:tc>
        <w:tc>
          <w:tcPr>
            <w:tcW w:w="2268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Комментарий</w:t>
            </w:r>
          </w:p>
        </w:tc>
      </w:tr>
      <w:tr w:rsidR="0025374C" w:rsidRPr="0025374C" w:rsidTr="00123478">
        <w:tc>
          <w:tcPr>
            <w:tcW w:w="1129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B0</w:t>
            </w:r>
          </w:p>
        </w:tc>
        <w:tc>
          <w:tcPr>
            <w:tcW w:w="1418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0001</w:t>
            </w:r>
          </w:p>
        </w:tc>
        <w:tc>
          <w:tcPr>
            <w:tcW w:w="2268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 xml:space="preserve">РД = </w:t>
            </w: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*Р</w:t>
            </w: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А</w:t>
            </w: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 xml:space="preserve">; </w:t>
            </w: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БР = 0</w:t>
            </w:r>
          </w:p>
        </w:tc>
      </w:tr>
      <w:tr w:rsidR="0025374C" w:rsidRPr="0025374C" w:rsidTr="00123478">
        <w:tc>
          <w:tcPr>
            <w:tcW w:w="1129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B1</w:t>
            </w:r>
          </w:p>
        </w:tc>
        <w:tc>
          <w:tcPr>
            <w:tcW w:w="1418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0100</w:t>
            </w:r>
          </w:p>
        </w:tc>
        <w:tc>
          <w:tcPr>
            <w:tcW w:w="2268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БР = РД</w:t>
            </w:r>
          </w:p>
        </w:tc>
      </w:tr>
      <w:tr w:rsidR="0025374C" w:rsidRPr="0025374C" w:rsidTr="00123478">
        <w:tc>
          <w:tcPr>
            <w:tcW w:w="1129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B2</w:t>
            </w:r>
          </w:p>
        </w:tc>
        <w:tc>
          <w:tcPr>
            <w:tcW w:w="1418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4035</w:t>
            </w:r>
          </w:p>
        </w:tc>
        <w:tc>
          <w:tcPr>
            <w:tcW w:w="2268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 xml:space="preserve">N = </w:t>
            </w: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 xml:space="preserve">БР </w:t>
            </w: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 xml:space="preserve">&lt; 0; Z = </w:t>
            </w: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БР = 0</w:t>
            </w: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; А</w:t>
            </w: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 xml:space="preserve"> = БР</w:t>
            </w:r>
          </w:p>
        </w:tc>
      </w:tr>
      <w:tr w:rsidR="0025374C" w:rsidRPr="0025374C" w:rsidTr="00123478">
        <w:tc>
          <w:tcPr>
            <w:tcW w:w="1129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B3</w:t>
            </w:r>
          </w:p>
        </w:tc>
        <w:tc>
          <w:tcPr>
            <w:tcW w:w="1418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838F</w:t>
            </w:r>
          </w:p>
        </w:tc>
        <w:tc>
          <w:tcPr>
            <w:tcW w:w="2268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I</w:t>
            </w: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 xml:space="preserve">f </w:t>
            </w:r>
            <w:proofErr w:type="gramStart"/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PC[</w:t>
            </w:r>
            <w:proofErr w:type="gramEnd"/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 xml:space="preserve">3] == 0 </w:t>
            </w:r>
            <w:proofErr w:type="spellStart"/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goto</w:t>
            </w:r>
            <w:proofErr w:type="spellEnd"/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 xml:space="preserve"> 8F</w:t>
            </w:r>
          </w:p>
        </w:tc>
      </w:tr>
    </w:tbl>
    <w:p w:rsidR="0025374C" w:rsidRDefault="0025374C" w:rsidP="00025F5C">
      <w:pPr>
        <w:pStyle w:val="a5"/>
        <w:ind w:left="0" w:firstLine="0"/>
        <w:rPr>
          <w:lang w:val="ru-RU"/>
        </w:rPr>
      </w:pPr>
    </w:p>
    <w:p w:rsidR="0025374C" w:rsidRDefault="00025F5C" w:rsidP="00025F5C">
      <w:pPr>
        <w:pStyle w:val="a5"/>
        <w:ind w:left="0" w:firstLine="0"/>
        <w:rPr>
          <w:lang w:val="ru-RU"/>
        </w:rPr>
      </w:pPr>
      <w:r>
        <w:rPr>
          <w:lang w:val="ru-RU"/>
        </w:rPr>
        <w:t xml:space="preserve">2) </w:t>
      </w:r>
      <w:proofErr w:type="spellStart"/>
      <w:r>
        <w:rPr>
          <w:lang w:val="en-GB"/>
        </w:rPr>
        <w:t>Dxxx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выполнящая</w:t>
      </w:r>
      <w:proofErr w:type="spellEnd"/>
      <w:r>
        <w:rPr>
          <w:lang w:val="ru-RU"/>
        </w:rPr>
        <w:t xml:space="preserve"> переход к команде, расположенной в адресной части команды, если аккумулятор содержит четное число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268"/>
      </w:tblGrid>
      <w:tr w:rsidR="0025374C" w:rsidRPr="0025374C" w:rsidTr="00123478">
        <w:tc>
          <w:tcPr>
            <w:tcW w:w="1129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Адрес</w:t>
            </w:r>
          </w:p>
        </w:tc>
        <w:tc>
          <w:tcPr>
            <w:tcW w:w="1418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Команда</w:t>
            </w:r>
          </w:p>
        </w:tc>
        <w:tc>
          <w:tcPr>
            <w:tcW w:w="2268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Комментарий</w:t>
            </w:r>
          </w:p>
        </w:tc>
      </w:tr>
      <w:tr w:rsidR="0025374C" w:rsidRPr="0025374C" w:rsidTr="00123478">
        <w:tc>
          <w:tcPr>
            <w:tcW w:w="1129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D0</w:t>
            </w:r>
          </w:p>
        </w:tc>
        <w:tc>
          <w:tcPr>
            <w:tcW w:w="1418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F08F</w:t>
            </w:r>
          </w:p>
        </w:tc>
        <w:tc>
          <w:tcPr>
            <w:tcW w:w="2268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 xml:space="preserve">If </w:t>
            </w:r>
            <w:proofErr w:type="gramStart"/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A[</w:t>
            </w:r>
            <w:proofErr w:type="gramEnd"/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 xml:space="preserve">0] == 1 </w:t>
            </w:r>
            <w:proofErr w:type="spellStart"/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goto</w:t>
            </w:r>
            <w:proofErr w:type="spellEnd"/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 xml:space="preserve"> 8F</w:t>
            </w:r>
          </w:p>
        </w:tc>
      </w:tr>
      <w:tr w:rsidR="0025374C" w:rsidRPr="0025374C" w:rsidTr="00123478">
        <w:tc>
          <w:tcPr>
            <w:tcW w:w="1129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D1</w:t>
            </w:r>
          </w:p>
        </w:tc>
        <w:tc>
          <w:tcPr>
            <w:tcW w:w="1418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0200</w:t>
            </w:r>
          </w:p>
        </w:tc>
        <w:tc>
          <w:tcPr>
            <w:tcW w:w="2268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БР = 0 + РК</w:t>
            </w:r>
          </w:p>
        </w:tc>
      </w:tr>
      <w:tr w:rsidR="0025374C" w:rsidRPr="0025374C" w:rsidTr="00123478">
        <w:tc>
          <w:tcPr>
            <w:tcW w:w="1129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D2</w:t>
            </w:r>
          </w:p>
        </w:tc>
        <w:tc>
          <w:tcPr>
            <w:tcW w:w="1418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4004</w:t>
            </w:r>
          </w:p>
        </w:tc>
        <w:tc>
          <w:tcPr>
            <w:tcW w:w="2268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СК = БР</w:t>
            </w:r>
          </w:p>
        </w:tc>
      </w:tr>
      <w:tr w:rsidR="0025374C" w:rsidRPr="0025374C" w:rsidTr="00123478">
        <w:tc>
          <w:tcPr>
            <w:tcW w:w="1129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D3</w:t>
            </w:r>
          </w:p>
        </w:tc>
        <w:tc>
          <w:tcPr>
            <w:tcW w:w="1418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838F</w:t>
            </w:r>
          </w:p>
        </w:tc>
        <w:tc>
          <w:tcPr>
            <w:tcW w:w="2268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I</w:t>
            </w: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 xml:space="preserve">f </w:t>
            </w:r>
            <w:proofErr w:type="gramStart"/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PC[</w:t>
            </w:r>
            <w:proofErr w:type="gramEnd"/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 xml:space="preserve">3] == 0 </w:t>
            </w:r>
            <w:proofErr w:type="spellStart"/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goto</w:t>
            </w:r>
            <w:proofErr w:type="spellEnd"/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 xml:space="preserve"> 8F</w:t>
            </w:r>
          </w:p>
        </w:tc>
      </w:tr>
    </w:tbl>
    <w:p w:rsidR="00025F5C" w:rsidRDefault="00025F5C" w:rsidP="00025F5C">
      <w:pPr>
        <w:pStyle w:val="a5"/>
        <w:ind w:left="0" w:firstLine="0"/>
        <w:rPr>
          <w:lang w:val="ru-RU"/>
        </w:rPr>
      </w:pPr>
      <w:r>
        <w:rPr>
          <w:lang w:val="ru-RU"/>
        </w:rPr>
        <w:t xml:space="preserve">3) </w:t>
      </w:r>
      <w:r>
        <w:rPr>
          <w:lang w:val="en-GB"/>
        </w:rPr>
        <w:t>FC</w:t>
      </w:r>
      <w:r w:rsidRPr="00025F5C">
        <w:rPr>
          <w:lang w:val="ru-RU"/>
        </w:rPr>
        <w:t>00</w:t>
      </w:r>
      <w:r>
        <w:rPr>
          <w:lang w:val="ru-RU"/>
        </w:rPr>
        <w:t xml:space="preserve">, безадресная команда, выполняющая </w:t>
      </w:r>
      <w:proofErr w:type="spellStart"/>
      <w:r>
        <w:rPr>
          <w:lang w:val="ru-RU"/>
        </w:rPr>
        <w:t>цикличиский</w:t>
      </w:r>
      <w:proofErr w:type="spellEnd"/>
      <w:r>
        <w:rPr>
          <w:lang w:val="ru-RU"/>
        </w:rPr>
        <w:t xml:space="preserve"> сдвиг аккумулятора влево на 2 разряда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268"/>
      </w:tblGrid>
      <w:tr w:rsidR="0025374C" w:rsidRPr="0025374C" w:rsidTr="00123478">
        <w:tc>
          <w:tcPr>
            <w:tcW w:w="1129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Адрес</w:t>
            </w:r>
          </w:p>
        </w:tc>
        <w:tc>
          <w:tcPr>
            <w:tcW w:w="1418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Команда</w:t>
            </w:r>
          </w:p>
        </w:tc>
        <w:tc>
          <w:tcPr>
            <w:tcW w:w="2268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Комментарий</w:t>
            </w:r>
          </w:p>
        </w:tc>
      </w:tr>
      <w:tr w:rsidR="0025374C" w:rsidRPr="0025374C" w:rsidTr="00123478">
        <w:tc>
          <w:tcPr>
            <w:tcW w:w="1129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E</w:t>
            </w: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0</w:t>
            </w:r>
          </w:p>
        </w:tc>
        <w:tc>
          <w:tcPr>
            <w:tcW w:w="1418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AB8F</w:t>
            </w:r>
          </w:p>
        </w:tc>
        <w:tc>
          <w:tcPr>
            <w:tcW w:w="2268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 xml:space="preserve">IF </w:t>
            </w:r>
            <w:proofErr w:type="gramStart"/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PK[</w:t>
            </w:r>
            <w:proofErr w:type="gramEnd"/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 xml:space="preserve">11] == 0 </w:t>
            </w: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g</w:t>
            </w:r>
            <w:proofErr w:type="spellStart"/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oto</w:t>
            </w:r>
            <w:proofErr w:type="spellEnd"/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 xml:space="preserve"> 8F</w:t>
            </w:r>
          </w:p>
        </w:tc>
      </w:tr>
      <w:tr w:rsidR="0025374C" w:rsidRPr="0025374C" w:rsidTr="00123478">
        <w:tc>
          <w:tcPr>
            <w:tcW w:w="1129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E1</w:t>
            </w:r>
          </w:p>
        </w:tc>
        <w:tc>
          <w:tcPr>
            <w:tcW w:w="1418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AA8F</w:t>
            </w:r>
          </w:p>
        </w:tc>
        <w:tc>
          <w:tcPr>
            <w:tcW w:w="2268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 xml:space="preserve">IF </w:t>
            </w:r>
            <w:proofErr w:type="gramStart"/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PK[</w:t>
            </w:r>
            <w:proofErr w:type="gramEnd"/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 xml:space="preserve">10] == 0 </w:t>
            </w: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g</w:t>
            </w:r>
            <w:proofErr w:type="spellStart"/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oto</w:t>
            </w:r>
            <w:proofErr w:type="spellEnd"/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 xml:space="preserve"> 8F</w:t>
            </w:r>
          </w:p>
        </w:tc>
      </w:tr>
      <w:tr w:rsidR="0025374C" w:rsidRPr="0025374C" w:rsidTr="00123478">
        <w:tc>
          <w:tcPr>
            <w:tcW w:w="1129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E2</w:t>
            </w:r>
          </w:p>
        </w:tc>
        <w:tc>
          <w:tcPr>
            <w:tcW w:w="1418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1008</w:t>
            </w:r>
          </w:p>
        </w:tc>
        <w:tc>
          <w:tcPr>
            <w:tcW w:w="2268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 xml:space="preserve">БР = А </w:t>
            </w:r>
            <w:proofErr w:type="gramStart"/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&lt;&lt; 1</w:t>
            </w:r>
            <w:proofErr w:type="gramEnd"/>
          </w:p>
        </w:tc>
      </w:tr>
      <w:tr w:rsidR="0025374C" w:rsidRPr="0025374C" w:rsidTr="00123478">
        <w:tc>
          <w:tcPr>
            <w:tcW w:w="1129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E3</w:t>
            </w:r>
          </w:p>
        </w:tc>
        <w:tc>
          <w:tcPr>
            <w:tcW w:w="1418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4075</w:t>
            </w:r>
          </w:p>
        </w:tc>
        <w:tc>
          <w:tcPr>
            <w:tcW w:w="2268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US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 xml:space="preserve">C = </w:t>
            </w:r>
            <w:proofErr w:type="gramStart"/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БР</w:t>
            </w: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[</w:t>
            </w:r>
            <w:proofErr w:type="gramEnd"/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 xml:space="preserve">0]; N = </w:t>
            </w: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БР</w:t>
            </w: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 xml:space="preserve"> &lt; 0; Z = </w:t>
            </w: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БР</w:t>
            </w: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 xml:space="preserve"> == 0; A = </w:t>
            </w: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БР</w:t>
            </w:r>
          </w:p>
        </w:tc>
      </w:tr>
      <w:tr w:rsidR="0025374C" w:rsidRPr="0025374C" w:rsidTr="00123478">
        <w:tc>
          <w:tcPr>
            <w:tcW w:w="1129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E4</w:t>
            </w:r>
          </w:p>
        </w:tc>
        <w:tc>
          <w:tcPr>
            <w:tcW w:w="1418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1008</w:t>
            </w:r>
          </w:p>
        </w:tc>
        <w:tc>
          <w:tcPr>
            <w:tcW w:w="2268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 xml:space="preserve">БР = А </w:t>
            </w:r>
            <w:proofErr w:type="gramStart"/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&lt;&lt; 1</w:t>
            </w:r>
            <w:proofErr w:type="gramEnd"/>
          </w:p>
        </w:tc>
      </w:tr>
      <w:tr w:rsidR="0025374C" w:rsidRPr="0025374C" w:rsidTr="00123478">
        <w:tc>
          <w:tcPr>
            <w:tcW w:w="1129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E5</w:t>
            </w:r>
          </w:p>
        </w:tc>
        <w:tc>
          <w:tcPr>
            <w:tcW w:w="1418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4075</w:t>
            </w:r>
          </w:p>
        </w:tc>
        <w:tc>
          <w:tcPr>
            <w:tcW w:w="2268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US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 xml:space="preserve">C = </w:t>
            </w:r>
            <w:proofErr w:type="gramStart"/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БР</w:t>
            </w: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[</w:t>
            </w:r>
            <w:proofErr w:type="gramEnd"/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 xml:space="preserve">0]; N = </w:t>
            </w: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БР</w:t>
            </w: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 xml:space="preserve"> &lt; 0; Z = </w:t>
            </w: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БР</w:t>
            </w: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 xml:space="preserve"> == 0; A = </w:t>
            </w: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БР</w:t>
            </w:r>
          </w:p>
        </w:tc>
      </w:tr>
      <w:tr w:rsidR="0025374C" w:rsidRPr="0025374C" w:rsidTr="00123478">
        <w:tc>
          <w:tcPr>
            <w:tcW w:w="1129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E6</w:t>
            </w:r>
          </w:p>
        </w:tc>
        <w:tc>
          <w:tcPr>
            <w:tcW w:w="1418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838F</w:t>
            </w:r>
          </w:p>
        </w:tc>
        <w:tc>
          <w:tcPr>
            <w:tcW w:w="2268" w:type="dxa"/>
          </w:tcPr>
          <w:p w:rsidR="0025374C" w:rsidRPr="0025374C" w:rsidRDefault="0025374C" w:rsidP="0025374C">
            <w:pPr>
              <w:keepLines/>
              <w:spacing w:after="80"/>
              <w:ind w:right="-44"/>
              <w:jc w:val="both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</w:pP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</w:rPr>
              <w:t>I</w:t>
            </w:r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 xml:space="preserve">f </w:t>
            </w:r>
            <w:proofErr w:type="gramStart"/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PC[</w:t>
            </w:r>
            <w:proofErr w:type="gramEnd"/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 xml:space="preserve">3] == 0 </w:t>
            </w:r>
            <w:proofErr w:type="spellStart"/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>goto</w:t>
            </w:r>
            <w:proofErr w:type="spellEnd"/>
            <w:r w:rsidRPr="0025374C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32"/>
                <w:lang w:val="en-GB"/>
              </w:rPr>
              <w:t xml:space="preserve"> 8F</w:t>
            </w:r>
          </w:p>
        </w:tc>
      </w:tr>
    </w:tbl>
    <w:p w:rsidR="0025374C" w:rsidRDefault="0025374C" w:rsidP="00025F5C">
      <w:pPr>
        <w:pStyle w:val="a5"/>
        <w:ind w:left="0" w:firstLine="0"/>
        <w:rPr>
          <w:lang w:val="ru-RU"/>
        </w:rPr>
      </w:pPr>
    </w:p>
    <w:p w:rsidR="00025F5C" w:rsidRDefault="00025F5C" w:rsidP="00025F5C">
      <w:pPr>
        <w:pStyle w:val="a5"/>
        <w:ind w:left="0" w:firstLine="0"/>
        <w:rPr>
          <w:lang w:val="ru-RU"/>
        </w:rPr>
      </w:pPr>
    </w:p>
    <w:p w:rsidR="00025F5C" w:rsidRDefault="00025F5C" w:rsidP="00025F5C">
      <w:pPr>
        <w:pStyle w:val="a5"/>
        <w:ind w:left="0" w:firstLine="0"/>
        <w:rPr>
          <w:lang w:val="ru-RU"/>
        </w:rPr>
      </w:pPr>
      <w:r>
        <w:rPr>
          <w:lang w:val="ru-RU"/>
        </w:rPr>
        <w:t>Реализуем программу, выполняющую все 3 реализованные команды</w:t>
      </w:r>
      <w:r w:rsidRPr="00025F5C">
        <w:rPr>
          <w:lang w:val="ru-RU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138"/>
        <w:gridCol w:w="2196"/>
        <w:gridCol w:w="1984"/>
        <w:gridCol w:w="3027"/>
      </w:tblGrid>
      <w:tr w:rsidR="00025F5C" w:rsidTr="00025F5C">
        <w:tc>
          <w:tcPr>
            <w:tcW w:w="2336" w:type="dxa"/>
          </w:tcPr>
          <w:p w:rsidR="00025F5C" w:rsidRPr="00025F5C" w:rsidRDefault="00025F5C" w:rsidP="00025F5C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Адрес</w:t>
            </w:r>
          </w:p>
        </w:tc>
        <w:tc>
          <w:tcPr>
            <w:tcW w:w="2336" w:type="dxa"/>
          </w:tcPr>
          <w:p w:rsidR="00025F5C" w:rsidRDefault="00025F5C" w:rsidP="00025F5C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Команда</w:t>
            </w:r>
          </w:p>
        </w:tc>
        <w:tc>
          <w:tcPr>
            <w:tcW w:w="1419" w:type="dxa"/>
          </w:tcPr>
          <w:p w:rsidR="00025F5C" w:rsidRDefault="00025F5C" w:rsidP="00025F5C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Мнемоника</w:t>
            </w:r>
          </w:p>
        </w:tc>
        <w:tc>
          <w:tcPr>
            <w:tcW w:w="3254" w:type="dxa"/>
          </w:tcPr>
          <w:p w:rsidR="00025F5C" w:rsidRDefault="00025F5C" w:rsidP="00025F5C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Комментарий</w:t>
            </w:r>
          </w:p>
        </w:tc>
      </w:tr>
      <w:tr w:rsidR="00025F5C" w:rsidTr="00025F5C">
        <w:tc>
          <w:tcPr>
            <w:tcW w:w="2336" w:type="dxa"/>
          </w:tcPr>
          <w:p w:rsidR="00025F5C" w:rsidRDefault="00025F5C" w:rsidP="00025F5C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010</w:t>
            </w:r>
          </w:p>
        </w:tc>
        <w:tc>
          <w:tcPr>
            <w:tcW w:w="2336" w:type="dxa"/>
          </w:tcPr>
          <w:p w:rsidR="00025F5C" w:rsidRDefault="00025F5C" w:rsidP="00025F5C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1234</w:t>
            </w:r>
          </w:p>
        </w:tc>
        <w:tc>
          <w:tcPr>
            <w:tcW w:w="1419" w:type="dxa"/>
          </w:tcPr>
          <w:p w:rsidR="00025F5C" w:rsidRDefault="00025F5C" w:rsidP="00025F5C">
            <w:pPr>
              <w:pStyle w:val="a5"/>
              <w:ind w:left="0" w:firstLine="0"/>
              <w:rPr>
                <w:lang w:val="ru-RU"/>
              </w:rPr>
            </w:pPr>
          </w:p>
        </w:tc>
        <w:tc>
          <w:tcPr>
            <w:tcW w:w="3254" w:type="dxa"/>
          </w:tcPr>
          <w:p w:rsidR="00025F5C" w:rsidRDefault="0025374C" w:rsidP="00025F5C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Входное значение</w:t>
            </w:r>
          </w:p>
        </w:tc>
      </w:tr>
      <w:tr w:rsidR="00025F5C" w:rsidTr="00025F5C">
        <w:tc>
          <w:tcPr>
            <w:tcW w:w="2336" w:type="dxa"/>
          </w:tcPr>
          <w:p w:rsidR="00025F5C" w:rsidRDefault="00025F5C" w:rsidP="00025F5C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011</w:t>
            </w:r>
          </w:p>
        </w:tc>
        <w:tc>
          <w:tcPr>
            <w:tcW w:w="2336" w:type="dxa"/>
          </w:tcPr>
          <w:p w:rsidR="00025F5C" w:rsidRDefault="00025F5C" w:rsidP="00025F5C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1419" w:type="dxa"/>
          </w:tcPr>
          <w:p w:rsidR="00025F5C" w:rsidRDefault="00025F5C" w:rsidP="00025F5C">
            <w:pPr>
              <w:pStyle w:val="a5"/>
              <w:ind w:left="0" w:firstLine="0"/>
              <w:rPr>
                <w:lang w:val="ru-RU"/>
              </w:rPr>
            </w:pPr>
          </w:p>
        </w:tc>
        <w:tc>
          <w:tcPr>
            <w:tcW w:w="3254" w:type="dxa"/>
          </w:tcPr>
          <w:p w:rsidR="00025F5C" w:rsidRPr="0025374C" w:rsidRDefault="0025374C" w:rsidP="00025F5C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ru-RU"/>
              </w:rPr>
              <w:t>Результат после 7</w:t>
            </w:r>
            <w:r>
              <w:rPr>
                <w:lang w:val="en-GB"/>
              </w:rPr>
              <w:t>xxx</w:t>
            </w:r>
          </w:p>
        </w:tc>
      </w:tr>
      <w:tr w:rsidR="00025F5C" w:rsidTr="00025F5C">
        <w:tc>
          <w:tcPr>
            <w:tcW w:w="2336" w:type="dxa"/>
          </w:tcPr>
          <w:p w:rsidR="00025F5C" w:rsidRDefault="00025F5C" w:rsidP="00025F5C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012</w:t>
            </w:r>
          </w:p>
        </w:tc>
        <w:tc>
          <w:tcPr>
            <w:tcW w:w="2336" w:type="dxa"/>
          </w:tcPr>
          <w:p w:rsidR="00025F5C" w:rsidRDefault="00025F5C" w:rsidP="00025F5C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1419" w:type="dxa"/>
          </w:tcPr>
          <w:p w:rsidR="00025F5C" w:rsidRDefault="00025F5C" w:rsidP="00025F5C">
            <w:pPr>
              <w:pStyle w:val="a5"/>
              <w:ind w:left="0" w:firstLine="0"/>
              <w:rPr>
                <w:lang w:val="ru-RU"/>
              </w:rPr>
            </w:pPr>
          </w:p>
        </w:tc>
        <w:tc>
          <w:tcPr>
            <w:tcW w:w="3254" w:type="dxa"/>
          </w:tcPr>
          <w:p w:rsidR="00025F5C" w:rsidRPr="0025374C" w:rsidRDefault="0025374C" w:rsidP="00025F5C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ru-RU"/>
              </w:rPr>
              <w:t>Результат после D</w:t>
            </w:r>
            <w:r>
              <w:rPr>
                <w:lang w:val="en-GB"/>
              </w:rPr>
              <w:t>xxx</w:t>
            </w:r>
          </w:p>
        </w:tc>
      </w:tr>
      <w:tr w:rsidR="00025F5C" w:rsidTr="00025F5C">
        <w:tc>
          <w:tcPr>
            <w:tcW w:w="2336" w:type="dxa"/>
          </w:tcPr>
          <w:p w:rsidR="00025F5C" w:rsidRDefault="00025F5C" w:rsidP="00025F5C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013</w:t>
            </w:r>
          </w:p>
        </w:tc>
        <w:tc>
          <w:tcPr>
            <w:tcW w:w="2336" w:type="dxa"/>
          </w:tcPr>
          <w:p w:rsidR="00025F5C" w:rsidRDefault="00025F5C" w:rsidP="00025F5C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1419" w:type="dxa"/>
          </w:tcPr>
          <w:p w:rsidR="00025F5C" w:rsidRDefault="00025F5C" w:rsidP="00025F5C">
            <w:pPr>
              <w:pStyle w:val="a5"/>
              <w:ind w:left="0" w:firstLine="0"/>
              <w:rPr>
                <w:lang w:val="ru-RU"/>
              </w:rPr>
            </w:pPr>
          </w:p>
        </w:tc>
        <w:tc>
          <w:tcPr>
            <w:tcW w:w="3254" w:type="dxa"/>
          </w:tcPr>
          <w:p w:rsidR="00025F5C" w:rsidRPr="0025374C" w:rsidRDefault="0025374C" w:rsidP="00025F5C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ru-RU"/>
              </w:rPr>
              <w:t xml:space="preserve">Результат после </w:t>
            </w:r>
            <w:r>
              <w:rPr>
                <w:lang w:val="en-GB"/>
              </w:rPr>
              <w:t>FC00</w:t>
            </w:r>
          </w:p>
        </w:tc>
      </w:tr>
      <w:tr w:rsidR="00025F5C" w:rsidTr="00025F5C">
        <w:tc>
          <w:tcPr>
            <w:tcW w:w="2336" w:type="dxa"/>
          </w:tcPr>
          <w:p w:rsidR="00025F5C" w:rsidRDefault="00025F5C" w:rsidP="00025F5C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014</w:t>
            </w:r>
          </w:p>
        </w:tc>
        <w:tc>
          <w:tcPr>
            <w:tcW w:w="2336" w:type="dxa"/>
          </w:tcPr>
          <w:p w:rsidR="00025F5C" w:rsidRPr="00025F5C" w:rsidRDefault="00025F5C" w:rsidP="00025F5C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en-GB"/>
              </w:rPr>
              <w:t>F</w:t>
            </w:r>
            <w:r>
              <w:rPr>
                <w:lang w:val="ru-RU"/>
              </w:rPr>
              <w:t>200</w:t>
            </w:r>
          </w:p>
        </w:tc>
        <w:tc>
          <w:tcPr>
            <w:tcW w:w="1419" w:type="dxa"/>
          </w:tcPr>
          <w:p w:rsidR="00025F5C" w:rsidRPr="0025374C" w:rsidRDefault="0025374C" w:rsidP="00025F5C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CLA</w:t>
            </w:r>
          </w:p>
        </w:tc>
        <w:tc>
          <w:tcPr>
            <w:tcW w:w="3254" w:type="dxa"/>
          </w:tcPr>
          <w:p w:rsidR="00025F5C" w:rsidRPr="0025374C" w:rsidRDefault="0025374C" w:rsidP="00025F5C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A = 0</w:t>
            </w:r>
          </w:p>
        </w:tc>
      </w:tr>
      <w:tr w:rsidR="00025F5C" w:rsidTr="00025F5C">
        <w:tc>
          <w:tcPr>
            <w:tcW w:w="2336" w:type="dxa"/>
          </w:tcPr>
          <w:p w:rsidR="00025F5C" w:rsidRDefault="00025F5C" w:rsidP="00025F5C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015</w:t>
            </w:r>
          </w:p>
        </w:tc>
        <w:tc>
          <w:tcPr>
            <w:tcW w:w="2336" w:type="dxa"/>
          </w:tcPr>
          <w:p w:rsidR="00025F5C" w:rsidRPr="0025374C" w:rsidRDefault="00025F5C" w:rsidP="00025F5C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ru-RU"/>
              </w:rPr>
              <w:t>7010</w:t>
            </w:r>
          </w:p>
        </w:tc>
        <w:tc>
          <w:tcPr>
            <w:tcW w:w="1419" w:type="dxa"/>
          </w:tcPr>
          <w:p w:rsidR="00025F5C" w:rsidRPr="0025374C" w:rsidRDefault="0025374C" w:rsidP="00025F5C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7XXX</w:t>
            </w:r>
          </w:p>
        </w:tc>
        <w:tc>
          <w:tcPr>
            <w:tcW w:w="3254" w:type="dxa"/>
          </w:tcPr>
          <w:p w:rsidR="00025F5C" w:rsidRPr="0025374C" w:rsidRDefault="0025374C" w:rsidP="00025F5C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M -&gt; M</w:t>
            </w:r>
          </w:p>
        </w:tc>
      </w:tr>
      <w:tr w:rsidR="00025F5C" w:rsidTr="00025F5C">
        <w:tc>
          <w:tcPr>
            <w:tcW w:w="2336" w:type="dxa"/>
          </w:tcPr>
          <w:p w:rsidR="00025F5C" w:rsidRDefault="00025F5C" w:rsidP="00025F5C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016</w:t>
            </w:r>
          </w:p>
        </w:tc>
        <w:tc>
          <w:tcPr>
            <w:tcW w:w="2336" w:type="dxa"/>
          </w:tcPr>
          <w:p w:rsidR="00025F5C" w:rsidRPr="00025F5C" w:rsidRDefault="00025F5C" w:rsidP="00025F5C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3011</w:t>
            </w:r>
          </w:p>
        </w:tc>
        <w:tc>
          <w:tcPr>
            <w:tcW w:w="1419" w:type="dxa"/>
          </w:tcPr>
          <w:p w:rsidR="00025F5C" w:rsidRPr="00025F5C" w:rsidRDefault="00025F5C" w:rsidP="00025F5C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MOV 11</w:t>
            </w:r>
          </w:p>
        </w:tc>
        <w:tc>
          <w:tcPr>
            <w:tcW w:w="3254" w:type="dxa"/>
          </w:tcPr>
          <w:p w:rsidR="00025F5C" w:rsidRPr="0025374C" w:rsidRDefault="0025374C" w:rsidP="00025F5C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A -&gt; M</w:t>
            </w:r>
          </w:p>
        </w:tc>
      </w:tr>
      <w:tr w:rsidR="00025F5C" w:rsidTr="00025F5C">
        <w:tc>
          <w:tcPr>
            <w:tcW w:w="2336" w:type="dxa"/>
          </w:tcPr>
          <w:p w:rsidR="00025F5C" w:rsidRPr="00025F5C" w:rsidRDefault="00025F5C" w:rsidP="00025F5C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017</w:t>
            </w:r>
          </w:p>
        </w:tc>
        <w:tc>
          <w:tcPr>
            <w:tcW w:w="2336" w:type="dxa"/>
          </w:tcPr>
          <w:p w:rsidR="00025F5C" w:rsidRDefault="00025F5C" w:rsidP="00025F5C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D020</w:t>
            </w:r>
          </w:p>
        </w:tc>
        <w:tc>
          <w:tcPr>
            <w:tcW w:w="1419" w:type="dxa"/>
          </w:tcPr>
          <w:p w:rsidR="00025F5C" w:rsidRPr="00025F5C" w:rsidRDefault="0025374C" w:rsidP="00025F5C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DXXX</w:t>
            </w:r>
          </w:p>
        </w:tc>
        <w:tc>
          <w:tcPr>
            <w:tcW w:w="3254" w:type="dxa"/>
          </w:tcPr>
          <w:p w:rsidR="00025F5C" w:rsidRDefault="00025F5C" w:rsidP="00025F5C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en-GB"/>
              </w:rPr>
              <w:t xml:space="preserve">A % 2 == </w:t>
            </w:r>
            <w:proofErr w:type="gramStart"/>
            <w:r>
              <w:rPr>
                <w:lang w:val="en-GB"/>
              </w:rPr>
              <w:t>0 ;</w:t>
            </w:r>
            <w:proofErr w:type="gramEnd"/>
            <w:r>
              <w:rPr>
                <w:lang w:val="en-GB"/>
              </w:rPr>
              <w:t xml:space="preserve"> CK = 020</w:t>
            </w:r>
          </w:p>
        </w:tc>
      </w:tr>
      <w:tr w:rsidR="00025F5C" w:rsidTr="00025F5C">
        <w:tc>
          <w:tcPr>
            <w:tcW w:w="2336" w:type="dxa"/>
          </w:tcPr>
          <w:p w:rsidR="00025F5C" w:rsidRPr="00025F5C" w:rsidRDefault="00025F5C" w:rsidP="00025F5C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018</w:t>
            </w:r>
          </w:p>
        </w:tc>
        <w:tc>
          <w:tcPr>
            <w:tcW w:w="2336" w:type="dxa"/>
          </w:tcPr>
          <w:p w:rsidR="00025F5C" w:rsidRDefault="00025F5C" w:rsidP="00025F5C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F800</w:t>
            </w:r>
          </w:p>
        </w:tc>
        <w:tc>
          <w:tcPr>
            <w:tcW w:w="1419" w:type="dxa"/>
          </w:tcPr>
          <w:p w:rsidR="00025F5C" w:rsidRPr="00025F5C" w:rsidRDefault="00025F5C" w:rsidP="00025F5C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INC</w:t>
            </w:r>
          </w:p>
        </w:tc>
        <w:tc>
          <w:tcPr>
            <w:tcW w:w="3254" w:type="dxa"/>
          </w:tcPr>
          <w:p w:rsidR="00025F5C" w:rsidRPr="0025374C" w:rsidRDefault="0025374C" w:rsidP="00025F5C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A++</w:t>
            </w:r>
          </w:p>
        </w:tc>
      </w:tr>
      <w:tr w:rsidR="00025F5C" w:rsidTr="00025F5C">
        <w:tc>
          <w:tcPr>
            <w:tcW w:w="2336" w:type="dxa"/>
          </w:tcPr>
          <w:p w:rsidR="00025F5C" w:rsidRDefault="00025F5C" w:rsidP="00025F5C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019</w:t>
            </w:r>
          </w:p>
        </w:tc>
        <w:tc>
          <w:tcPr>
            <w:tcW w:w="2336" w:type="dxa"/>
          </w:tcPr>
          <w:p w:rsidR="00025F5C" w:rsidRDefault="00025F5C" w:rsidP="00025F5C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C017</w:t>
            </w:r>
          </w:p>
        </w:tc>
        <w:tc>
          <w:tcPr>
            <w:tcW w:w="1419" w:type="dxa"/>
          </w:tcPr>
          <w:p w:rsidR="00025F5C" w:rsidRPr="00025F5C" w:rsidRDefault="00025F5C" w:rsidP="00025F5C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BR 017</w:t>
            </w:r>
          </w:p>
        </w:tc>
        <w:tc>
          <w:tcPr>
            <w:tcW w:w="3254" w:type="dxa"/>
          </w:tcPr>
          <w:p w:rsidR="00025F5C" w:rsidRPr="0025374C" w:rsidRDefault="0025374C" w:rsidP="00025F5C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CK -&gt; M</w:t>
            </w:r>
          </w:p>
        </w:tc>
      </w:tr>
      <w:tr w:rsidR="00025F5C" w:rsidTr="00025F5C">
        <w:tc>
          <w:tcPr>
            <w:tcW w:w="2336" w:type="dxa"/>
          </w:tcPr>
          <w:p w:rsidR="00025F5C" w:rsidRDefault="00025F5C" w:rsidP="00025F5C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0</w:t>
            </w:r>
            <w:r w:rsidR="0025374C">
              <w:rPr>
                <w:lang w:val="en-GB"/>
              </w:rPr>
              <w:t>1A</w:t>
            </w:r>
          </w:p>
        </w:tc>
        <w:tc>
          <w:tcPr>
            <w:tcW w:w="2336" w:type="dxa"/>
          </w:tcPr>
          <w:p w:rsidR="00025F5C" w:rsidRDefault="00025F5C" w:rsidP="00025F5C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3012</w:t>
            </w:r>
          </w:p>
        </w:tc>
        <w:tc>
          <w:tcPr>
            <w:tcW w:w="1419" w:type="dxa"/>
          </w:tcPr>
          <w:p w:rsidR="00025F5C" w:rsidRDefault="0025374C" w:rsidP="00025F5C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MOV 012</w:t>
            </w:r>
          </w:p>
        </w:tc>
        <w:tc>
          <w:tcPr>
            <w:tcW w:w="3254" w:type="dxa"/>
          </w:tcPr>
          <w:p w:rsidR="00025F5C" w:rsidRPr="0025374C" w:rsidRDefault="0025374C" w:rsidP="00025F5C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A -&gt; M</w:t>
            </w:r>
          </w:p>
        </w:tc>
      </w:tr>
      <w:tr w:rsidR="00025F5C" w:rsidTr="00025F5C">
        <w:tc>
          <w:tcPr>
            <w:tcW w:w="2336" w:type="dxa"/>
          </w:tcPr>
          <w:p w:rsidR="00025F5C" w:rsidRDefault="00025F5C" w:rsidP="00025F5C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0</w:t>
            </w:r>
            <w:r w:rsidR="0025374C">
              <w:rPr>
                <w:lang w:val="en-GB"/>
              </w:rPr>
              <w:t>1B</w:t>
            </w:r>
          </w:p>
        </w:tc>
        <w:tc>
          <w:tcPr>
            <w:tcW w:w="2336" w:type="dxa"/>
          </w:tcPr>
          <w:p w:rsidR="00025F5C" w:rsidRDefault="0025374C" w:rsidP="00025F5C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FC00</w:t>
            </w:r>
          </w:p>
        </w:tc>
        <w:tc>
          <w:tcPr>
            <w:tcW w:w="1419" w:type="dxa"/>
          </w:tcPr>
          <w:p w:rsidR="00025F5C" w:rsidRDefault="0025374C" w:rsidP="00025F5C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FC00</w:t>
            </w:r>
          </w:p>
        </w:tc>
        <w:tc>
          <w:tcPr>
            <w:tcW w:w="3254" w:type="dxa"/>
          </w:tcPr>
          <w:p w:rsidR="00025F5C" w:rsidRPr="0025374C" w:rsidRDefault="0025374C" w:rsidP="00025F5C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A &lt;&lt; 2</w:t>
            </w:r>
          </w:p>
        </w:tc>
      </w:tr>
      <w:tr w:rsidR="0025374C" w:rsidTr="00025F5C">
        <w:tc>
          <w:tcPr>
            <w:tcW w:w="2336" w:type="dxa"/>
          </w:tcPr>
          <w:p w:rsidR="0025374C" w:rsidRDefault="0025374C" w:rsidP="00025F5C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01C</w:t>
            </w:r>
          </w:p>
        </w:tc>
        <w:tc>
          <w:tcPr>
            <w:tcW w:w="2336" w:type="dxa"/>
          </w:tcPr>
          <w:p w:rsidR="0025374C" w:rsidRDefault="0025374C" w:rsidP="00025F5C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3013</w:t>
            </w:r>
          </w:p>
        </w:tc>
        <w:tc>
          <w:tcPr>
            <w:tcW w:w="1419" w:type="dxa"/>
          </w:tcPr>
          <w:p w:rsidR="0025374C" w:rsidRDefault="0025374C" w:rsidP="00025F5C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MOV 013</w:t>
            </w:r>
          </w:p>
        </w:tc>
        <w:tc>
          <w:tcPr>
            <w:tcW w:w="3254" w:type="dxa"/>
          </w:tcPr>
          <w:p w:rsidR="0025374C" w:rsidRPr="0025374C" w:rsidRDefault="0025374C" w:rsidP="00025F5C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A -&gt; M</w:t>
            </w:r>
          </w:p>
        </w:tc>
      </w:tr>
      <w:tr w:rsidR="0025374C" w:rsidTr="00025F5C">
        <w:tc>
          <w:tcPr>
            <w:tcW w:w="2336" w:type="dxa"/>
          </w:tcPr>
          <w:p w:rsidR="0025374C" w:rsidRDefault="0025374C" w:rsidP="00025F5C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01D</w:t>
            </w:r>
          </w:p>
        </w:tc>
        <w:tc>
          <w:tcPr>
            <w:tcW w:w="2336" w:type="dxa"/>
          </w:tcPr>
          <w:p w:rsidR="0025374C" w:rsidRDefault="0025374C" w:rsidP="00025F5C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F000</w:t>
            </w:r>
          </w:p>
        </w:tc>
        <w:tc>
          <w:tcPr>
            <w:tcW w:w="1419" w:type="dxa"/>
          </w:tcPr>
          <w:p w:rsidR="0025374C" w:rsidRDefault="0025374C" w:rsidP="00025F5C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HLT</w:t>
            </w:r>
          </w:p>
        </w:tc>
        <w:tc>
          <w:tcPr>
            <w:tcW w:w="3254" w:type="dxa"/>
          </w:tcPr>
          <w:p w:rsidR="0025374C" w:rsidRDefault="0025374C" w:rsidP="00025F5C">
            <w:pPr>
              <w:pStyle w:val="a5"/>
              <w:ind w:left="0" w:firstLine="0"/>
              <w:rPr>
                <w:lang w:val="ru-RU"/>
              </w:rPr>
            </w:pPr>
          </w:p>
        </w:tc>
      </w:tr>
    </w:tbl>
    <w:p w:rsidR="00025F5C" w:rsidRDefault="00025F5C" w:rsidP="00025F5C">
      <w:pPr>
        <w:pStyle w:val="a5"/>
        <w:ind w:left="0" w:firstLine="0"/>
        <w:rPr>
          <w:lang w:val="ru-RU"/>
        </w:rPr>
      </w:pPr>
    </w:p>
    <w:p w:rsidR="0025374C" w:rsidRPr="0025374C" w:rsidRDefault="0025374C" w:rsidP="00025F5C">
      <w:pPr>
        <w:pStyle w:val="a5"/>
        <w:ind w:left="0" w:firstLine="0"/>
        <w:rPr>
          <w:lang w:val="ru-RU"/>
        </w:rPr>
      </w:pPr>
      <w:r>
        <w:rPr>
          <w:lang w:val="ru-RU"/>
        </w:rPr>
        <w:t>Таблица проверки и отладки программы:</w:t>
      </w:r>
    </w:p>
    <w:tbl>
      <w:tblPr>
        <w:tblW w:w="9531" w:type="dxa"/>
        <w:jc w:val="center"/>
        <w:tblBorders>
          <w:top w:val="single" w:sz="6" w:space="0" w:color="000000"/>
          <w:left w:val="single" w:sz="6" w:space="0" w:color="000000"/>
        </w:tblBorders>
        <w:tblCellMar>
          <w:left w:w="100" w:type="dxa"/>
        </w:tblCellMar>
        <w:tblLook w:val="04A0" w:firstRow="1" w:lastRow="0" w:firstColumn="1" w:lastColumn="0" w:noHBand="0" w:noVBand="1"/>
      </w:tblPr>
      <w:tblGrid>
        <w:gridCol w:w="1268"/>
        <w:gridCol w:w="850"/>
        <w:gridCol w:w="849"/>
        <w:gridCol w:w="848"/>
        <w:gridCol w:w="849"/>
        <w:gridCol w:w="850"/>
        <w:gridCol w:w="848"/>
        <w:gridCol w:w="494"/>
        <w:gridCol w:w="876"/>
        <w:gridCol w:w="424"/>
        <w:gridCol w:w="423"/>
        <w:gridCol w:w="952"/>
      </w:tblGrid>
      <w:tr w:rsidR="0025374C" w:rsidTr="00C7604F">
        <w:trPr>
          <w:tblHeader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:rsidR="0025374C" w:rsidRDefault="0025374C" w:rsidP="00123478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СчМК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до</w:t>
            </w:r>
          </w:p>
          <w:p w:rsidR="0025374C" w:rsidRDefault="0025374C" w:rsidP="0012347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выборки </w:t>
            </w:r>
          </w:p>
        </w:tc>
        <w:tc>
          <w:tcPr>
            <w:tcW w:w="8263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74C" w:rsidRDefault="0025374C" w:rsidP="0012347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Содержимое регистров после выборки и исполнения МК</w:t>
            </w:r>
          </w:p>
        </w:tc>
      </w:tr>
      <w:tr w:rsidR="00A61523" w:rsidTr="00C7604F">
        <w:trPr>
          <w:tblHeader/>
          <w:jc w:val="center"/>
        </w:trPr>
        <w:tc>
          <w:tcPr>
            <w:tcW w:w="1268" w:type="dxa"/>
            <w:tcBorders>
              <w:left w:val="single" w:sz="6" w:space="0" w:color="000000"/>
            </w:tcBorders>
            <w:shd w:val="clear" w:color="auto" w:fill="auto"/>
          </w:tcPr>
          <w:p w:rsidR="0025374C" w:rsidRDefault="0025374C" w:rsidP="0012347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МК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:rsidR="0025374C" w:rsidRDefault="0025374C" w:rsidP="0012347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ВМК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:rsidR="0025374C" w:rsidRDefault="0025374C" w:rsidP="0012347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СК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:rsidR="0025374C" w:rsidRDefault="0025374C" w:rsidP="0012347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РА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:rsidR="0025374C" w:rsidRDefault="0025374C" w:rsidP="0012347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РК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:rsidR="0025374C" w:rsidRDefault="0025374C" w:rsidP="0012347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РД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:rsidR="0025374C" w:rsidRDefault="0025374C" w:rsidP="0012347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А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:rsidR="0025374C" w:rsidRDefault="0025374C" w:rsidP="0012347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С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:rsidR="0025374C" w:rsidRDefault="0025374C" w:rsidP="0012347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БР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:rsidR="0025374C" w:rsidRDefault="0025374C" w:rsidP="0012347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>N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:rsidR="0025374C" w:rsidRDefault="0025374C" w:rsidP="0012347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>Z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25374C" w:rsidRDefault="0025374C" w:rsidP="00123478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СчМК</w:t>
            </w:r>
            <w:proofErr w:type="spellEnd"/>
          </w:p>
        </w:tc>
      </w:tr>
      <w:tr w:rsidR="00C7604F" w:rsidTr="00CA0BF9">
        <w:trPr>
          <w:jc w:val="center"/>
        </w:trPr>
        <w:tc>
          <w:tcPr>
            <w:tcW w:w="9531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7604F" w:rsidRDefault="00C7604F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014 | F200 | CLA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5374C" w:rsidRP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89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5374C" w:rsidRDefault="0025374C" w:rsidP="00123478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5374C" w:rsidRP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015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5374C" w:rsidRP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0014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5374C" w:rsidRP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F200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5374C" w:rsidRP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F200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5374C" w:rsidRP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0000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5374C" w:rsidRP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5374C" w:rsidRP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00000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5374C" w:rsidRP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5374C" w:rsidRP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74C" w:rsidRP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089</w:t>
            </w:r>
          </w:p>
        </w:tc>
      </w:tr>
      <w:tr w:rsidR="00C7604F" w:rsidTr="00F915E8">
        <w:trPr>
          <w:jc w:val="center"/>
        </w:trPr>
        <w:tc>
          <w:tcPr>
            <w:tcW w:w="9531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7604F" w:rsidRDefault="00C7604F" w:rsidP="00C7604F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015 | 7010 | 7XXX</w:t>
            </w:r>
          </w:p>
        </w:tc>
      </w:tr>
      <w:tr w:rsidR="00C7604F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89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0300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0015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0014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F200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F200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0000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00000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64026" w:rsidRDefault="00164026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</w:t>
            </w:r>
          </w:p>
        </w:tc>
      </w:tr>
      <w:tr w:rsidR="00C7604F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4001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0015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0014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F200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F200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0000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00015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64026" w:rsidRDefault="00164026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002</w:t>
            </w:r>
          </w:p>
        </w:tc>
      </w:tr>
      <w:tr w:rsidR="00C7604F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0311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0015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0015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F200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F200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0000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00015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64026" w:rsidRDefault="00164026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003</w:t>
            </w:r>
          </w:p>
        </w:tc>
      </w:tr>
      <w:tr w:rsidR="00C7604F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03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4004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0015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0015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F200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7010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0000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00016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64026" w:rsidRDefault="00164026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004</w:t>
            </w:r>
          </w:p>
        </w:tc>
      </w:tr>
      <w:tr w:rsidR="00C7604F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04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0100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0016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0015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F200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7010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0000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00016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64026" w:rsidRDefault="00164026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005</w:t>
            </w:r>
          </w:p>
        </w:tc>
      </w:tr>
      <w:tr w:rsidR="00C7604F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4003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0016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0015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F200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7010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0000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07010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64026" w:rsidRDefault="00164026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006</w:t>
            </w:r>
          </w:p>
        </w:tc>
      </w:tr>
      <w:tr w:rsidR="00C7604F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06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AF0C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0016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0015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7010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7010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0000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7010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64026" w:rsidRDefault="00164026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007</w:t>
            </w:r>
          </w:p>
        </w:tc>
      </w:tr>
      <w:tr w:rsidR="00C7604F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07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AB1D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0016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0015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7010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7010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0000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7010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64026" w:rsidRDefault="00164026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00C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0C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EF2D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0016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0015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7010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7010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0000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7010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64026" w:rsidRDefault="00164026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01D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0100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0016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0015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7010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7010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0000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7010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64026" w:rsidRDefault="00164026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01E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4001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0016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164026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0015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39043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7010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39043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7010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39043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0000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39043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39043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7010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39043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64026" w:rsidRDefault="0039043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64026" w:rsidRDefault="0039043E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01F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9043E" w:rsidRDefault="0039043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1F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9043E" w:rsidRDefault="00B104E2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EE27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9043E" w:rsidRDefault="00B104E2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0016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9043E" w:rsidRDefault="00B104E2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0010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9043E" w:rsidRDefault="00B104E2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7010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9043E" w:rsidRDefault="00B104E2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7010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9043E" w:rsidRDefault="00B104E2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0000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9043E" w:rsidRDefault="00B104E2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9043E" w:rsidRDefault="00B104E2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7010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9043E" w:rsidRDefault="00B104E2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9043E" w:rsidRDefault="00B104E2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9043E" w:rsidRDefault="00B104E2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020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104E2" w:rsidRDefault="00B104E2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20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104E2" w:rsidRDefault="00B104E2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0001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104E2" w:rsidRDefault="00B104E2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0016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104E2" w:rsidRDefault="00B104E2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0010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104E2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7010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104E2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7010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104E2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0000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104E2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104E2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7010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104E2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104E2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104E2" w:rsidRDefault="007E0EC7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027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27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AD2B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0016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0010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7010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0000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0000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E0EC7" w:rsidRDefault="007E0EC7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028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lastRenderedPageBreak/>
              <w:t>28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AC43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0016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0010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7010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0000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0000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E0EC7" w:rsidRDefault="007E0EC7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029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29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83B0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0016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0010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7010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000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0000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E0EC7" w:rsidRDefault="007E0EC7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02A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2A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0001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0016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0010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7010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0000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0000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E0EC7" w:rsidRDefault="007E0EC7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B0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B0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0100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0016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0010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7010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0000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0000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E0EC7" w:rsidRDefault="007E0EC7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B1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B1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4035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0016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0010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7010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0000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01234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E0EC7" w:rsidRDefault="007E0EC7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B2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B2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838F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0016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0010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7010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01234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E0EC7" w:rsidRDefault="007E0EC7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B3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B3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C591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0016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0010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7010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01234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E0EC7" w:rsidRDefault="007E0EC7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8F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8F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7E0EC7">
              <w:rPr>
                <w:rFonts w:ascii="Arial" w:hAnsi="Arial" w:cs="Arial"/>
                <w:sz w:val="24"/>
                <w:lang w:val="en-GB"/>
              </w:rPr>
              <w:t>83F5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0016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0010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7010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E0EC7" w:rsidRDefault="007E0EC7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90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90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P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7E0EC7">
              <w:rPr>
                <w:rFonts w:ascii="Arial" w:hAnsi="Arial" w:cs="Arial"/>
                <w:sz w:val="24"/>
                <w:lang w:val="en-GB"/>
              </w:rPr>
              <w:t>8788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0016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0010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7010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E0EC7" w:rsidRDefault="007E0EC7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F5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P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4008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0016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0010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7010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E0EC7" w:rsidRDefault="007E0EC7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88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88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7E0EC7">
              <w:rPr>
                <w:rFonts w:ascii="Arial" w:hAnsi="Arial" w:cs="Arial"/>
                <w:sz w:val="24"/>
                <w:lang w:val="en-GB"/>
              </w:rPr>
              <w:t>8301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0016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0010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7010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E0EC7" w:rsidRDefault="007E0EC7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89</w:t>
            </w:r>
          </w:p>
        </w:tc>
      </w:tr>
      <w:tr w:rsidR="00C7604F" w:rsidTr="0093612B">
        <w:trPr>
          <w:jc w:val="center"/>
        </w:trPr>
        <w:tc>
          <w:tcPr>
            <w:tcW w:w="9531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7604F" w:rsidRDefault="00C7604F" w:rsidP="00C7604F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016 | 3011 | MOV 011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88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7E0EC7">
              <w:rPr>
                <w:rFonts w:ascii="Arial" w:hAnsi="Arial" w:cs="Arial"/>
                <w:sz w:val="24"/>
                <w:lang w:val="en-GB"/>
              </w:rPr>
              <w:t>8301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0017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0011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3011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0000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E0EC7" w:rsidRDefault="007E0EC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E0EC7" w:rsidRDefault="00DE2D0E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89</w:t>
            </w:r>
          </w:p>
        </w:tc>
      </w:tr>
      <w:tr w:rsidR="00C7604F" w:rsidTr="00CE6EAD">
        <w:trPr>
          <w:jc w:val="center"/>
        </w:trPr>
        <w:tc>
          <w:tcPr>
            <w:tcW w:w="9531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7604F" w:rsidRDefault="00C7604F" w:rsidP="00C7604F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017| D01A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89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0300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0017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0011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3011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0000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2D0E" w:rsidRDefault="00DE2D0E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01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4001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0017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0011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3011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0017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2D0E" w:rsidRDefault="00DE2D0E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02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0311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0017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0017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3011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0017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2D0E" w:rsidRDefault="00DE2D0E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03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03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4004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0017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0017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3011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0018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2D0E" w:rsidRDefault="00DE2D0E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04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04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0100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0018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0017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3011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0018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DE2D0E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2D0E" w:rsidRDefault="00DE2D0E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05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Pr="00DE2D0E" w:rsidRDefault="00DE2D0E" w:rsidP="0012347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05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Pr="00085E47" w:rsidRDefault="00085E47" w:rsidP="0012347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4003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Pr="00085E47" w:rsidRDefault="00085E47" w:rsidP="0012347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0018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Pr="00085E47" w:rsidRDefault="00085E47" w:rsidP="0012347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0017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Pr="00085E47" w:rsidRDefault="00085E47" w:rsidP="0012347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3011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P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085E47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E2D0E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2D0E" w:rsidRDefault="00085E47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06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06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P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AF0C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P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0018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P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0017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P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85E47" w:rsidRDefault="00085E47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07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07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AE0C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0018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0017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85E47" w:rsidRDefault="00085E47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08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08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AD0C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0018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0017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85E47" w:rsidRDefault="00085E47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09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09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AB1D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0018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0017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85E47" w:rsidRDefault="00085E47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0C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0C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EF2D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0018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0017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85E47" w:rsidRDefault="00085E47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1D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AE30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0018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0017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85E47" w:rsidRDefault="00085E47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2D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2D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AC47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0018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0017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85E47" w:rsidRDefault="00085E47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2E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lastRenderedPageBreak/>
              <w:t>2E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83D0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0018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0017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85E47" w:rsidRDefault="00085E47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2F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2F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F08F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0018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0017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85E47" w:rsidRDefault="00085E47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0200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0018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0017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85E47" w:rsidRDefault="00085E47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D1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4004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0018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0017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85E47" w:rsidRDefault="00085E47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D2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838F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001A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0017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85E47" w:rsidRDefault="00085E47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D3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D3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C591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001A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0017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85E47" w:rsidRDefault="00085E47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8F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8F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83F5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001A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0017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85E47" w:rsidRDefault="00085E47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90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90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8788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001A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0017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85E47" w:rsidRDefault="00085E47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F5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4008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001A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0017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85E47" w:rsidRDefault="00085E47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85E47" w:rsidRDefault="004B7BED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88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88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8301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001A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0017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D01A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B7BED" w:rsidRDefault="004B7BED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89</w:t>
            </w:r>
          </w:p>
        </w:tc>
      </w:tr>
      <w:tr w:rsidR="00C7604F" w:rsidTr="00C54F5B">
        <w:trPr>
          <w:jc w:val="center"/>
        </w:trPr>
        <w:tc>
          <w:tcPr>
            <w:tcW w:w="9531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7604F" w:rsidRDefault="00C7604F" w:rsidP="00C7604F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01A | 3012 | MOV 012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88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0300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001B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0012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3012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0000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B7BED" w:rsidRDefault="004B7BED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89</w:t>
            </w:r>
          </w:p>
        </w:tc>
      </w:tr>
      <w:tr w:rsidR="00C7604F" w:rsidTr="002456F2">
        <w:trPr>
          <w:jc w:val="center"/>
        </w:trPr>
        <w:tc>
          <w:tcPr>
            <w:tcW w:w="9531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7604F" w:rsidRDefault="00C7604F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01D | FC00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89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0300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001B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0012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3012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0000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B7BED" w:rsidRDefault="004B7BED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01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4001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001B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0012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3012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001B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B7BED" w:rsidRDefault="004B7BED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02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0311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001B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001B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3012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001B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B7BED" w:rsidRDefault="004B7BED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03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03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4004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001B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001B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3012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001C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B7BED" w:rsidRDefault="004B7BED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04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04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0100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001C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001B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3012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01C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B7BED" w:rsidRDefault="004B7BED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05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4003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001C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001B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3012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B7BED" w:rsidRDefault="004B7BED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06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06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AF0C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001C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001B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B7BED" w:rsidRDefault="004B7BED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07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07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AE0C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001C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001B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B7BED" w:rsidRDefault="004B7BED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08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08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AD0C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001C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001B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B7BED" w:rsidRDefault="004B7BED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09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09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EC5E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001C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001B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B7BED" w:rsidRDefault="004B7BED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0A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0A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AB61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001C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4B7BED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001B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A61523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B7BED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B7BED" w:rsidRDefault="00A61523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5E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5E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AA6C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001C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001B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61523" w:rsidRDefault="00A61523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5F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5F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83E0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001C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001B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61523" w:rsidRDefault="00A61523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60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60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AB8F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001C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001B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61523" w:rsidRDefault="00A61523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E0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lastRenderedPageBreak/>
              <w:t>E0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AA8F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001C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001B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61523" w:rsidRDefault="00A61523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E1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E1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1008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001C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001B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61523" w:rsidRDefault="00A61523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E2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E2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4075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001C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001B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1234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2468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61523" w:rsidRDefault="00A61523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E3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E3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1008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001C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001B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2468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2468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61523" w:rsidRDefault="00A61523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E4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E4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4075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001C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001B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2468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48D0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61523" w:rsidRDefault="00A61523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E5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E5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838F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001C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001B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48D0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48D0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61523" w:rsidRDefault="00A61523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E6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E6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C591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001C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001B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48D0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48D0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61523" w:rsidRDefault="00A61523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8F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8F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83F5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001C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001B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48D0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48D0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61523" w:rsidRDefault="00A61523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90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90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8788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001C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001B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48D0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48D0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61523" w:rsidRDefault="00A61523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F5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4008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001C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001B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48D0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48D0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61523" w:rsidRDefault="00A61523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88</w:t>
            </w:r>
          </w:p>
        </w:tc>
      </w:tr>
      <w:tr w:rsidR="00C7604F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88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8301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001C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001B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FC00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48D0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48D0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61523" w:rsidRDefault="00A61523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89</w:t>
            </w:r>
          </w:p>
        </w:tc>
      </w:tr>
      <w:tr w:rsidR="00C7604F" w:rsidTr="00585595">
        <w:trPr>
          <w:jc w:val="center"/>
        </w:trPr>
        <w:tc>
          <w:tcPr>
            <w:tcW w:w="9531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7604F" w:rsidRDefault="00C7604F" w:rsidP="00C7604F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01C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  <w:lang w:val="en-GB"/>
              </w:rPr>
              <w:t>| 3013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  <w:lang w:val="en-GB"/>
              </w:rPr>
              <w:t>| MOV 013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88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8301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001D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0013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3013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48D0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48D0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7E0EC7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0000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61523" w:rsidRDefault="00A61523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89</w:t>
            </w:r>
          </w:p>
        </w:tc>
      </w:tr>
      <w:tr w:rsidR="00A61523" w:rsidTr="00C7604F">
        <w:trPr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01D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F000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HLT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7E0EC7">
            <w:pPr>
              <w:rPr>
                <w:rFonts w:ascii="Arial" w:hAnsi="Arial" w:cs="Arial"/>
                <w:sz w:val="24"/>
                <w:lang w:val="en-GB"/>
              </w:rPr>
            </w:pP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61523" w:rsidRDefault="00A61523" w:rsidP="00123478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61523" w:rsidRDefault="00A61523" w:rsidP="00164026">
            <w:pPr>
              <w:jc w:val="center"/>
              <w:rPr>
                <w:rFonts w:ascii="Arial" w:hAnsi="Arial" w:cs="Arial"/>
                <w:sz w:val="24"/>
                <w:lang w:val="en-GB"/>
              </w:rPr>
            </w:pPr>
          </w:p>
        </w:tc>
      </w:tr>
      <w:tr w:rsidR="00C7604F" w:rsidTr="00E64F5F">
        <w:trPr>
          <w:jc w:val="center"/>
        </w:trPr>
        <w:tc>
          <w:tcPr>
            <w:tcW w:w="9531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7604F" w:rsidRPr="00C7604F" w:rsidRDefault="00C7604F" w:rsidP="0016402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Завершение работы</w:t>
            </w:r>
          </w:p>
        </w:tc>
      </w:tr>
    </w:tbl>
    <w:p w:rsidR="0025374C" w:rsidRPr="0025374C" w:rsidRDefault="0025374C" w:rsidP="00025F5C">
      <w:pPr>
        <w:pStyle w:val="a5"/>
        <w:ind w:left="0" w:firstLine="0"/>
        <w:rPr>
          <w:lang w:val="en-GB"/>
        </w:rPr>
      </w:pPr>
    </w:p>
    <w:sectPr w:rsidR="0025374C" w:rsidRPr="0025374C" w:rsidSect="00FC23FC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224F" w:rsidRDefault="002C224F" w:rsidP="008B4CCB">
      <w:pPr>
        <w:spacing w:after="0" w:line="240" w:lineRule="auto"/>
      </w:pPr>
      <w:r>
        <w:separator/>
      </w:r>
    </w:p>
  </w:endnote>
  <w:endnote w:type="continuationSeparator" w:id="0">
    <w:p w:rsidR="002C224F" w:rsidRDefault="002C224F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034376"/>
      <w:docPartObj>
        <w:docPartGallery w:val="Page Numbers (Bottom of Page)"/>
        <w:docPartUnique/>
      </w:docPartObj>
    </w:sdtPr>
    <w:sdtContent>
      <w:p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224F" w:rsidRDefault="002C224F" w:rsidP="008B4CCB">
      <w:pPr>
        <w:spacing w:after="0" w:line="240" w:lineRule="auto"/>
      </w:pPr>
      <w:r>
        <w:separator/>
      </w:r>
    </w:p>
  </w:footnote>
  <w:footnote w:type="continuationSeparator" w:id="0">
    <w:p w:rsidR="002C224F" w:rsidRDefault="002C224F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num w:numId="1" w16cid:durableId="613708790">
    <w:abstractNumId w:val="3"/>
  </w:num>
  <w:num w:numId="2" w16cid:durableId="1586109905">
    <w:abstractNumId w:val="2"/>
  </w:num>
  <w:num w:numId="3" w16cid:durableId="1281570679">
    <w:abstractNumId w:val="3"/>
    <w:lvlOverride w:ilvl="0">
      <w:startOverride w:val="1"/>
    </w:lvlOverride>
  </w:num>
  <w:num w:numId="4" w16cid:durableId="1475440740">
    <w:abstractNumId w:val="1"/>
  </w:num>
  <w:num w:numId="5" w16cid:durableId="1370304009">
    <w:abstractNumId w:val="3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 w16cid:durableId="523330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C4"/>
    <w:rsid w:val="0001090D"/>
    <w:rsid w:val="00025F5C"/>
    <w:rsid w:val="000320C4"/>
    <w:rsid w:val="00082BD1"/>
    <w:rsid w:val="00085E47"/>
    <w:rsid w:val="00101C64"/>
    <w:rsid w:val="001315DD"/>
    <w:rsid w:val="00164026"/>
    <w:rsid w:val="00174439"/>
    <w:rsid w:val="0025374C"/>
    <w:rsid w:val="002724D7"/>
    <w:rsid w:val="002C224F"/>
    <w:rsid w:val="002C7D8E"/>
    <w:rsid w:val="00383316"/>
    <w:rsid w:val="0039043E"/>
    <w:rsid w:val="004B7BED"/>
    <w:rsid w:val="005B46F6"/>
    <w:rsid w:val="007659DF"/>
    <w:rsid w:val="007E0EC7"/>
    <w:rsid w:val="0085778C"/>
    <w:rsid w:val="00860FD2"/>
    <w:rsid w:val="008B4CCB"/>
    <w:rsid w:val="008F5805"/>
    <w:rsid w:val="00942970"/>
    <w:rsid w:val="00A61523"/>
    <w:rsid w:val="00AC1B7A"/>
    <w:rsid w:val="00AF30C2"/>
    <w:rsid w:val="00B104E2"/>
    <w:rsid w:val="00B444C0"/>
    <w:rsid w:val="00B830D5"/>
    <w:rsid w:val="00BF6CCD"/>
    <w:rsid w:val="00C7604F"/>
    <w:rsid w:val="00C84347"/>
    <w:rsid w:val="00DD5517"/>
    <w:rsid w:val="00DE2D0E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F78AE"/>
  <w15:chartTrackingRefBased/>
  <w15:docId w15:val="{31EC55B5-5F67-6245-BA11-AAF46C30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8F5805"/>
    <w:pPr>
      <w:keepLines/>
      <w:spacing w:after="80" w:line="240" w:lineRule="auto"/>
      <w:ind w:left="1134" w:right="567" w:firstLine="567"/>
      <w:jc w:val="both"/>
    </w:pPr>
    <w:rPr>
      <w:rFonts w:ascii="Times New Roman" w:eastAsiaTheme="majorEastAsia" w:hAnsi="Times New Roman" w:cstheme="majorBidi"/>
      <w:color w:val="000000" w:themeColor="text1"/>
      <w:sz w:val="24"/>
      <w:szCs w:val="32"/>
      <w:lang w:val="en-US"/>
    </w:rPr>
  </w:style>
  <w:style w:type="paragraph" w:customStyle="1" w:styleId="a6">
    <w:name w:val="Подпункт"/>
    <w:next w:val="a5"/>
    <w:link w:val="a7"/>
    <w:autoRedefine/>
    <w:qFormat/>
    <w:rsid w:val="008B4CCB"/>
    <w:pPr>
      <w:keepNext/>
      <w:keepLines/>
      <w:spacing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8B4CCB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en-US"/>
    </w:rPr>
  </w:style>
  <w:style w:type="character" w:customStyle="1" w:styleId="a7">
    <w:name w:val="Подпункт Знак"/>
    <w:basedOn w:val="a1"/>
    <w:link w:val="a6"/>
    <w:rsid w:val="008B4CC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table" w:styleId="af0">
    <w:name w:val="Table Grid"/>
    <w:basedOn w:val="a2"/>
    <w:uiPriority w:val="39"/>
    <w:rsid w:val="0002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ogdankozlov/Desktop/LABS%20BVM/titlepag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00D22-F8DD-4359-8E3B-D634BA5F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titlepage.dotx</Template>
  <TotalTime>183</TotalTime>
  <Pages>6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Козлов</dc:creator>
  <cp:keywords/>
  <dc:description/>
  <cp:lastModifiedBy>Богдан Козлов</cp:lastModifiedBy>
  <cp:revision>1</cp:revision>
  <dcterms:created xsi:type="dcterms:W3CDTF">2024-04-24T15:21:00Z</dcterms:created>
  <dcterms:modified xsi:type="dcterms:W3CDTF">2024-04-24T18:56:00Z</dcterms:modified>
</cp:coreProperties>
</file>